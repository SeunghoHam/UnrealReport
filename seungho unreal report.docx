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VR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LiiYuu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Senpai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VR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LiiYuu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Senpai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4676D5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proofErr w:type="spellStart"/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</w:t>
      </w:r>
      <w:proofErr w:type="spellEnd"/>
      <w:r w:rsidR="00CB68B4">
        <w:rPr>
          <w:rFonts w:hint="eastAsia"/>
          <w:sz w:val="28"/>
          <w:szCs w:val="28"/>
          <w:lang w:val="ko-KR" w:bidi="ko-KR"/>
        </w:rPr>
        <w:t>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2주차</w:t>
      </w:r>
      <w:proofErr w:type="spellEnd"/>
    </w:p>
    <w:p w14:paraId="33DF9E3D" w14:textId="21AD1AEF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proofErr w:type="spellStart"/>
      <w:r>
        <w:rPr>
          <w:rFonts w:hint="eastAsia"/>
          <w:sz w:val="28"/>
          <w:szCs w:val="28"/>
          <w:lang w:val="ko-KR" w:bidi="ko-KR"/>
        </w:rPr>
        <w:t>냐옹</w:t>
      </w:r>
      <w:proofErr w:type="spellEnd"/>
    </w:p>
    <w:p w14:paraId="69BB3D20" w14:textId="63AE5858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3주차</w:t>
      </w:r>
      <w:proofErr w:type="spellEnd"/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5주차</w:t>
      </w:r>
      <w:proofErr w:type="spellEnd"/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6주차</w:t>
      </w:r>
      <w:proofErr w:type="spellEnd"/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9주차</w:t>
      </w:r>
      <w:proofErr w:type="spellEnd"/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lastRenderedPageBreak/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FPS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RainbowSix</w:t>
      </w:r>
      <w:proofErr w:type="spellEnd"/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Siege</w:t>
      </w:r>
      <w:proofErr w:type="spellEnd"/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  <w:proofErr w:type="spellEnd"/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proofErr w:type="spellStart"/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>PS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WASD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축매핑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1,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-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할당시킨다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proofErr w:type="spellStart"/>
      <w:r w:rsidRPr="00F174AF">
        <w:rPr>
          <w:color w:val="00B050"/>
          <w:sz w:val="28"/>
          <w:szCs w:val="28"/>
          <w:lang w:val="ko-KR" w:bidi="ko-KR"/>
        </w:rPr>
        <w:t>MoveRight</w:t>
      </w:r>
      <w:proofErr w:type="spellEnd"/>
      <w:r w:rsidRPr="00F174AF">
        <w:rPr>
          <w:color w:val="00B050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-1,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  <w:proofErr w:type="spellEnd"/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proofErr w:type="spellStart"/>
      <w:r w:rsidRPr="004C1B1E">
        <w:rPr>
          <w:color w:val="0F0D29" w:themeColor="text1"/>
          <w:sz w:val="22"/>
          <w:szCs w:val="22"/>
          <w:lang w:val="ko-KR" w:bidi="ko-KR"/>
        </w:rPr>
        <w:t>Scale</w:t>
      </w:r>
      <w:proofErr w:type="spellEnd"/>
      <w:r w:rsidRPr="004C1B1E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proofErr w:type="spellStart"/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>isual</w:t>
      </w:r>
      <w:proofErr w:type="spellEnd"/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4471">
        <w:rPr>
          <w:color w:val="0F0D29" w:themeColor="text1"/>
          <w:sz w:val="28"/>
          <w:szCs w:val="28"/>
          <w:lang w:val="ko-KR" w:bidi="ko-KR"/>
        </w:rPr>
        <w:t>Studio</w:t>
      </w:r>
      <w:proofErr w:type="spellEnd"/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proofErr w:type="spellStart"/>
      <w:r>
        <w:rPr>
          <w:color w:val="0F0D29" w:themeColor="text1"/>
          <w:sz w:val="24"/>
          <w:szCs w:val="24"/>
          <w:lang w:val="ko-KR" w:bidi="ko-KR"/>
        </w:rPr>
        <w:t>Visual</w:t>
      </w:r>
      <w:proofErr w:type="spellEnd"/>
      <w:r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>
        <w:rPr>
          <w:color w:val="0F0D29" w:themeColor="text1"/>
          <w:sz w:val="24"/>
          <w:szCs w:val="24"/>
          <w:lang w:val="ko-KR" w:bidi="ko-KR"/>
        </w:rPr>
        <w:t>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파일 → </w:t>
      </w:r>
      <w:proofErr w:type="spellStart"/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</w:t>
      </w:r>
      <w:proofErr w:type="spellEnd"/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="00D2331E" w:rsidRPr="000D5F31">
        <w:rPr>
          <w:color w:val="0F0D29" w:themeColor="text1"/>
          <w:sz w:val="24"/>
          <w:szCs w:val="24"/>
          <w:lang w:val="ko-KR" w:bidi="ko-KR"/>
        </w:rPr>
        <w:t>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proofErr w:type="spellEnd"/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proofErr w:type="spellStart"/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>pp</w:t>
      </w:r>
      <w:proofErr w:type="spellEnd"/>
      <w:r w:rsidR="006572CA" w:rsidRPr="004F692B">
        <w:rPr>
          <w:color w:val="0F0D29" w:themeColor="text1"/>
          <w:sz w:val="24"/>
          <w:szCs w:val="24"/>
          <w:lang w:bidi="ko-KR"/>
        </w:rPr>
        <w:t xml:space="preserve"> , </w:t>
      </w:r>
      <w:proofErr w:type="spellStart"/>
      <w:r w:rsidR="006572CA" w:rsidRPr="004F692B">
        <w:rPr>
          <w:color w:val="0F0D29" w:themeColor="text1"/>
          <w:sz w:val="24"/>
          <w:szCs w:val="24"/>
          <w:lang w:bidi="ko-KR"/>
        </w:rPr>
        <w:t>BaseCharacter.h</w:t>
      </w:r>
      <w:proofErr w:type="spellEnd"/>
      <w:r w:rsidR="006572CA" w:rsidRPr="004F692B">
        <w:rPr>
          <w:color w:val="0F0D29" w:themeColor="text1"/>
          <w:sz w:val="24"/>
          <w:szCs w:val="24"/>
          <w:lang w:bidi="ko-KR"/>
        </w:rPr>
        <w:t xml:space="preserve">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Games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ource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>lass</w:t>
      </w:r>
      <w:proofErr w:type="spellEnd"/>
      <w:r w:rsidRPr="00A42259">
        <w:rPr>
          <w:color w:val="0070C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>API</w:t>
      </w:r>
      <w:proofErr w:type="spellEnd"/>
      <w:r w:rsidRPr="00A42259">
        <w:rPr>
          <w:color w:val="7030A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proofErr w:type="spellStart"/>
      <w:r w:rsidRPr="00A42259">
        <w:rPr>
          <w:color w:val="0070C0"/>
          <w:sz w:val="28"/>
          <w:szCs w:val="28"/>
          <w:lang w:val="ko-KR" w:bidi="ko-KR"/>
        </w:rPr>
        <w:t>public</w:t>
      </w:r>
      <w:proofErr w:type="spellEnd"/>
      <w:r w:rsidRPr="00A42259">
        <w:rPr>
          <w:color w:val="0070C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color w:val="34ABA2" w:themeColor="accent6"/>
          <w:sz w:val="28"/>
          <w:szCs w:val="28"/>
          <w:lang w:val="ko-KR" w:bidi="ko-KR"/>
        </w:rPr>
        <w:t>ACharacter</w:t>
      </w:r>
      <w:proofErr w:type="spellEnd"/>
      <w:r w:rsidRPr="00A42259">
        <w:rPr>
          <w:color w:val="34ABA2" w:themeColor="accent6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proofErr w:type="spellStart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</w:t>
      </w:r>
      <w:proofErr w:type="spellEnd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proofErr w:type="spellEnd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설정시</w:t>
      </w:r>
      <w:proofErr w:type="spellEnd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Pr="00DC1782">
        <w:rPr>
          <w:color w:val="0F0D29" w:themeColor="text1"/>
          <w:sz w:val="24"/>
          <w:szCs w:val="24"/>
          <w:lang w:val="ko-KR" w:bidi="ko-KR"/>
        </w:rPr>
        <w:t>Scale</w:t>
      </w:r>
      <w:proofErr w:type="spellEnd"/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proofErr w:type="spellStart"/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초록색 물결줄이 그어지는 이유는 선언만 하고 정의가 되어있지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않은것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변수명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 우에 두고 </w:t>
      </w:r>
      <w:proofErr w:type="spellStart"/>
      <w:r w:rsidR="00206C20" w:rsidRPr="005C1E47">
        <w:rPr>
          <w:color w:val="0F0D29" w:themeColor="text1"/>
          <w:sz w:val="24"/>
          <w:szCs w:val="24"/>
          <w:lang w:val="ko-KR" w:bidi="ko-KR"/>
        </w:rPr>
        <w:t>ctrl</w:t>
      </w:r>
      <w:proofErr w:type="spellEnd"/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+ .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BaseCharacter.cpp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>ontrolRotation</w:t>
      </w:r>
      <w:proofErr w:type="spellEnd"/>
      <w:r w:rsidRPr="001C0AF3">
        <w:rPr>
          <w:color w:val="00B0F0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회전값을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>orldDirection</w:t>
      </w:r>
      <w:proofErr w:type="spellEnd"/>
      <w:r w:rsidRPr="001C0AF3">
        <w:rPr>
          <w:color w:val="00B0F0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회전값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proofErr w:type="spellStart"/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proofErr w:type="spellEnd"/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ED6848">
        <w:rPr>
          <w:color w:val="0F0D29" w:themeColor="text1"/>
          <w:sz w:val="28"/>
          <w:szCs w:val="28"/>
          <w:lang w:val="ko-KR" w:bidi="ko-KR"/>
        </w:rPr>
        <w:t>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</w:t>
      </w:r>
      <w:proofErr w:type="spellEnd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바라보고있는방향</w:t>
      </w:r>
      <w:proofErr w:type="spellEnd"/>
      <w:r w:rsidRPr="00ED6848">
        <w:rPr>
          <w:color w:val="0F0D29" w:themeColor="text1"/>
          <w:sz w:val="28"/>
          <w:szCs w:val="28"/>
          <w:lang w:val="ko-KR" w:bidi="ko-KR"/>
        </w:rPr>
        <w:t>)</w:t>
      </w:r>
      <w:proofErr w:type="spellStart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proofErr w:type="spellEnd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proofErr w:type="spellEnd"/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proofErr w:type="spellStart"/>
      <w:r w:rsidR="00FD0479">
        <w:rPr>
          <w:color w:val="34ABA2" w:themeColor="accent6"/>
          <w:sz w:val="28"/>
          <w:szCs w:val="28"/>
          <w:lang w:val="ko-KR" w:bidi="ko-KR"/>
        </w:rPr>
        <w:t>FVector</w:t>
      </w:r>
      <w:proofErr w:type="spellEnd"/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proofErr w:type="spellStart"/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</w:t>
      </w:r>
      <w:proofErr w:type="spellEnd"/>
      <w:r w:rsidR="004F1923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F1923">
        <w:rPr>
          <w:color w:val="0F0D29" w:themeColor="text1"/>
          <w:sz w:val="28"/>
          <w:szCs w:val="28"/>
          <w:lang w:val="ko-KR" w:bidi="ko-KR"/>
        </w:rPr>
        <w:t>Pitch</w:t>
      </w:r>
      <w:proofErr w:type="spellEnd"/>
      <w:r w:rsidR="004F1923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F1923">
        <w:rPr>
          <w:color w:val="0F0D29" w:themeColor="text1"/>
          <w:sz w:val="28"/>
          <w:szCs w:val="28"/>
          <w:lang w:val="ko-KR" w:bidi="ko-KR"/>
        </w:rPr>
        <w:t>Roll</w:t>
      </w:r>
      <w:proofErr w:type="spellEnd"/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보이는대로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Z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proofErr w:type="spellEnd"/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itch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저장하고 에디터에서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컴파일시킨다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콘텐츠 브라우저의 빈 공간을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</w:t>
      </w:r>
      <w:proofErr w:type="spellEnd"/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 xml:space="preserve">사람 형태의 </w:t>
      </w:r>
      <w:proofErr w:type="spellStart"/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엑터가</w:t>
      </w:r>
      <w:proofErr w:type="spellEnd"/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캐릭터를 메인 캐릭터로 사용할 게임 모드를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만들어줘야한다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다시 콘텐츠 브라우저의 빈 공간을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 xml:space="preserve">형태의 </w:t>
      </w:r>
      <w:proofErr w:type="spellStart"/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</w:t>
      </w:r>
      <w:proofErr w:type="spellEnd"/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 xml:space="preserve">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게임모드블루프린트를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Default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Pawn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Class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우리가 생성한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proofErr w:type="spellStart"/>
      <w:r w:rsidRPr="00142C6D">
        <w:rPr>
          <w:color w:val="808080" w:themeColor="background1" w:themeShade="80"/>
          <w:sz w:val="24"/>
          <w:szCs w:val="24"/>
          <w:lang w:val="ko-KR" w:bidi="ko-KR"/>
        </w:rPr>
        <w:t>BaseCharacter</w:t>
      </w:r>
      <w:proofErr w:type="spellEnd"/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게임의 베이스게임모드로 </w:t>
      </w:r>
      <w:proofErr w:type="spellStart"/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설정해줘야한다</w:t>
      </w:r>
      <w:proofErr w:type="spellEnd"/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프로젝트 세팅의 가장 상단 카테고리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Default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Modes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생성한 </w:t>
      </w: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BaseGameMode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그리고 에디터의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레벨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월드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오버라이드의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BaseGameMode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ookUp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color w:val="5951C8" w:themeColor="text1" w:themeTint="80"/>
          <w:sz w:val="28"/>
          <w:szCs w:val="28"/>
          <w:lang w:val="ko-KR" w:bidi="ko-KR"/>
        </w:rPr>
        <w:t>Turn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,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cale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카메라를 상/하로 회전시키므로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PitchInput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>aseCharacter</w:t>
      </w:r>
      <w:proofErr w:type="spellEnd"/>
      <w:r w:rsidRPr="00B22D49">
        <w:rPr>
          <w:color w:val="34ABA2" w:themeColor="accent6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proofErr w:type="spellStart"/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</w:t>
      </w:r>
      <w:proofErr w:type="spellEnd"/>
      <w:r>
        <w:rPr>
          <w:color w:val="0F0D29" w:themeColor="text1"/>
          <w:sz w:val="32"/>
          <w:lang w:val="ko-KR" w:bidi="ko-KR"/>
        </w:rPr>
        <w:t xml:space="preserve"> and </w:t>
      </w:r>
      <w:proofErr w:type="spellStart"/>
      <w:r>
        <w:rPr>
          <w:color w:val="0F0D29" w:themeColor="text1"/>
          <w:sz w:val="32"/>
          <w:lang w:val="ko-KR" w:bidi="ko-KR"/>
        </w:rPr>
        <w:t>Multiplayer</w:t>
      </w:r>
      <w:proofErr w:type="spellEnd"/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E4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멀티플레이는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to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서버의 구조는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2가지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edicated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proofErr w:type="spellStart"/>
      <w:r w:rsidRPr="004C1B1E">
        <w:rPr>
          <w:color w:val="0F0D29" w:themeColor="text1"/>
          <w:sz w:val="32"/>
          <w:lang w:val="ko-KR" w:bidi="ko-KR"/>
        </w:rPr>
        <w:t>NetRole</w:t>
      </w:r>
      <w:proofErr w:type="spellEnd"/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스폰되어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있는 모든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엑터들은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해당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권한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>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</w:t>
      </w:r>
      <w:proofErr w:type="spellEnd"/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None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각 클라이언트들은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빙의한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 xml:space="preserve">[ </w:t>
      </w:r>
      <w:proofErr w:type="spellStart"/>
      <w:r w:rsidRPr="00155F62">
        <w:rPr>
          <w:color w:val="0F0D29" w:themeColor="text1"/>
          <w:sz w:val="28"/>
          <w:szCs w:val="28"/>
          <w:lang w:val="ko-KR" w:bidi="ko-KR"/>
        </w:rPr>
        <w:t>Has</w:t>
      </w:r>
      <w:proofErr w:type="spellEnd"/>
      <w:r w:rsidRPr="00155F62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155F62"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 w:rsidRPr="00155F62"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이용해서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가지고있다면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true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proofErr w:type="spellStart"/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FB41AD">
        <w:rPr>
          <w:color w:val="0F0D29" w:themeColor="text1"/>
          <w:sz w:val="28"/>
          <w:szCs w:val="28"/>
          <w:lang w:val="ko-KR" w:bidi="ko-KR"/>
        </w:rPr>
        <w:t>false</w:t>
      </w:r>
      <w:proofErr w:type="spellEnd"/>
      <w:r w:rsidR="00FB41AD">
        <w:rPr>
          <w:color w:val="0F0D29" w:themeColor="text1"/>
          <w:sz w:val="28"/>
          <w:szCs w:val="28"/>
          <w:lang w:val="ko-KR" w:bidi="ko-KR"/>
        </w:rPr>
        <w:t>) “</w:t>
      </w:r>
      <w:proofErr w:type="spellStart"/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>넷모드</w:t>
      </w:r>
      <w:proofErr w:type="spellEnd"/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이유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Client2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proofErr w:type="spellStart"/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proofErr w:type="spellEnd"/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proofErr w:type="spellStart"/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="00DD465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D4654">
        <w:rPr>
          <w:color w:val="0F0D29" w:themeColor="text1"/>
          <w:sz w:val="28"/>
          <w:szCs w:val="28"/>
          <w:lang w:val="ko-KR" w:bidi="ko-KR"/>
        </w:rPr>
        <w:t>Locally</w:t>
      </w:r>
      <w:proofErr w:type="spellEnd"/>
      <w:r w:rsidR="00DD465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D4654">
        <w:rPr>
          <w:color w:val="0F0D29" w:themeColor="text1"/>
          <w:sz w:val="28"/>
          <w:szCs w:val="28"/>
          <w:lang w:val="ko-KR" w:bidi="ko-KR"/>
        </w:rPr>
        <w:t>Controlled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Locally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Contolled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로컬에서는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조종중인지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proofErr w:type="spellStart"/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F11165">
        <w:rPr>
          <w:color w:val="0F0D29" w:themeColor="text1"/>
          <w:sz w:val="28"/>
          <w:szCs w:val="28"/>
          <w:lang w:val="ko-KR" w:bidi="ko-KR"/>
        </w:rPr>
        <w:t>ool</w:t>
      </w:r>
      <w:proofErr w:type="spellEnd"/>
      <w:r w:rsidR="00F11165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</w:t>
      </w:r>
      <w:proofErr w:type="spellStart"/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>빙의된</w:t>
      </w:r>
      <w:proofErr w:type="spellEnd"/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proofErr w:type="spellStart"/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</w:t>
      </w:r>
      <w:proofErr w:type="spellEnd"/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로직실행</w:t>
      </w:r>
      <w:proofErr w:type="spellEnd"/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it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proofErr w:type="spellStart"/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</w:t>
      </w:r>
      <w:proofErr w:type="spellEnd"/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proofErr w:type="spellStart"/>
      <w:r w:rsidR="00D81D27"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proofErr w:type="spellStart"/>
      <w:r w:rsidR="00D81D27">
        <w:rPr>
          <w:color w:val="0F0D29" w:themeColor="text1"/>
          <w:sz w:val="28"/>
          <w:szCs w:val="28"/>
          <w:lang w:val="ko-KR" w:bidi="ko-KR"/>
        </w:rPr>
        <w:t>O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proofErr w:type="spellStart"/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</w:t>
      </w:r>
      <w:proofErr w:type="spellEnd"/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 xml:space="preserve">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C3712A">
        <w:rPr>
          <w:rFonts w:hint="eastAsia"/>
          <w:color w:val="7030A0"/>
          <w:sz w:val="28"/>
          <w:szCs w:val="28"/>
          <w:lang w:val="ko-KR" w:bidi="ko-KR"/>
        </w:rPr>
        <w:t>권한있음</w:t>
      </w:r>
      <w:proofErr w:type="spellEnd"/>
      <w:r w:rsidRPr="00C3712A">
        <w:rPr>
          <w:rFonts w:hint="eastAsia"/>
          <w:color w:val="7030A0"/>
          <w:sz w:val="28"/>
          <w:szCs w:val="28"/>
          <w:lang w:val="ko-KR" w:bidi="ko-KR"/>
        </w:rPr>
        <w:t>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pplyDamageToMe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HasAuthority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proofErr w:type="spellStart"/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</w:t>
      </w:r>
      <w:proofErr w:type="spellEnd"/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proofErr w:type="spellStart"/>
      <w:r w:rsidR="00B66E4C" w:rsidRPr="00B66E4C">
        <w:rPr>
          <w:color w:val="0F0D29" w:themeColor="text1"/>
          <w:sz w:val="22"/>
          <w:szCs w:val="22"/>
          <w:lang w:val="ko-KR" w:bidi="ko-KR"/>
        </w:rPr>
        <w:t>Authority</w:t>
      </w:r>
      <w:proofErr w:type="spellEnd"/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proofErr w:type="spellStart"/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</w:t>
      </w:r>
      <w:proofErr w:type="spellEnd"/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>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AutonomousProxy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Listen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isten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게속하여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변수</w:t>
      </w:r>
      <w:proofErr w:type="spellEnd"/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  <w:proofErr w:type="spellEnd"/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>eplication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Remote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Procedure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Call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>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 xml:space="preserve">다른 </w:t>
      </w:r>
      <w:proofErr w:type="spellStart"/>
      <w:r w:rsidRPr="00F30E9B">
        <w:rPr>
          <w:rFonts w:hint="eastAsia"/>
          <w:color w:val="FF0000"/>
          <w:sz w:val="28"/>
          <w:szCs w:val="28"/>
          <w:lang w:val="ko-KR" w:bidi="ko-KR"/>
        </w:rPr>
        <w:t>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Tip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proofErr w:type="spellStart"/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example</w:t>
      </w:r>
      <w:proofErr w:type="spellEnd"/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B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생성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proofErr w:type="spellStart"/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 해당하는 값은 </w:t>
      </w:r>
      <w:proofErr w:type="spellStart"/>
      <w:r w:rsidR="00550367">
        <w:rPr>
          <w:color w:val="0F0D29" w:themeColor="text1"/>
          <w:sz w:val="28"/>
          <w:szCs w:val="28"/>
          <w:lang w:val="ko-KR" w:bidi="ko-KR"/>
        </w:rPr>
        <w:t>None</w:t>
      </w:r>
      <w:proofErr w:type="spellEnd"/>
      <w:r w:rsidR="0055036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 xml:space="preserve">므로 정상적으로 작동하지 </w:t>
      </w:r>
      <w:proofErr w:type="spellStart"/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않을것이다</w:t>
      </w:r>
      <w:proofErr w:type="spellEnd"/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0AF14B" w14:textId="38E6DEC5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비)신뢰성(</w:t>
      </w:r>
      <w:r>
        <w:rPr>
          <w:color w:val="0F0D29" w:themeColor="text1"/>
          <w:sz w:val="28"/>
          <w:szCs w:val="28"/>
          <w:lang w:val="ko-KR" w:bidi="ko-KR"/>
        </w:rPr>
        <w:t>.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Reliable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</w:p>
    <w:p w14:paraId="0BFCF539" w14:textId="737DB899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함수들은 원격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머신에서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실행이 안될 수 있다.</w:t>
      </w:r>
    </w:p>
    <w:p w14:paraId="391FAD0F" w14:textId="087F344E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(패킷이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드랍되거나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 xml:space="preserve">네트워크 대욕폭이 </w:t>
      </w:r>
      <w:proofErr w:type="spellStart"/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꽉차거나</w:t>
      </w:r>
      <w:proofErr w:type="spellEnd"/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130638FB" w14:textId="62CB8E2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해줘야한다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61861D4" w14:textId="435B1A0F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(에디터에서 체크박스 사진)</w:t>
      </w:r>
    </w:p>
    <w:p w14:paraId="190378EF" w14:textId="3543273E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4534C3" w14:textId="747E18B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lastRenderedPageBreak/>
        <w:t>TCP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/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UDP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 w:rsidR="006824E9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 xml:space="preserve">- </w:t>
      </w:r>
      <w:proofErr w:type="spellStart"/>
      <w:r w:rsidR="00A94EC8">
        <w:rPr>
          <w:color w:val="0F0D29" w:themeColor="text1"/>
          <w:sz w:val="28"/>
          <w:szCs w:val="28"/>
          <w:lang w:val="ko-KR" w:bidi="ko-KR"/>
        </w:rPr>
        <w:t>ServerRPC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tonomous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Print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Call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PRC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UFUNCTION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리플리케이트에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proofErr w:type="spellStart"/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1개의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 xml:space="preserve">Server : </w:t>
      </w:r>
      <w:proofErr w:type="spellStart"/>
      <w:r w:rsidRPr="009C6315">
        <w:rPr>
          <w:color w:val="00B0F0"/>
          <w:sz w:val="28"/>
          <w:szCs w:val="28"/>
          <w:lang w:val="ko-KR" w:bidi="ko-KR"/>
        </w:rPr>
        <w:t>Call</w:t>
      </w:r>
      <w:proofErr w:type="spellEnd"/>
      <w:r w:rsidRPr="009C6315">
        <w:rPr>
          <w:color w:val="00B0F0"/>
          <w:sz w:val="28"/>
          <w:szCs w:val="28"/>
          <w:lang w:val="ko-KR" w:bidi="ko-KR"/>
        </w:rPr>
        <w:t xml:space="preserve"> </w:t>
      </w:r>
      <w:proofErr w:type="spellStart"/>
      <w:r w:rsidRPr="009C6315">
        <w:rPr>
          <w:color w:val="00B0F0"/>
          <w:sz w:val="28"/>
          <w:szCs w:val="28"/>
          <w:lang w:val="ko-KR" w:bidi="ko-KR"/>
        </w:rPr>
        <w:t>On</w:t>
      </w:r>
      <w:proofErr w:type="spellEnd"/>
      <w:r w:rsidRPr="009C6315">
        <w:rPr>
          <w:color w:val="00B0F0"/>
          <w:sz w:val="28"/>
          <w:szCs w:val="28"/>
          <w:lang w:val="ko-KR" w:bidi="ko-KR"/>
        </w:rPr>
        <w:t xml:space="preserve">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위치에는 </w:t>
      </w:r>
      <w:proofErr w:type="spellStart"/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</w:t>
      </w:r>
      <w:proofErr w:type="spellEnd"/>
      <w:r w:rsidRPr="009C6315">
        <w:rPr>
          <w:color w:val="FF0000"/>
          <w:sz w:val="28"/>
          <w:szCs w:val="28"/>
          <w:lang w:val="ko-KR" w:bidi="ko-KR"/>
        </w:rPr>
        <w:t xml:space="preserve"> </w:t>
      </w:r>
      <w:proofErr w:type="spellStart"/>
      <w:r w:rsidRPr="009C6315">
        <w:rPr>
          <w:color w:val="FF0000"/>
          <w:sz w:val="28"/>
          <w:szCs w:val="28"/>
          <w:lang w:val="ko-KR" w:bidi="ko-KR"/>
        </w:rPr>
        <w:t>Autonomous</w:t>
      </w:r>
      <w:proofErr w:type="spellEnd"/>
      <w:r w:rsidRPr="009C6315">
        <w:rPr>
          <w:color w:val="FF0000"/>
          <w:sz w:val="28"/>
          <w:szCs w:val="28"/>
          <w:lang w:val="ko-KR" w:bidi="ko-KR"/>
        </w:rPr>
        <w:t xml:space="preserve">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ClientPRC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proofErr w:type="spellStart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캐릭터A에</w:t>
      </w:r>
      <w:proofErr w:type="spellEnd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3B4FCC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3B4F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소유권을 가지고 있는 </w:t>
      </w:r>
      <w:proofErr w:type="spellStart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3B4FCC"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 w:rsidR="003B4FCC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3B4FCC">
        <w:rPr>
          <w:color w:val="0F0D29" w:themeColor="text1"/>
          <w:sz w:val="28"/>
          <w:szCs w:val="28"/>
          <w:lang w:val="ko-KR" w:bidi="ko-KR"/>
        </w:rPr>
        <w:t>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proofErr w:type="spellEnd"/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리플리케이트를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소유중인 클라이언트에서 </w:t>
      </w:r>
      <w:proofErr w:type="spellStart"/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asAuthority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ool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True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proofErr w:type="spellStart"/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실행할 클라이언트는 </w:t>
      </w:r>
      <w:proofErr w:type="spellStart"/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</w:t>
      </w:r>
      <w:proofErr w:type="spellEnd"/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 xml:space="preserve">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센빠이랑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디코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대화한거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보고 어떤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bool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쓸지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고민해야댐</w:t>
      </w:r>
      <w:proofErr w:type="spellEnd"/>
    </w:p>
    <w:p w14:paraId="596C1742" w14:textId="5DE2B4BA" w:rsidR="00EE4622" w:rsidRPr="00EE4622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앞의</w:t>
      </w:r>
      <w:proofErr w:type="spellEnd"/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F15668">
        <w:rPr>
          <w:color w:val="0F0D29" w:themeColor="text1"/>
          <w:sz w:val="28"/>
          <w:szCs w:val="28"/>
          <w:lang w:val="ko-KR" w:bidi="ko-KR"/>
        </w:rPr>
        <w:t>Server,Client</w:t>
      </w:r>
      <w:proofErr w:type="spellEnd"/>
      <w:r w:rsidR="00F15668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의미는 해당 </w:t>
      </w:r>
      <w:proofErr w:type="spellStart"/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머신에서</w:t>
      </w:r>
      <w:proofErr w:type="spellEnd"/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Multicast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6F7AC8"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 w:rsidR="006F7AC8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proofErr w:type="spellStart"/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proofErr w:type="spellEnd"/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Multicast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9D4EC3">
        <w:rPr>
          <w:color w:val="0F0D29" w:themeColor="text1"/>
          <w:sz w:val="28"/>
          <w:szCs w:val="28"/>
          <w:lang w:val="ko-KR" w:bidi="ko-KR"/>
        </w:rPr>
        <w:t>Blueprint</w:t>
      </w:r>
      <w:proofErr w:type="spellEnd"/>
      <w:r w:rsidR="009D4EC3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proofErr w:type="spellEnd"/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리플리케이트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0A1B73D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F47586" w14:textId="634D7B0E" w:rsidR="00ED5593" w:rsidRDefault="00972A29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로드 시간이 필요하기에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초의 딜레이를 주고,</w:t>
      </w:r>
      <w:r w:rsidR="00194C9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194C94">
        <w:rPr>
          <w:color w:val="0F0D29" w:themeColor="text1"/>
          <w:sz w:val="28"/>
          <w:szCs w:val="28"/>
          <w:lang w:val="ko-KR" w:bidi="ko-KR"/>
        </w:rPr>
        <w:t>Authority</w:t>
      </w:r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가진 </w:t>
      </w:r>
      <w:proofErr w:type="spellStart"/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엑터가</w:t>
      </w:r>
      <w:proofErr w:type="spellEnd"/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 xml:space="preserve"> 아닌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 호스트에서 실행시키기 위해 </w:t>
      </w:r>
      <w:proofErr w:type="spellStart"/>
      <w:r w:rsidR="00E11FB0">
        <w:rPr>
          <w:color w:val="0F0D29" w:themeColor="text1"/>
          <w:sz w:val="28"/>
          <w:szCs w:val="28"/>
          <w:lang w:val="ko-KR" w:bidi="ko-KR"/>
        </w:rPr>
        <w:t>Is</w:t>
      </w:r>
      <w:proofErr w:type="spellEnd"/>
      <w:r w:rsidR="00E11FB0">
        <w:rPr>
          <w:color w:val="0F0D29" w:themeColor="text1"/>
          <w:sz w:val="28"/>
          <w:szCs w:val="28"/>
          <w:lang w:val="ko-KR" w:bidi="ko-KR"/>
        </w:rPr>
        <w:t xml:space="preserve"> Server 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</w:t>
      </w:r>
      <w:proofErr w:type="spellStart"/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E11FB0">
        <w:rPr>
          <w:color w:val="0F0D29" w:themeColor="text1"/>
          <w:sz w:val="28"/>
          <w:szCs w:val="28"/>
          <w:lang w:val="ko-KR" w:bidi="ko-KR"/>
        </w:rPr>
        <w:t>ool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proofErr w:type="spellEnd"/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검사한다.</w:t>
      </w:r>
    </w:p>
    <w:p w14:paraId="5A0784C0" w14:textId="31746573" w:rsidR="00C5537C" w:rsidRDefault="00972A29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972A2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50BA30A" wp14:editId="45D150F4">
            <wp:extent cx="4996543" cy="1100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6553" cy="1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B14" w14:textId="24120D84" w:rsidR="00FF0B31" w:rsidRDefault="00FF0B3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9D4E5A" w14:textId="35CE3F62" w:rsidR="00094D4C" w:rsidRDefault="008127C7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8127C7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625A9C" wp14:editId="5DC46BDD">
            <wp:extent cx="1230086" cy="1135464"/>
            <wp:effectExtent l="0" t="0" r="8255" b="762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507" cy="11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CD75" w14:textId="5964B53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536AF193" w:rsidR="00476C78" w:rsidRDefault="00476C7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C26AA5" w14:textId="284B1072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 더 구분을 주기 위해서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실행하는 </w:t>
      </w:r>
      <w:r w:rsidR="00AA7973">
        <w:rPr>
          <w:rFonts w:hint="eastAsia"/>
          <w:color w:val="0F0D29" w:themeColor="text1"/>
          <w:sz w:val="28"/>
          <w:szCs w:val="28"/>
          <w:lang w:val="ko-KR" w:bidi="ko-KR"/>
        </w:rPr>
        <w:t>캐릭터의 이름을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62C2A3FA" w14:textId="77777777" w:rsidR="00DB1A21" w:rsidRDefault="00DB1A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5AE4" w14:textId="468AC8D8" w:rsidR="00A73D3C" w:rsidRDefault="00A73D3C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String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노드를 밖으로 끌어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Append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추가한다.</w:t>
      </w:r>
    </w:p>
    <w:p w14:paraId="234BF668" w14:textId="12F4E866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6C3E1F2" wp14:editId="33493746">
            <wp:extent cx="3331029" cy="1970218"/>
            <wp:effectExtent l="0" t="0" r="3175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818" cy="19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FA7" w14:textId="5481D0D3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FEB53C0" w14:textId="0EA6230C" w:rsidR="00AA7973" w:rsidRDefault="00AA7973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빈 곳을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하고 셀프 레퍼런스를 가져온다.</w:t>
      </w:r>
    </w:p>
    <w:p w14:paraId="35508013" w14:textId="6D9A0ED6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A797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B29DD2" wp14:editId="27002353">
            <wp:extent cx="3429000" cy="9532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6189" cy="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A93" w14:textId="421A4562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E49BB8" w14:textId="722B97F6" w:rsidR="006F35B3" w:rsidRDefault="006F35B3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Self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오브젝트에서 노드를 이어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Display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Name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</w:t>
      </w:r>
      <w:r w:rsidR="007A75F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EA7D451" w14:textId="2133EA73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35B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36F3BCE" wp14:editId="67CD6061">
            <wp:extent cx="3483429" cy="977804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895" cy="9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F8F8" w14:textId="7A0D770C" w:rsidR="00C52FAD" w:rsidRDefault="00C52FA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D12A6" w14:textId="5FFB1251" w:rsidR="002E6EDE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Display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Name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연결하고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MulticastRPC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>라고</w:t>
      </w:r>
      <w:proofErr w:type="spellEnd"/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 xml:space="preserve"> 써준다.</w:t>
      </w:r>
    </w:p>
    <w:p w14:paraId="3DFAA34A" w14:textId="47CFF002" w:rsidR="006A2818" w:rsidRDefault="006A2818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뒤에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이어서 호출된다.</w:t>
      </w:r>
    </w:p>
    <w:p w14:paraId="2642DE4D" w14:textId="567E6AD1" w:rsidR="000144B7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170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2D1D423" wp14:editId="60E66256">
            <wp:extent cx="3897086" cy="1164000"/>
            <wp:effectExtent l="0" t="0" r="825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F683" w14:textId="77777777" w:rsidR="00853B21" w:rsidRDefault="00853B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2E9755" w14:textId="02841123" w:rsidR="000144B7" w:rsidRDefault="00B6309F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</w:t>
      </w:r>
      <w:r w:rsidR="002642BA">
        <w:rPr>
          <w:rFonts w:hint="eastAsia"/>
          <w:color w:val="0F0D29" w:themeColor="text1"/>
          <w:sz w:val="28"/>
          <w:szCs w:val="28"/>
          <w:lang w:val="ko-KR" w:bidi="ko-KR"/>
        </w:rPr>
        <w:t>하면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>lient1</w:t>
      </w:r>
      <w:proofErr w:type="spellEnd"/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>P_Character</w:t>
      </w:r>
      <w:proofErr w:type="spellEnd"/>
      <w:r w:rsidR="00B05834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>lient2</w:t>
      </w:r>
      <w:proofErr w:type="spellEnd"/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>P_Character1</w:t>
      </w:r>
      <w:proofErr w:type="spellEnd"/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빙의되어</w:t>
      </w:r>
      <w:proofErr w:type="spellEnd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 xml:space="preserve"> 함수를 </w:t>
      </w:r>
      <w:proofErr w:type="spellStart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실행한것을</w:t>
      </w:r>
      <w:proofErr w:type="spellEnd"/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 xml:space="preserve"> 알 수 있다.</w:t>
      </w:r>
    </w:p>
    <w:p w14:paraId="1021A7F8" w14:textId="3F4A674B" w:rsidR="002E6EDE" w:rsidRDefault="002E6E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E6ED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85E282" wp14:editId="40CACDEA">
            <wp:extent cx="1899921" cy="1110342"/>
            <wp:effectExtent l="0" t="0" r="508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9900" cy="11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78F" w14:textId="7F822E38" w:rsidR="00217E29" w:rsidRDefault="00217E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34202A" w14:textId="2537D851" w:rsidR="00217E29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–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클라이언트에서실행됨</w:t>
      </w:r>
      <w:proofErr w:type="spellEnd"/>
    </w:p>
    <w:p w14:paraId="6A725126" w14:textId="4124EE28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멀티캐스트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실행하면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소유권없어도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됨</w:t>
      </w:r>
    </w:p>
    <w:p w14:paraId="40D15C75" w14:textId="3AD4CBD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9DFBE9" w14:textId="73AE2554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없을때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출력하는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브렌치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사진)</w:t>
      </w:r>
    </w:p>
    <w:p w14:paraId="7ADB05EB" w14:textId="33AD0B3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61621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9543A9" wp14:editId="52D53730">
            <wp:extent cx="4757057" cy="2699490"/>
            <wp:effectExtent l="0" t="0" r="5715" b="5715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9584" cy="2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EB" w14:textId="764B9E38" w:rsidR="00D61621" w:rsidRPr="00CC6DF8" w:rsidRDefault="001B7CD6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 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호출하면 </w:t>
      </w:r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어떤 </w:t>
      </w:r>
      <w:proofErr w:type="spellStart"/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>경우던</w:t>
      </w:r>
      <w:proofErr w:type="spellEnd"/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 다 호출된다.</w:t>
      </w:r>
    </w:p>
    <w:p w14:paraId="3FD3855B" w14:textId="16047C1F" w:rsidR="00EA0FA6" w:rsidRPr="00EA0FA6" w:rsidRDefault="00EA0FA6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proofErr w:type="spellStart"/>
      <w:r w:rsidRPr="00EA0FA6">
        <w:rPr>
          <w:rFonts w:hint="eastAsia"/>
          <w:color w:val="0F0D29" w:themeColor="text1"/>
          <w:sz w:val="56"/>
          <w:szCs w:val="56"/>
          <w:lang w:val="ko-KR" w:bidi="ko-KR"/>
        </w:rPr>
        <w:t>2주차</w:t>
      </w:r>
      <w:proofErr w:type="spellEnd"/>
    </w:p>
    <w:p w14:paraId="60478715" w14:textId="3316219F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DAEE8" w14:textId="7C4C45B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0501A2A6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GunCalss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public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proofErr w:type="spellStart"/>
      <w:r w:rsidRPr="00547230">
        <w:rPr>
          <w:color w:val="00B050"/>
          <w:sz w:val="28"/>
          <w:szCs w:val="28"/>
          <w:lang w:val="ko-KR" w:bidi="ko-KR"/>
        </w:rPr>
        <w:t>Tip</w:t>
      </w:r>
      <w:proofErr w:type="spellEnd"/>
      <w:r w:rsidRPr="00547230">
        <w:rPr>
          <w:color w:val="00B050"/>
          <w:sz w:val="28"/>
          <w:szCs w:val="28"/>
          <w:lang w:val="ko-KR" w:bidi="ko-KR"/>
        </w:rPr>
        <w:t xml:space="preserve">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둘다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쓰이는 함수에 주석으로 </w:t>
      </w:r>
      <w:r w:rsidRPr="00547230">
        <w:rPr>
          <w:color w:val="00B050"/>
          <w:sz w:val="28"/>
          <w:szCs w:val="28"/>
          <w:lang w:val="ko-KR" w:bidi="ko-KR"/>
        </w:rPr>
        <w:t>[</w:t>
      </w:r>
      <w:proofErr w:type="spellStart"/>
      <w:r w:rsidRPr="00547230">
        <w:rPr>
          <w:color w:val="00B050"/>
          <w:sz w:val="28"/>
          <w:szCs w:val="28"/>
          <w:lang w:val="ko-KR" w:bidi="ko-KR"/>
        </w:rPr>
        <w:t>Client+Server</w:t>
      </w:r>
      <w:proofErr w:type="spellEnd"/>
      <w:r w:rsidRPr="00547230">
        <w:rPr>
          <w:color w:val="00B050"/>
          <w:sz w:val="28"/>
          <w:szCs w:val="28"/>
          <w:lang w:val="ko-KR" w:bidi="ko-KR"/>
        </w:rPr>
        <w:t>]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라고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표시를 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해놓으면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EF737E" w14:textId="2A45F9DA" w:rsidR="006E3250" w:rsidRDefault="006E3250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proofErr w:type="spellStart"/>
      <w:r w:rsidRPr="006E3250">
        <w:rPr>
          <w:rFonts w:hint="eastAsia"/>
          <w:color w:val="0F0D29" w:themeColor="text1"/>
          <w:sz w:val="56"/>
          <w:szCs w:val="56"/>
          <w:lang w:val="ko-KR" w:bidi="ko-KR"/>
        </w:rPr>
        <w:t>3주차</w:t>
      </w:r>
      <w:proofErr w:type="spellEnd"/>
    </w:p>
    <w:p w14:paraId="68DDC4F0" w14:textId="63B85B88" w:rsidR="007337DB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냐옹</w:t>
      </w:r>
      <w:proofErr w:type="spellEnd"/>
    </w:p>
    <w:p w14:paraId="2120E86E" w14:textId="77777777" w:rsidR="005A0E1C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proofErr w:type="spellStart"/>
      <w:r w:rsidRPr="007337DB">
        <w:rPr>
          <w:color w:val="FFC000"/>
          <w:sz w:val="28"/>
          <w:szCs w:val="28"/>
          <w:lang w:val="ko-KR" w:bidi="ko-KR"/>
        </w:rPr>
        <w:t>SetupWeapon</w:t>
      </w:r>
      <w:proofErr w:type="spellEnd"/>
      <w:r w:rsidRPr="007337DB">
        <w:rPr>
          <w:color w:val="FFC000"/>
          <w:sz w:val="28"/>
          <w:szCs w:val="28"/>
          <w:lang w:val="ko-KR" w:bidi="ko-KR"/>
        </w:rPr>
        <w:t xml:space="preserve"> </w:t>
      </w:r>
      <w:proofErr w:type="spellStart"/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 xml:space="preserve">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3813B201" w14:textId="58769E38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셋업웨폰을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호출하게 하고 싶기 때문에,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WeaponActor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Super::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BeginPlay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있을 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C1559D9" w14:textId="519BFD74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이렇게 한다면 멀티 기준으로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서버와 클라이언트에서 같이 실행된다.</w:t>
      </w: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처리하는것도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</w:t>
      </w:r>
      <w:proofErr w:type="spellStart"/>
      <w:r w:rsidRPr="00A77E07">
        <w:rPr>
          <w:color w:val="808080" w:themeColor="background1" w:themeShade="80"/>
          <w:sz w:val="24"/>
          <w:szCs w:val="24"/>
          <w:lang w:val="ko-KR" w:bidi="ko-KR"/>
        </w:rPr>
        <w:t>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</w:t>
      </w:r>
      <w:proofErr w:type="spellEnd"/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했을수도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있으니까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Valid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>eapon</w:t>
      </w:r>
      <w:proofErr w:type="spellEnd"/>
      <w:r w:rsidRPr="007337DB">
        <w:rPr>
          <w:color w:val="FFC00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작업할 수 있도록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437BF480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FUNCTION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BlueprintImplementableEvent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)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55FB9AE" w14:textId="4427D45E" w:rsidR="00B85A0D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(선언사진)</w:t>
      </w:r>
    </w:p>
    <w:p w14:paraId="4813E362" w14:textId="41E684A8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un.cpp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B85A0D"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2B2A9D6F" w14:textId="57F863AF" w:rsidR="00F01F4A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실행사진)</w:t>
      </w:r>
    </w:p>
    <w:p w14:paraId="6F15241C" w14:textId="191749D3" w:rsidR="00030808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7DCAD" w14:textId="4EF3A7EB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onst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26A" w14:textId="400BBCE8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Gun.h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ED4">
        <w:rPr>
          <w:color w:val="0F0D29" w:themeColor="text1"/>
          <w:sz w:val="28"/>
          <w:szCs w:val="28"/>
          <w:lang w:val="ko-KR" w:bidi="ko-KR"/>
        </w:rPr>
        <w:t>-&gt;</w:t>
      </w:r>
      <w:proofErr w:type="spellStart"/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 w:rsidR="00B85ED4"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proofErr w:type="spellEnd"/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public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: )</w:t>
      </w:r>
    </w:p>
    <w:p w14:paraId="1D5AE481" w14:textId="36A5D119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따른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3BAA4" w14:textId="012DFC0B" w:rsidR="00D00E89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etMuzzleLocation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추가로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붙여쓴다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6BFA8703" w14:textId="0DDD3F84" w:rsidR="009C6F28" w:rsidRDefault="006B24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반환값으로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proofErr w:type="spellStart"/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>액터</w:t>
      </w:r>
      <w:proofErr w:type="spellEnd"/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</w:t>
      </w:r>
      <w:r w:rsidR="000E7D71">
        <w:rPr>
          <w:rFonts w:hint="eastAsia"/>
          <w:color w:val="0F0D29" w:themeColor="text1"/>
          <w:sz w:val="28"/>
          <w:szCs w:val="28"/>
          <w:lang w:val="ko-KR" w:bidi="ko-KR"/>
        </w:rPr>
        <w:t>환시</w:t>
      </w:r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킨다</w:t>
      </w:r>
      <w:proofErr w:type="spellEnd"/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9780570" w14:textId="4E7219B7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GetMuzzleLocation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오버라이드</w:t>
      </w:r>
      <w:proofErr w:type="spellEnd"/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DB62FA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컴포넌트의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SK_Rifle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될것이다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M4A1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타깃으로 하는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Socket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Transform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proofErr w:type="spellStart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>etSocketTransform</w:t>
      </w:r>
      <w:proofErr w:type="spellEnd"/>
      <w:r w:rsidRPr="007B2173">
        <w:rPr>
          <w:color w:val="0F0D29" w:themeColor="text1"/>
          <w:sz w:val="24"/>
          <w:szCs w:val="24"/>
          <w:lang w:val="ko-KR" w:bidi="ko-KR"/>
        </w:rPr>
        <w:t xml:space="preserve"> : </w:t>
      </w:r>
      <w:proofErr w:type="spellStart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</w:t>
      </w:r>
      <w:proofErr w:type="spellEnd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 xml:space="preserve">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>rasnformSpace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RTS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반환시킨다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35B34A6" w14:textId="2BD8D348" w:rsidR="007B2173" w:rsidRPr="006E3250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2E35F1" wp14:editId="6DCB86D9">
            <wp:extent cx="5830785" cy="2397049"/>
            <wp:effectExtent l="0" t="0" r="0" b="3810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3383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173" w:rsidRPr="006E3250" w:rsidSect="00AB02A7">
      <w:headerReference w:type="default" r:id="rId86"/>
      <w:footerReference w:type="default" r:id="rId8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B75C3" w14:textId="77777777" w:rsidR="004676D5" w:rsidRDefault="004676D5">
      <w:r>
        <w:separator/>
      </w:r>
    </w:p>
    <w:p w14:paraId="43B16ED0" w14:textId="77777777" w:rsidR="004676D5" w:rsidRDefault="004676D5"/>
  </w:endnote>
  <w:endnote w:type="continuationSeparator" w:id="0">
    <w:p w14:paraId="3BC77449" w14:textId="77777777" w:rsidR="004676D5" w:rsidRDefault="004676D5">
      <w:r>
        <w:continuationSeparator/>
      </w:r>
    </w:p>
    <w:p w14:paraId="6DC4EA3C" w14:textId="77777777" w:rsidR="004676D5" w:rsidRDefault="004676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D8CE5" w14:textId="77777777" w:rsidR="004676D5" w:rsidRDefault="004676D5">
      <w:r>
        <w:separator/>
      </w:r>
    </w:p>
    <w:p w14:paraId="5C22E383" w14:textId="77777777" w:rsidR="004676D5" w:rsidRDefault="004676D5"/>
  </w:footnote>
  <w:footnote w:type="continuationSeparator" w:id="0">
    <w:p w14:paraId="421DE9FB" w14:textId="77777777" w:rsidR="004676D5" w:rsidRDefault="004676D5">
      <w:r>
        <w:continuationSeparator/>
      </w:r>
    </w:p>
    <w:p w14:paraId="10A61EA6" w14:textId="77777777" w:rsidR="004676D5" w:rsidRDefault="004676D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6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7"/>
  </w:num>
  <w:num w:numId="14">
    <w:abstractNumId w:val="10"/>
  </w:num>
  <w:num w:numId="15">
    <w:abstractNumId w:val="11"/>
  </w:num>
  <w:num w:numId="16">
    <w:abstractNumId w:val="18"/>
  </w:num>
  <w:num w:numId="17">
    <w:abstractNumId w:val="13"/>
  </w:num>
  <w:num w:numId="18">
    <w:abstractNumId w:val="1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050BD"/>
    <w:rsid w:val="000144B7"/>
    <w:rsid w:val="0002482E"/>
    <w:rsid w:val="00025833"/>
    <w:rsid w:val="00030808"/>
    <w:rsid w:val="00041D39"/>
    <w:rsid w:val="00043757"/>
    <w:rsid w:val="000443A7"/>
    <w:rsid w:val="000463BE"/>
    <w:rsid w:val="00046683"/>
    <w:rsid w:val="00050324"/>
    <w:rsid w:val="000522E8"/>
    <w:rsid w:val="00056347"/>
    <w:rsid w:val="0005758F"/>
    <w:rsid w:val="00060876"/>
    <w:rsid w:val="00061527"/>
    <w:rsid w:val="000665B0"/>
    <w:rsid w:val="0007506A"/>
    <w:rsid w:val="000821EF"/>
    <w:rsid w:val="0008267E"/>
    <w:rsid w:val="00084C78"/>
    <w:rsid w:val="0009499C"/>
    <w:rsid w:val="00094D4C"/>
    <w:rsid w:val="00095DF4"/>
    <w:rsid w:val="00096687"/>
    <w:rsid w:val="000A0150"/>
    <w:rsid w:val="000A341E"/>
    <w:rsid w:val="000B151E"/>
    <w:rsid w:val="000B235E"/>
    <w:rsid w:val="000C3EA9"/>
    <w:rsid w:val="000C61CA"/>
    <w:rsid w:val="000C76E4"/>
    <w:rsid w:val="000D2022"/>
    <w:rsid w:val="000D38AC"/>
    <w:rsid w:val="000D5EC0"/>
    <w:rsid w:val="000D5F31"/>
    <w:rsid w:val="000E1924"/>
    <w:rsid w:val="000E384F"/>
    <w:rsid w:val="000E63C9"/>
    <w:rsid w:val="000E7D71"/>
    <w:rsid w:val="000F06FB"/>
    <w:rsid w:val="000F13C1"/>
    <w:rsid w:val="000F3355"/>
    <w:rsid w:val="000F4092"/>
    <w:rsid w:val="001028F4"/>
    <w:rsid w:val="00106D53"/>
    <w:rsid w:val="0011487B"/>
    <w:rsid w:val="0011545F"/>
    <w:rsid w:val="00120991"/>
    <w:rsid w:val="00120C5C"/>
    <w:rsid w:val="001215C6"/>
    <w:rsid w:val="00130E9D"/>
    <w:rsid w:val="00131A43"/>
    <w:rsid w:val="001348A6"/>
    <w:rsid w:val="00141139"/>
    <w:rsid w:val="00142C6D"/>
    <w:rsid w:val="00143C65"/>
    <w:rsid w:val="00145669"/>
    <w:rsid w:val="00150A6D"/>
    <w:rsid w:val="00152414"/>
    <w:rsid w:val="001534B3"/>
    <w:rsid w:val="00155F62"/>
    <w:rsid w:val="0015654B"/>
    <w:rsid w:val="001572D1"/>
    <w:rsid w:val="00157D77"/>
    <w:rsid w:val="00161E7F"/>
    <w:rsid w:val="001637B1"/>
    <w:rsid w:val="001656C5"/>
    <w:rsid w:val="001721A1"/>
    <w:rsid w:val="00181C11"/>
    <w:rsid w:val="00185B35"/>
    <w:rsid w:val="00194B2A"/>
    <w:rsid w:val="00194C94"/>
    <w:rsid w:val="001A3053"/>
    <w:rsid w:val="001B1108"/>
    <w:rsid w:val="001B28C1"/>
    <w:rsid w:val="001B3E25"/>
    <w:rsid w:val="001B4E26"/>
    <w:rsid w:val="001B513D"/>
    <w:rsid w:val="001B6351"/>
    <w:rsid w:val="001B7CD6"/>
    <w:rsid w:val="001C0AF3"/>
    <w:rsid w:val="001C7635"/>
    <w:rsid w:val="001D1743"/>
    <w:rsid w:val="001D6485"/>
    <w:rsid w:val="001E0DA7"/>
    <w:rsid w:val="001E310E"/>
    <w:rsid w:val="001E68E7"/>
    <w:rsid w:val="001E7686"/>
    <w:rsid w:val="001F2BC8"/>
    <w:rsid w:val="001F5F6B"/>
    <w:rsid w:val="0020112F"/>
    <w:rsid w:val="00206C20"/>
    <w:rsid w:val="00207385"/>
    <w:rsid w:val="00212C7C"/>
    <w:rsid w:val="00217E29"/>
    <w:rsid w:val="00220126"/>
    <w:rsid w:val="00225609"/>
    <w:rsid w:val="00237CAB"/>
    <w:rsid w:val="00240586"/>
    <w:rsid w:val="00240D5F"/>
    <w:rsid w:val="00242927"/>
    <w:rsid w:val="00243EBC"/>
    <w:rsid w:val="00246A35"/>
    <w:rsid w:val="0025343C"/>
    <w:rsid w:val="002642BA"/>
    <w:rsid w:val="00264B90"/>
    <w:rsid w:val="00264FF3"/>
    <w:rsid w:val="00266498"/>
    <w:rsid w:val="002701BD"/>
    <w:rsid w:val="00274896"/>
    <w:rsid w:val="00277E60"/>
    <w:rsid w:val="0028156B"/>
    <w:rsid w:val="00284348"/>
    <w:rsid w:val="00286890"/>
    <w:rsid w:val="00286AC6"/>
    <w:rsid w:val="00292219"/>
    <w:rsid w:val="00294471"/>
    <w:rsid w:val="0029543C"/>
    <w:rsid w:val="002A0E0D"/>
    <w:rsid w:val="002C2F89"/>
    <w:rsid w:val="002C3DD0"/>
    <w:rsid w:val="002C4BBF"/>
    <w:rsid w:val="002C599F"/>
    <w:rsid w:val="002C6B87"/>
    <w:rsid w:val="002D0665"/>
    <w:rsid w:val="002D1FE1"/>
    <w:rsid w:val="002D213A"/>
    <w:rsid w:val="002D4CBC"/>
    <w:rsid w:val="002E5156"/>
    <w:rsid w:val="002E6EDE"/>
    <w:rsid w:val="002F028E"/>
    <w:rsid w:val="002F1B2F"/>
    <w:rsid w:val="002F51F5"/>
    <w:rsid w:val="003063F7"/>
    <w:rsid w:val="003101C9"/>
    <w:rsid w:val="00312137"/>
    <w:rsid w:val="0032460D"/>
    <w:rsid w:val="00330359"/>
    <w:rsid w:val="00330546"/>
    <w:rsid w:val="00330909"/>
    <w:rsid w:val="00332F44"/>
    <w:rsid w:val="00334620"/>
    <w:rsid w:val="0033762F"/>
    <w:rsid w:val="00347036"/>
    <w:rsid w:val="0035194E"/>
    <w:rsid w:val="00352986"/>
    <w:rsid w:val="003556B5"/>
    <w:rsid w:val="00360494"/>
    <w:rsid w:val="00363468"/>
    <w:rsid w:val="0036567B"/>
    <w:rsid w:val="00366C7E"/>
    <w:rsid w:val="00367168"/>
    <w:rsid w:val="00375B18"/>
    <w:rsid w:val="003766A6"/>
    <w:rsid w:val="00380ADE"/>
    <w:rsid w:val="0038233B"/>
    <w:rsid w:val="00384724"/>
    <w:rsid w:val="00384EA3"/>
    <w:rsid w:val="00392F1F"/>
    <w:rsid w:val="00395B3C"/>
    <w:rsid w:val="00397306"/>
    <w:rsid w:val="003A08CB"/>
    <w:rsid w:val="003A1255"/>
    <w:rsid w:val="003A39A1"/>
    <w:rsid w:val="003A5CBF"/>
    <w:rsid w:val="003A7341"/>
    <w:rsid w:val="003A7EDC"/>
    <w:rsid w:val="003B4FCC"/>
    <w:rsid w:val="003C2191"/>
    <w:rsid w:val="003D3863"/>
    <w:rsid w:val="003D3AD1"/>
    <w:rsid w:val="003E49FA"/>
    <w:rsid w:val="003E760B"/>
    <w:rsid w:val="003F60B2"/>
    <w:rsid w:val="004110DE"/>
    <w:rsid w:val="00417AE5"/>
    <w:rsid w:val="00432D4B"/>
    <w:rsid w:val="004368B5"/>
    <w:rsid w:val="0044085A"/>
    <w:rsid w:val="0044432B"/>
    <w:rsid w:val="00456B43"/>
    <w:rsid w:val="004605AD"/>
    <w:rsid w:val="004631A7"/>
    <w:rsid w:val="00465B97"/>
    <w:rsid w:val="004676D5"/>
    <w:rsid w:val="00467F3D"/>
    <w:rsid w:val="00470220"/>
    <w:rsid w:val="00472474"/>
    <w:rsid w:val="00473B13"/>
    <w:rsid w:val="00476C78"/>
    <w:rsid w:val="00480FFB"/>
    <w:rsid w:val="00490049"/>
    <w:rsid w:val="0049755F"/>
    <w:rsid w:val="00497A7F"/>
    <w:rsid w:val="004A15C4"/>
    <w:rsid w:val="004A32E1"/>
    <w:rsid w:val="004B1568"/>
    <w:rsid w:val="004B21A5"/>
    <w:rsid w:val="004B278D"/>
    <w:rsid w:val="004B7AFD"/>
    <w:rsid w:val="004C1B1E"/>
    <w:rsid w:val="004C490D"/>
    <w:rsid w:val="004E18A0"/>
    <w:rsid w:val="004E3566"/>
    <w:rsid w:val="004E3D49"/>
    <w:rsid w:val="004E4677"/>
    <w:rsid w:val="004E7E18"/>
    <w:rsid w:val="004F0A88"/>
    <w:rsid w:val="004F1923"/>
    <w:rsid w:val="004F6440"/>
    <w:rsid w:val="004F692B"/>
    <w:rsid w:val="00502AD6"/>
    <w:rsid w:val="005037F0"/>
    <w:rsid w:val="00512D2C"/>
    <w:rsid w:val="005160BC"/>
    <w:rsid w:val="00516A86"/>
    <w:rsid w:val="0052071E"/>
    <w:rsid w:val="005275F6"/>
    <w:rsid w:val="00537BFB"/>
    <w:rsid w:val="005438B4"/>
    <w:rsid w:val="00547230"/>
    <w:rsid w:val="00550367"/>
    <w:rsid w:val="0055197A"/>
    <w:rsid w:val="00555314"/>
    <w:rsid w:val="00555CC6"/>
    <w:rsid w:val="005644FE"/>
    <w:rsid w:val="00565202"/>
    <w:rsid w:val="00572102"/>
    <w:rsid w:val="00574095"/>
    <w:rsid w:val="00591F81"/>
    <w:rsid w:val="0059638A"/>
    <w:rsid w:val="005966DE"/>
    <w:rsid w:val="00597693"/>
    <w:rsid w:val="005A0338"/>
    <w:rsid w:val="005A0E1C"/>
    <w:rsid w:val="005A3A2C"/>
    <w:rsid w:val="005B2A3C"/>
    <w:rsid w:val="005B3407"/>
    <w:rsid w:val="005B3F6B"/>
    <w:rsid w:val="005B674E"/>
    <w:rsid w:val="005C1B2A"/>
    <w:rsid w:val="005C1E47"/>
    <w:rsid w:val="005C68BF"/>
    <w:rsid w:val="005C7186"/>
    <w:rsid w:val="005D000E"/>
    <w:rsid w:val="005D277B"/>
    <w:rsid w:val="005D7802"/>
    <w:rsid w:val="005E4B31"/>
    <w:rsid w:val="005E7F8B"/>
    <w:rsid w:val="005F09F6"/>
    <w:rsid w:val="005F1BB0"/>
    <w:rsid w:val="005F2177"/>
    <w:rsid w:val="005F786A"/>
    <w:rsid w:val="00600E65"/>
    <w:rsid w:val="00600ECC"/>
    <w:rsid w:val="006014B0"/>
    <w:rsid w:val="006036FA"/>
    <w:rsid w:val="00611C9A"/>
    <w:rsid w:val="006154D9"/>
    <w:rsid w:val="00616976"/>
    <w:rsid w:val="006205E4"/>
    <w:rsid w:val="006416B5"/>
    <w:rsid w:val="0064633D"/>
    <w:rsid w:val="00656C4D"/>
    <w:rsid w:val="006572CA"/>
    <w:rsid w:val="006575C2"/>
    <w:rsid w:val="00657983"/>
    <w:rsid w:val="00660EAE"/>
    <w:rsid w:val="0066249C"/>
    <w:rsid w:val="006637F1"/>
    <w:rsid w:val="006679FB"/>
    <w:rsid w:val="006756C5"/>
    <w:rsid w:val="00677668"/>
    <w:rsid w:val="0068040D"/>
    <w:rsid w:val="0068050C"/>
    <w:rsid w:val="00680CCE"/>
    <w:rsid w:val="00680D20"/>
    <w:rsid w:val="006824E9"/>
    <w:rsid w:val="006966A8"/>
    <w:rsid w:val="006966B8"/>
    <w:rsid w:val="006A2818"/>
    <w:rsid w:val="006B2352"/>
    <w:rsid w:val="006B2493"/>
    <w:rsid w:val="006B32A6"/>
    <w:rsid w:val="006B6266"/>
    <w:rsid w:val="006B7343"/>
    <w:rsid w:val="006B7509"/>
    <w:rsid w:val="006C579B"/>
    <w:rsid w:val="006D0301"/>
    <w:rsid w:val="006D486A"/>
    <w:rsid w:val="006D5F27"/>
    <w:rsid w:val="006D6D9A"/>
    <w:rsid w:val="006E0865"/>
    <w:rsid w:val="006E3250"/>
    <w:rsid w:val="006E5716"/>
    <w:rsid w:val="006E7A80"/>
    <w:rsid w:val="006F35B3"/>
    <w:rsid w:val="006F49DC"/>
    <w:rsid w:val="006F7AC8"/>
    <w:rsid w:val="00700B84"/>
    <w:rsid w:val="00710437"/>
    <w:rsid w:val="00711DFB"/>
    <w:rsid w:val="0072039E"/>
    <w:rsid w:val="00722C76"/>
    <w:rsid w:val="007302B3"/>
    <w:rsid w:val="00730733"/>
    <w:rsid w:val="00730E3A"/>
    <w:rsid w:val="007337DB"/>
    <w:rsid w:val="00736AAF"/>
    <w:rsid w:val="00750563"/>
    <w:rsid w:val="007532A3"/>
    <w:rsid w:val="007618DA"/>
    <w:rsid w:val="00765B2A"/>
    <w:rsid w:val="00767659"/>
    <w:rsid w:val="00770B05"/>
    <w:rsid w:val="007826C2"/>
    <w:rsid w:val="00783A34"/>
    <w:rsid w:val="007A3521"/>
    <w:rsid w:val="007A6590"/>
    <w:rsid w:val="007A75FD"/>
    <w:rsid w:val="007A7EF5"/>
    <w:rsid w:val="007B20DF"/>
    <w:rsid w:val="007B2173"/>
    <w:rsid w:val="007C394C"/>
    <w:rsid w:val="007C4B07"/>
    <w:rsid w:val="007C6B52"/>
    <w:rsid w:val="007C7D2F"/>
    <w:rsid w:val="007D16C5"/>
    <w:rsid w:val="007E15AC"/>
    <w:rsid w:val="007E1A36"/>
    <w:rsid w:val="007E4EEF"/>
    <w:rsid w:val="007E51FB"/>
    <w:rsid w:val="007E75D5"/>
    <w:rsid w:val="008018A0"/>
    <w:rsid w:val="00805E73"/>
    <w:rsid w:val="00806562"/>
    <w:rsid w:val="00806C65"/>
    <w:rsid w:val="00807EF0"/>
    <w:rsid w:val="008127C7"/>
    <w:rsid w:val="00820811"/>
    <w:rsid w:val="00823BF2"/>
    <w:rsid w:val="008244DB"/>
    <w:rsid w:val="00831F02"/>
    <w:rsid w:val="00832F12"/>
    <w:rsid w:val="00835097"/>
    <w:rsid w:val="00836013"/>
    <w:rsid w:val="008379FF"/>
    <w:rsid w:val="00843B4B"/>
    <w:rsid w:val="008523B8"/>
    <w:rsid w:val="00853B21"/>
    <w:rsid w:val="0085467B"/>
    <w:rsid w:val="00855A39"/>
    <w:rsid w:val="00857494"/>
    <w:rsid w:val="00861527"/>
    <w:rsid w:val="00862FE4"/>
    <w:rsid w:val="0086389A"/>
    <w:rsid w:val="008640C3"/>
    <w:rsid w:val="008741ED"/>
    <w:rsid w:val="008743F9"/>
    <w:rsid w:val="00875F24"/>
    <w:rsid w:val="0087605E"/>
    <w:rsid w:val="00885743"/>
    <w:rsid w:val="00895F8B"/>
    <w:rsid w:val="00896E47"/>
    <w:rsid w:val="008A1AA7"/>
    <w:rsid w:val="008A4953"/>
    <w:rsid w:val="008A4F61"/>
    <w:rsid w:val="008B01CF"/>
    <w:rsid w:val="008B046E"/>
    <w:rsid w:val="008B1FEE"/>
    <w:rsid w:val="008C24EB"/>
    <w:rsid w:val="008C4630"/>
    <w:rsid w:val="008C5DCA"/>
    <w:rsid w:val="008D7DA4"/>
    <w:rsid w:val="008D7FD0"/>
    <w:rsid w:val="008F1670"/>
    <w:rsid w:val="008F5FF0"/>
    <w:rsid w:val="008F7FA9"/>
    <w:rsid w:val="00903665"/>
    <w:rsid w:val="00903C32"/>
    <w:rsid w:val="0090780A"/>
    <w:rsid w:val="00907841"/>
    <w:rsid w:val="00913A11"/>
    <w:rsid w:val="00916B16"/>
    <w:rsid w:val="009173B9"/>
    <w:rsid w:val="00921290"/>
    <w:rsid w:val="00923A96"/>
    <w:rsid w:val="00927B01"/>
    <w:rsid w:val="0093335D"/>
    <w:rsid w:val="0093613E"/>
    <w:rsid w:val="00940389"/>
    <w:rsid w:val="00941217"/>
    <w:rsid w:val="00943026"/>
    <w:rsid w:val="00943BFE"/>
    <w:rsid w:val="00954D92"/>
    <w:rsid w:val="009605A4"/>
    <w:rsid w:val="00966B81"/>
    <w:rsid w:val="00967534"/>
    <w:rsid w:val="00972A29"/>
    <w:rsid w:val="009910AC"/>
    <w:rsid w:val="009A71F5"/>
    <w:rsid w:val="009B646E"/>
    <w:rsid w:val="009B7C2B"/>
    <w:rsid w:val="009C116B"/>
    <w:rsid w:val="009C169C"/>
    <w:rsid w:val="009C3BC5"/>
    <w:rsid w:val="009C44B2"/>
    <w:rsid w:val="009C5222"/>
    <w:rsid w:val="009C6315"/>
    <w:rsid w:val="009C6F28"/>
    <w:rsid w:val="009C7720"/>
    <w:rsid w:val="009D4EC3"/>
    <w:rsid w:val="009D594E"/>
    <w:rsid w:val="009E4005"/>
    <w:rsid w:val="009F5B64"/>
    <w:rsid w:val="009F630A"/>
    <w:rsid w:val="00A02EC2"/>
    <w:rsid w:val="00A04524"/>
    <w:rsid w:val="00A045A5"/>
    <w:rsid w:val="00A06DA3"/>
    <w:rsid w:val="00A11CA6"/>
    <w:rsid w:val="00A14573"/>
    <w:rsid w:val="00A20AB0"/>
    <w:rsid w:val="00A23AFA"/>
    <w:rsid w:val="00A2528F"/>
    <w:rsid w:val="00A31B3E"/>
    <w:rsid w:val="00A42259"/>
    <w:rsid w:val="00A42C11"/>
    <w:rsid w:val="00A448CC"/>
    <w:rsid w:val="00A5166A"/>
    <w:rsid w:val="00A517E7"/>
    <w:rsid w:val="00A532F3"/>
    <w:rsid w:val="00A5636E"/>
    <w:rsid w:val="00A631CC"/>
    <w:rsid w:val="00A65513"/>
    <w:rsid w:val="00A664FA"/>
    <w:rsid w:val="00A67D79"/>
    <w:rsid w:val="00A70032"/>
    <w:rsid w:val="00A73D3C"/>
    <w:rsid w:val="00A75E50"/>
    <w:rsid w:val="00A77E07"/>
    <w:rsid w:val="00A82E99"/>
    <w:rsid w:val="00A83B8D"/>
    <w:rsid w:val="00A8489E"/>
    <w:rsid w:val="00A85FC1"/>
    <w:rsid w:val="00A876A4"/>
    <w:rsid w:val="00A9332A"/>
    <w:rsid w:val="00A94EC8"/>
    <w:rsid w:val="00AA7973"/>
    <w:rsid w:val="00AB02A7"/>
    <w:rsid w:val="00AC2727"/>
    <w:rsid w:val="00AC29F3"/>
    <w:rsid w:val="00AC317B"/>
    <w:rsid w:val="00AD19FF"/>
    <w:rsid w:val="00AE08D0"/>
    <w:rsid w:val="00AE34A6"/>
    <w:rsid w:val="00AE6755"/>
    <w:rsid w:val="00AF37EE"/>
    <w:rsid w:val="00B02F30"/>
    <w:rsid w:val="00B05834"/>
    <w:rsid w:val="00B127EB"/>
    <w:rsid w:val="00B15B43"/>
    <w:rsid w:val="00B17E32"/>
    <w:rsid w:val="00B20FBA"/>
    <w:rsid w:val="00B21C8F"/>
    <w:rsid w:val="00B22D49"/>
    <w:rsid w:val="00B231E5"/>
    <w:rsid w:val="00B24ABF"/>
    <w:rsid w:val="00B26C65"/>
    <w:rsid w:val="00B27639"/>
    <w:rsid w:val="00B316F1"/>
    <w:rsid w:val="00B3439B"/>
    <w:rsid w:val="00B3692B"/>
    <w:rsid w:val="00B4569B"/>
    <w:rsid w:val="00B54741"/>
    <w:rsid w:val="00B547D5"/>
    <w:rsid w:val="00B561BB"/>
    <w:rsid w:val="00B61B2D"/>
    <w:rsid w:val="00B62DA1"/>
    <w:rsid w:val="00B6309F"/>
    <w:rsid w:val="00B63EF4"/>
    <w:rsid w:val="00B66E4C"/>
    <w:rsid w:val="00B7636B"/>
    <w:rsid w:val="00B7664B"/>
    <w:rsid w:val="00B8028C"/>
    <w:rsid w:val="00B840C9"/>
    <w:rsid w:val="00B85A0D"/>
    <w:rsid w:val="00B85ED4"/>
    <w:rsid w:val="00B94A6C"/>
    <w:rsid w:val="00BA1378"/>
    <w:rsid w:val="00BA19FB"/>
    <w:rsid w:val="00BA71F9"/>
    <w:rsid w:val="00BB36AA"/>
    <w:rsid w:val="00BC15D0"/>
    <w:rsid w:val="00BC58A0"/>
    <w:rsid w:val="00BC6953"/>
    <w:rsid w:val="00BC6ED5"/>
    <w:rsid w:val="00BD547F"/>
    <w:rsid w:val="00BD6807"/>
    <w:rsid w:val="00BE56EF"/>
    <w:rsid w:val="00C02B87"/>
    <w:rsid w:val="00C250FB"/>
    <w:rsid w:val="00C27885"/>
    <w:rsid w:val="00C3112E"/>
    <w:rsid w:val="00C3712A"/>
    <w:rsid w:val="00C4086D"/>
    <w:rsid w:val="00C52FAD"/>
    <w:rsid w:val="00C5537C"/>
    <w:rsid w:val="00C86500"/>
    <w:rsid w:val="00C9360B"/>
    <w:rsid w:val="00C975D8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2B35"/>
    <w:rsid w:val="00CE0368"/>
    <w:rsid w:val="00CF1B16"/>
    <w:rsid w:val="00CF52F2"/>
    <w:rsid w:val="00CF5371"/>
    <w:rsid w:val="00D00E89"/>
    <w:rsid w:val="00D0323A"/>
    <w:rsid w:val="00D0559F"/>
    <w:rsid w:val="00D077E9"/>
    <w:rsid w:val="00D11531"/>
    <w:rsid w:val="00D13834"/>
    <w:rsid w:val="00D2331E"/>
    <w:rsid w:val="00D24BA8"/>
    <w:rsid w:val="00D252F5"/>
    <w:rsid w:val="00D2557E"/>
    <w:rsid w:val="00D3092D"/>
    <w:rsid w:val="00D31064"/>
    <w:rsid w:val="00D3738C"/>
    <w:rsid w:val="00D40F7F"/>
    <w:rsid w:val="00D42CB7"/>
    <w:rsid w:val="00D43761"/>
    <w:rsid w:val="00D4378E"/>
    <w:rsid w:val="00D44CBB"/>
    <w:rsid w:val="00D44D59"/>
    <w:rsid w:val="00D53ADD"/>
    <w:rsid w:val="00D5413D"/>
    <w:rsid w:val="00D570A9"/>
    <w:rsid w:val="00D61621"/>
    <w:rsid w:val="00D658B4"/>
    <w:rsid w:val="00D67E68"/>
    <w:rsid w:val="00D70D02"/>
    <w:rsid w:val="00D7141F"/>
    <w:rsid w:val="00D73D5D"/>
    <w:rsid w:val="00D76B9A"/>
    <w:rsid w:val="00D770C7"/>
    <w:rsid w:val="00D80A90"/>
    <w:rsid w:val="00D81D27"/>
    <w:rsid w:val="00D8382E"/>
    <w:rsid w:val="00D852A1"/>
    <w:rsid w:val="00D860EC"/>
    <w:rsid w:val="00D86945"/>
    <w:rsid w:val="00D90290"/>
    <w:rsid w:val="00DA2A26"/>
    <w:rsid w:val="00DB1A21"/>
    <w:rsid w:val="00DB6FA2"/>
    <w:rsid w:val="00DB7ECC"/>
    <w:rsid w:val="00DC1782"/>
    <w:rsid w:val="00DC21BC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6069"/>
    <w:rsid w:val="00E00A32"/>
    <w:rsid w:val="00E05D24"/>
    <w:rsid w:val="00E07A43"/>
    <w:rsid w:val="00E11FB0"/>
    <w:rsid w:val="00E13C41"/>
    <w:rsid w:val="00E14954"/>
    <w:rsid w:val="00E17474"/>
    <w:rsid w:val="00E20E81"/>
    <w:rsid w:val="00E21F0B"/>
    <w:rsid w:val="00E22ACD"/>
    <w:rsid w:val="00E25D1B"/>
    <w:rsid w:val="00E4446D"/>
    <w:rsid w:val="00E5030A"/>
    <w:rsid w:val="00E55DFD"/>
    <w:rsid w:val="00E620B0"/>
    <w:rsid w:val="00E62167"/>
    <w:rsid w:val="00E626C9"/>
    <w:rsid w:val="00E661F2"/>
    <w:rsid w:val="00E70F8D"/>
    <w:rsid w:val="00E81B40"/>
    <w:rsid w:val="00E83694"/>
    <w:rsid w:val="00E860A0"/>
    <w:rsid w:val="00E91709"/>
    <w:rsid w:val="00E93E48"/>
    <w:rsid w:val="00E94589"/>
    <w:rsid w:val="00E9718F"/>
    <w:rsid w:val="00EA0FA6"/>
    <w:rsid w:val="00EB6A96"/>
    <w:rsid w:val="00EB6EC0"/>
    <w:rsid w:val="00EC3FCC"/>
    <w:rsid w:val="00EC7D13"/>
    <w:rsid w:val="00ED22DE"/>
    <w:rsid w:val="00ED5593"/>
    <w:rsid w:val="00ED6848"/>
    <w:rsid w:val="00ED71E7"/>
    <w:rsid w:val="00EE07E8"/>
    <w:rsid w:val="00EE4622"/>
    <w:rsid w:val="00EE6322"/>
    <w:rsid w:val="00EF555B"/>
    <w:rsid w:val="00EF7177"/>
    <w:rsid w:val="00F01F4A"/>
    <w:rsid w:val="00F023B2"/>
    <w:rsid w:val="00F027BB"/>
    <w:rsid w:val="00F06551"/>
    <w:rsid w:val="00F11165"/>
    <w:rsid w:val="00F11DCF"/>
    <w:rsid w:val="00F11DDC"/>
    <w:rsid w:val="00F15668"/>
    <w:rsid w:val="00F162EA"/>
    <w:rsid w:val="00F174AF"/>
    <w:rsid w:val="00F27380"/>
    <w:rsid w:val="00F30E9B"/>
    <w:rsid w:val="00F3533A"/>
    <w:rsid w:val="00F357CC"/>
    <w:rsid w:val="00F40100"/>
    <w:rsid w:val="00F41E60"/>
    <w:rsid w:val="00F43A82"/>
    <w:rsid w:val="00F44675"/>
    <w:rsid w:val="00F44B4A"/>
    <w:rsid w:val="00F46240"/>
    <w:rsid w:val="00F515DD"/>
    <w:rsid w:val="00F51D0B"/>
    <w:rsid w:val="00F52D27"/>
    <w:rsid w:val="00F53524"/>
    <w:rsid w:val="00F64ACC"/>
    <w:rsid w:val="00F65319"/>
    <w:rsid w:val="00F759B8"/>
    <w:rsid w:val="00F83527"/>
    <w:rsid w:val="00F8493F"/>
    <w:rsid w:val="00F8646A"/>
    <w:rsid w:val="00F86E6C"/>
    <w:rsid w:val="00F92709"/>
    <w:rsid w:val="00F93342"/>
    <w:rsid w:val="00F9643C"/>
    <w:rsid w:val="00F97F22"/>
    <w:rsid w:val="00FA77E2"/>
    <w:rsid w:val="00FB21B4"/>
    <w:rsid w:val="00FB41AD"/>
    <w:rsid w:val="00FC004E"/>
    <w:rsid w:val="00FD0479"/>
    <w:rsid w:val="00FD3C4D"/>
    <w:rsid w:val="00FD583F"/>
    <w:rsid w:val="00FD7488"/>
    <w:rsid w:val="00FE20DD"/>
    <w:rsid w:val="00FE73F2"/>
    <w:rsid w:val="00FF0B31"/>
    <w:rsid w:val="00FF0BC1"/>
    <w:rsid w:val="00FF16B4"/>
    <w:rsid w:val="00FF2CCA"/>
    <w:rsid w:val="00FF4D03"/>
    <w:rsid w:val="00FF562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glossaryDocument" Target="glossary/document.xml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F2112"/>
    <w:rsid w:val="002012D4"/>
    <w:rsid w:val="002C0F6D"/>
    <w:rsid w:val="004733FA"/>
    <w:rsid w:val="005911F8"/>
    <w:rsid w:val="005F1588"/>
    <w:rsid w:val="006C2306"/>
    <w:rsid w:val="007828E6"/>
    <w:rsid w:val="00817953"/>
    <w:rsid w:val="009165D0"/>
    <w:rsid w:val="00A0291C"/>
    <w:rsid w:val="00B40394"/>
    <w:rsid w:val="00D34958"/>
    <w:rsid w:val="00D6644E"/>
    <w:rsid w:val="00DC1C8A"/>
    <w:rsid w:val="00E1271A"/>
    <w:rsid w:val="00EC79BD"/>
    <w:rsid w:val="00F06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ADF0B0-3787-452D-A888-CB62F31C5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2800</TotalTime>
  <Pages>42</Pages>
  <Words>1366</Words>
  <Characters>7787</Characters>
  <Application>Microsoft Office Word</Application>
  <DocSecurity>0</DocSecurity>
  <Lines>64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528</cp:revision>
  <cp:lastPrinted>2006-08-01T17:47:00Z</cp:lastPrinted>
  <dcterms:created xsi:type="dcterms:W3CDTF">2021-09-23T11:03:00Z</dcterms:created>
  <dcterms:modified xsi:type="dcterms:W3CDTF">2021-10-01T04:17:00Z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