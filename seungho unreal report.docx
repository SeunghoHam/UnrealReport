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2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37"/>
      </w:tblGrid>
      <w:tr w:rsidR="00395B3C" w:rsidRPr="00240586" w14:paraId="6C43A42C" w14:textId="77777777" w:rsidTr="00395B3C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3DCDC47" w14:textId="4B9159A3" w:rsidR="00395B3C" w:rsidRPr="00240586" w:rsidRDefault="00395B3C" w:rsidP="00395B3C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06221D80" wp14:editId="294EA61F">
                      <wp:extent cx="5802086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2086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1570CC" w14:textId="111B4921" w:rsidR="00395B3C" w:rsidRPr="00417AE5" w:rsidRDefault="00D53ADD" w:rsidP="00395B3C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VR </w:t>
                                  </w:r>
                                  <w:r>
                                    <w:rPr>
                                      <w:rFonts w:hint="eastAsia"/>
                                      <w:color w:val="0F0D29" w:themeColor="text1"/>
                                      <w:lang w:val="ko-KR" w:bidi="ko-KR"/>
                                    </w:rPr>
                                    <w:t>프로그래밍 심화과정</w:t>
                                  </w:r>
                                </w:p>
                                <w:p w14:paraId="7A9511E8" w14:textId="3B7C3505" w:rsidR="00395B3C" w:rsidRPr="00395B3C" w:rsidRDefault="00D53ADD" w:rsidP="00395B3C">
                                  <w:pPr>
                                    <w:pStyle w:val="a7"/>
                                    <w:spacing w:after="0"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with LiiYuu Senpai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221D8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6" type="#_x0000_t202" style="width:456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" filled="f" stroked="f" strokeweight=".5pt">
                      <v:textbox>
                        <w:txbxContent>
                          <w:p w14:paraId="3D1570CC" w14:textId="111B4921" w:rsidR="00395B3C" w:rsidRPr="00417AE5" w:rsidRDefault="00D53ADD" w:rsidP="00395B3C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VR </w:t>
                            </w:r>
                            <w:r>
                              <w:rPr>
                                <w:rFonts w:hint="eastAsia"/>
                                <w:color w:val="0F0D29" w:themeColor="text1"/>
                                <w:lang w:val="ko-KR" w:bidi="ko-KR"/>
                              </w:rPr>
                              <w:t>프로그래밍 심화과정</w:t>
                            </w:r>
                          </w:p>
                          <w:p w14:paraId="7A9511E8" w14:textId="3B7C3505" w:rsidR="00395B3C" w:rsidRPr="00395B3C" w:rsidRDefault="00D53ADD" w:rsidP="00395B3C">
                            <w:pPr>
                              <w:pStyle w:val="a7"/>
                              <w:spacing w:after="0"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with LiiYuu Senpai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AFB7852" w14:textId="77777777" w:rsidR="00395B3C" w:rsidRPr="00417AE5" w:rsidRDefault="00395B3C" w:rsidP="00395B3C">
            <w:pPr>
              <w:rPr>
                <w:color w:val="FFFFFF" w:themeColor="background1"/>
              </w:rPr>
            </w:pPr>
          </w:p>
        </w:tc>
      </w:tr>
      <w:tr w:rsidR="00395B3C" w:rsidRPr="00240586" w14:paraId="26904395" w14:textId="77777777" w:rsidTr="00395B3C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FE29A3" w14:textId="77777777" w:rsidR="00395B3C" w:rsidRPr="00240586" w:rsidRDefault="00395B3C" w:rsidP="00395B3C">
            <w:pPr>
              <w:rPr>
                <w:noProof/>
              </w:rPr>
            </w:pPr>
          </w:p>
        </w:tc>
      </w:tr>
      <w:tr w:rsidR="00395B3C" w:rsidRPr="00240586" w14:paraId="0A62AA0B" w14:textId="77777777" w:rsidTr="00395B3C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77D7E3A" w14:textId="3A080C4A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</w:rPr>
              <w:t>2</w:t>
            </w:r>
            <w:r w:rsidRPr="00D53ADD">
              <w:rPr>
                <w:sz w:val="32"/>
                <w:szCs w:val="24"/>
              </w:rPr>
              <w:t>021.09 ~ 2021.1</w:t>
            </w:r>
            <w:r w:rsidR="00F3533A">
              <w:rPr>
                <w:sz w:val="32"/>
                <w:szCs w:val="24"/>
              </w:rPr>
              <w:t>1</w:t>
            </w:r>
          </w:p>
          <w:p w14:paraId="74603B67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52989EED" wp14:editId="4415C270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693166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AD3D16F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1B166246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44C4CDD4" w14:textId="77777777" w:rsidR="00395B3C" w:rsidRPr="00D53ADD" w:rsidRDefault="00143C65" w:rsidP="00395B3C">
            <w:pPr>
              <w:rPr>
                <w:sz w:val="32"/>
                <w:szCs w:val="24"/>
              </w:rPr>
            </w:pPr>
            <w:sdt>
              <w:sdtPr>
                <w:rPr>
                  <w:rFonts w:hint="eastAsia"/>
                  <w:sz w:val="32"/>
                  <w:szCs w:val="24"/>
                </w:rPr>
                <w:id w:val="-1740469667"/>
                <w:placeholder>
                  <w:docPart w:val="3AACD706A8F84D80BDDAFEDA967AE4A3"/>
                </w:placeholder>
                <w15:appearance w15:val="hidden"/>
              </w:sdtPr>
              <w:sdtEndPr/>
              <w:sdtContent>
                <w:r w:rsidR="00395B3C" w:rsidRPr="00D53ADD">
                  <w:rPr>
                    <w:rFonts w:hint="eastAsia"/>
                    <w:sz w:val="32"/>
                    <w:szCs w:val="24"/>
                  </w:rPr>
                  <w:t xml:space="preserve">게임과 </w:t>
                </w:r>
                <w:r w:rsidR="00395B3C" w:rsidRPr="00D53ADD">
                  <w:rPr>
                    <w:sz w:val="32"/>
                    <w:szCs w:val="24"/>
                  </w:rPr>
                  <w:t>3</w:t>
                </w:r>
                <w:r w:rsidR="00395B3C" w:rsidRPr="00D53ADD">
                  <w:rPr>
                    <w:rFonts w:hint="eastAsia"/>
                    <w:sz w:val="32"/>
                    <w:szCs w:val="24"/>
                  </w:rPr>
                  <w:t>학년</w:t>
                </w:r>
              </w:sdtContent>
            </w:sdt>
          </w:p>
          <w:p w14:paraId="4D1912E9" w14:textId="77777777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  <w:lang w:val="ko-KR" w:bidi="ko-KR"/>
              </w:rPr>
              <w:t xml:space="preserve">작성자: </w:t>
            </w:r>
            <w:sdt>
              <w:sdtPr>
                <w:rPr>
                  <w:rFonts w:hint="eastAsia"/>
                  <w:sz w:val="32"/>
                  <w:szCs w:val="24"/>
                </w:rPr>
                <w:alias w:val="이름"/>
                <w:tag w:val="이름"/>
                <w:id w:val="-180584491"/>
                <w:placeholder>
                  <w:docPart w:val="DFC227288E894A1990778EB970D4ED4E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Pr="00D53ADD">
                  <w:rPr>
                    <w:rFonts w:hint="eastAsia"/>
                    <w:sz w:val="32"/>
                    <w:szCs w:val="24"/>
                  </w:rPr>
                  <w:t>함승호</w:t>
                </w:r>
              </w:sdtContent>
            </w:sdt>
          </w:p>
          <w:p w14:paraId="55F746C4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</w:tc>
      </w:tr>
    </w:tbl>
    <w:p w14:paraId="3D99A140" w14:textId="71DCAA1D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5D4A589" wp14:editId="73F240D4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0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04AA0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4A589" id="직사각형 3" o:spid="_x0000_s1027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" filled="f" stroked="f" strokeweight="2pt">
                <v:textbox>
                  <w:txbxContent>
                    <w:p w14:paraId="08D04AA0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5389A946" w14:textId="39772108" w:rsidR="00D077E9" w:rsidRPr="00240586" w:rsidRDefault="00417AE5">
      <w:pPr>
        <w:spacing w:after="200"/>
      </w:pPr>
      <w:r>
        <w:rPr>
          <w:noProof/>
        </w:rPr>
        <w:drawing>
          <wp:anchor distT="0" distB="0" distL="114300" distR="114300" simplePos="0" relativeHeight="251657215" behindDoc="1" locked="0" layoutInCell="1" allowOverlap="1" wp14:anchorId="04ABC820" wp14:editId="2689F6C2">
            <wp:simplePos x="0" y="0"/>
            <wp:positionH relativeFrom="margin">
              <wp:align>center</wp:align>
            </wp:positionH>
            <wp:positionV relativeFrom="paragraph">
              <wp:posOffset>1099744</wp:posOffset>
            </wp:positionV>
            <wp:extent cx="7931582" cy="4464578"/>
            <wp:effectExtent l="0" t="0" r="0" b="0"/>
            <wp:wrapNone/>
            <wp:docPr id="4" name="그림 4" descr="언리얼 온라인 러닝 -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언리얼 온라인 러닝 - Unreal Engin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582" cy="446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267F40F3" wp14:editId="16F1169E">
            <wp:simplePos x="0" y="0"/>
            <wp:positionH relativeFrom="column">
              <wp:posOffset>4950044</wp:posOffset>
            </wp:positionH>
            <wp:positionV relativeFrom="paragraph">
              <wp:posOffset>7748905</wp:posOffset>
            </wp:positionV>
            <wp:extent cx="1482287" cy="643890"/>
            <wp:effectExtent l="0" t="0" r="0" b="3810"/>
            <wp:wrapNone/>
            <wp:docPr id="12" name="그래픽 201" descr="로고 개체 틀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 descr="로고 개체 틀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EAD393" wp14:editId="69C37342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B955E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AD393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34aba2 [3206]" stroked="f" strokeweight="2pt">
                <v:textbox>
                  <w:txbxContent>
                    <w:p w14:paraId="70DB955E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</w:p>
    <w:p w14:paraId="214B9C70" w14:textId="77AF3EC7" w:rsidR="006D486A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lastRenderedPageBreak/>
        <w:t>1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8BE2154" w14:textId="15DCA1D1" w:rsidR="00CB68B4" w:rsidRPr="004B1568" w:rsidRDefault="006D486A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 w:rsidRPr="004B1568">
        <w:rPr>
          <w:szCs w:val="52"/>
          <w:lang w:val="ko-KR" w:bidi="ko-KR"/>
        </w:rPr>
        <w:tab/>
      </w:r>
      <w:r w:rsidRPr="004B1568">
        <w:rPr>
          <w:rFonts w:hint="eastAsia"/>
          <w:sz w:val="28"/>
          <w:szCs w:val="28"/>
          <w:lang w:val="ko-KR" w:bidi="ko-KR"/>
        </w:rPr>
        <w:t>강사소개,</w:t>
      </w:r>
      <w:r w:rsidRPr="004B1568">
        <w:rPr>
          <w:sz w:val="28"/>
          <w:szCs w:val="28"/>
          <w:lang w:val="ko-KR" w:bidi="ko-KR"/>
        </w:rPr>
        <w:t xml:space="preserve"> </w:t>
      </w:r>
      <w:r w:rsidRPr="004B1568">
        <w:rPr>
          <w:rFonts w:hint="eastAsia"/>
          <w:sz w:val="28"/>
          <w:szCs w:val="28"/>
          <w:lang w:val="ko-KR" w:bidi="ko-KR"/>
        </w:rPr>
        <w:t>수업계획</w:t>
      </w:r>
      <w:r w:rsidR="009C44B2">
        <w:rPr>
          <w:rFonts w:hint="eastAsia"/>
          <w:sz w:val="28"/>
          <w:szCs w:val="28"/>
          <w:lang w:val="ko-KR" w:bidi="ko-KR"/>
        </w:rPr>
        <w:t>,</w:t>
      </w:r>
      <w:r w:rsidR="009C44B2">
        <w:rPr>
          <w:sz w:val="28"/>
          <w:szCs w:val="28"/>
          <w:lang w:val="ko-KR" w:bidi="ko-KR"/>
        </w:rPr>
        <w:t xml:space="preserve"> </w:t>
      </w:r>
      <w:r w:rsidR="00C27885">
        <w:rPr>
          <w:rFonts w:hint="eastAsia"/>
          <w:sz w:val="28"/>
          <w:szCs w:val="28"/>
          <w:lang w:val="ko-KR" w:bidi="ko-KR"/>
        </w:rPr>
        <w:t>입력</w:t>
      </w:r>
      <w:r w:rsidR="00CB68B4">
        <w:rPr>
          <w:rFonts w:hint="eastAsia"/>
          <w:sz w:val="28"/>
          <w:szCs w:val="28"/>
          <w:lang w:val="ko-KR" w:bidi="ko-KR"/>
        </w:rPr>
        <w:t>매핑,</w:t>
      </w:r>
      <w:r w:rsidR="00CB68B4">
        <w:rPr>
          <w:sz w:val="28"/>
          <w:szCs w:val="28"/>
          <w:lang w:val="ko-KR" w:bidi="ko-KR"/>
        </w:rPr>
        <w:t xml:space="preserve"> </w:t>
      </w:r>
      <w:r w:rsidR="00CB68B4">
        <w:rPr>
          <w:rFonts w:hint="eastAsia"/>
          <w:sz w:val="28"/>
          <w:szCs w:val="28"/>
          <w:lang w:val="ko-KR" w:bidi="ko-KR"/>
        </w:rPr>
        <w:t>서버</w:t>
      </w:r>
      <w:r w:rsidR="0064633D">
        <w:rPr>
          <w:sz w:val="28"/>
          <w:szCs w:val="28"/>
          <w:lang w:val="ko-KR" w:bidi="ko-KR"/>
        </w:rPr>
        <w:t>(</w:t>
      </w:r>
      <w:r w:rsidR="00CB68B4">
        <w:rPr>
          <w:rFonts w:hint="eastAsia"/>
          <w:sz w:val="28"/>
          <w:szCs w:val="28"/>
          <w:lang w:val="ko-KR" w:bidi="ko-KR"/>
        </w:rPr>
        <w:t>이론</w:t>
      </w:r>
      <w:r w:rsidR="0064633D">
        <w:rPr>
          <w:rFonts w:hint="eastAsia"/>
          <w:sz w:val="28"/>
          <w:szCs w:val="28"/>
          <w:lang w:val="ko-KR" w:bidi="ko-KR"/>
        </w:rPr>
        <w:t>)</w:t>
      </w:r>
    </w:p>
    <w:p w14:paraId="0075E4BC" w14:textId="652E14C4" w:rsidR="00AB02A7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2주차</w:t>
      </w:r>
    </w:p>
    <w:p w14:paraId="33DF9E3D" w14:textId="21AD1AEF" w:rsidR="004B1568" w:rsidRPr="00F64ACC" w:rsidRDefault="00F64ACC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>
        <w:rPr>
          <w:sz w:val="28"/>
          <w:szCs w:val="28"/>
          <w:lang w:val="ko-KR" w:bidi="ko-KR"/>
        </w:rPr>
        <w:tab/>
      </w:r>
      <w:r>
        <w:rPr>
          <w:rFonts w:hint="eastAsia"/>
          <w:sz w:val="28"/>
          <w:szCs w:val="28"/>
          <w:lang w:val="ko-KR" w:bidi="ko-KR"/>
        </w:rPr>
        <w:t>냐옹</w:t>
      </w:r>
    </w:p>
    <w:p w14:paraId="69BB3D20" w14:textId="63AE5858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3주차</w:t>
      </w:r>
    </w:p>
    <w:p w14:paraId="3280052E" w14:textId="4EAF7856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4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3CA84C3D" w14:textId="7F8A68ED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5주차</w:t>
      </w:r>
    </w:p>
    <w:p w14:paraId="7BE848B3" w14:textId="60CCDFE2" w:rsidR="003A1255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6주차</w:t>
      </w:r>
    </w:p>
    <w:p w14:paraId="2F5E3BE0" w14:textId="6E2C2DBD" w:rsidR="00ED71E7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7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FE3971C" w14:textId="273B1EC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8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217CF78" w14:textId="6A871AB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9주차</w:t>
      </w:r>
    </w:p>
    <w:p w14:paraId="5C1803E4" w14:textId="4E8C4FA0" w:rsid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1</w:t>
      </w:r>
      <w:r w:rsidRPr="009C44B2">
        <w:rPr>
          <w:sz w:val="40"/>
          <w:szCs w:val="40"/>
          <w:lang w:val="ko-KR" w:bidi="ko-KR"/>
        </w:rPr>
        <w:t>0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77D79C17" w14:textId="258C1EEF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7E241D67" w14:textId="637D46E0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32FFE83A" w14:textId="77777777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4D4DBD50" w14:textId="6DC3B85C" w:rsidR="00D43761" w:rsidRDefault="00D43761" w:rsidP="00D43761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lastRenderedPageBreak/>
        <w:t>수업계획</w:t>
      </w:r>
    </w:p>
    <w:p w14:paraId="2268B781" w14:textId="5A2E7F21" w:rsidR="00D40F7F" w:rsidRPr="00F174AF" w:rsidRDefault="00D40F7F" w:rsidP="00D40F7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여러가지 도구를 활용하는 네트워크 </w:t>
      </w:r>
      <w:r w:rsidRPr="00F174AF">
        <w:rPr>
          <w:color w:val="0F0D29" w:themeColor="text1"/>
          <w:sz w:val="28"/>
          <w:szCs w:val="28"/>
          <w:lang w:val="ko-KR" w:bidi="ko-KR"/>
        </w:rPr>
        <w:t>5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대5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FPS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게임</w:t>
      </w:r>
    </w:p>
    <w:p w14:paraId="179868B3" w14:textId="33C91AAC" w:rsidR="00D40F7F" w:rsidRPr="00F174AF" w:rsidRDefault="00E4446D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패키징을 하여 배포까지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하는것이 목표.</w:t>
      </w:r>
    </w:p>
    <w:p w14:paraId="5A914D3A" w14:textId="5458C636" w:rsidR="00D43761" w:rsidRPr="00F174AF" w:rsidRDefault="00903665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참고게임 </w:t>
      </w:r>
      <w:r w:rsidRPr="00F174AF">
        <w:rPr>
          <w:color w:val="0F0D29" w:themeColor="text1"/>
          <w:sz w:val="28"/>
          <w:szCs w:val="28"/>
          <w:lang w:val="ko-KR" w:bidi="ko-KR"/>
        </w:rPr>
        <w:t>: RainbowSix</w:t>
      </w:r>
      <w:r w:rsidR="00497A7F"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color w:val="0F0D29" w:themeColor="text1"/>
          <w:sz w:val="28"/>
          <w:szCs w:val="28"/>
          <w:lang w:val="ko-KR" w:bidi="ko-KR"/>
        </w:rPr>
        <w:t>Siege</w:t>
      </w:r>
    </w:p>
    <w:p w14:paraId="0E03F19E" w14:textId="6060F95C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32"/>
          <w:lang w:val="ko-KR" w:bidi="ko-KR"/>
        </w:rPr>
        <w:drawing>
          <wp:inline distT="0" distB="0" distL="0" distR="0" wp14:anchorId="4C969043" wp14:editId="7706F027">
            <wp:extent cx="2863215" cy="16002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88F4" w14:textId="5BD77A25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13A124DC" w14:textId="402B826E" w:rsidR="00CF1B16" w:rsidRPr="00F174AF" w:rsidRDefault="00657983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 버전 </w:t>
      </w:r>
      <w:r w:rsidRPr="00F174AF">
        <w:rPr>
          <w:color w:val="0F0D29" w:themeColor="text1"/>
          <w:sz w:val="28"/>
          <w:szCs w:val="28"/>
          <w:lang w:val="ko-KR" w:bidi="ko-KR"/>
        </w:rPr>
        <w:t>: UE4.2</w:t>
      </w:r>
      <w:r w:rsidR="00CF1B16" w:rsidRPr="00F174AF">
        <w:rPr>
          <w:rFonts w:hint="eastAsia"/>
          <w:color w:val="0F0D29" w:themeColor="text1"/>
          <w:sz w:val="28"/>
          <w:szCs w:val="28"/>
          <w:lang w:val="ko-KR" w:bidi="ko-KR"/>
        </w:rPr>
        <w:t>7</w:t>
      </w:r>
    </w:p>
    <w:p w14:paraId="60378994" w14:textId="4DA5E7E1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70BD78E7" w14:textId="77777777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9BE563D" w14:textId="363807E4" w:rsidR="00B7664B" w:rsidRPr="004C1B1E" w:rsidRDefault="0049755F" w:rsidP="00B7664B">
      <w:pPr>
        <w:pStyle w:val="1"/>
        <w:spacing w:line="240" w:lineRule="auto"/>
        <w:jc w:val="center"/>
        <w:rPr>
          <w:color w:val="0F0D29" w:themeColor="text1"/>
          <w:sz w:val="36"/>
          <w:szCs w:val="36"/>
          <w:lang w:val="ko-KR" w:bidi="ko-KR"/>
        </w:rPr>
      </w:pPr>
      <w:r w:rsidRPr="004C1B1E">
        <w:rPr>
          <w:rFonts w:hint="eastAsia"/>
          <w:color w:val="0F0D29" w:themeColor="text1"/>
          <w:sz w:val="36"/>
          <w:szCs w:val="36"/>
          <w:lang w:val="ko-KR" w:bidi="ko-KR"/>
        </w:rPr>
        <w:t>입력</w:t>
      </w:r>
      <w:r w:rsidR="00CF1B16" w:rsidRPr="004C1B1E">
        <w:rPr>
          <w:rFonts w:hint="eastAsia"/>
          <w:color w:val="0F0D29" w:themeColor="text1"/>
          <w:sz w:val="36"/>
          <w:szCs w:val="36"/>
          <w:lang w:val="ko-KR" w:bidi="ko-KR"/>
        </w:rPr>
        <w:t xml:space="preserve"> 매핑</w:t>
      </w:r>
    </w:p>
    <w:p w14:paraId="2BE9915A" w14:textId="04AA599A" w:rsidR="00B7664B" w:rsidRPr="00F174AF" w:rsidRDefault="00B7664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이동에 대한 </w:t>
      </w:r>
      <w:r w:rsidR="00A20AB0" w:rsidRPr="00F174AF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A20AB0" w:rsidRPr="00F174AF">
        <w:rPr>
          <w:color w:val="0F0D29" w:themeColor="text1"/>
          <w:sz w:val="28"/>
          <w:szCs w:val="28"/>
          <w:lang w:val="ko-KR" w:bidi="ko-KR"/>
        </w:rPr>
        <w:t>nput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할당을 해줘야 한다.</w:t>
      </w:r>
    </w:p>
    <w:p w14:paraId="163C25B7" w14:textId="7A3DD540" w:rsidR="0049755F" w:rsidRPr="00F174AF" w:rsidRDefault="0049755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[세팅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프로젝트 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입력] </w:t>
      </w:r>
    </w:p>
    <w:p w14:paraId="5A68B7B4" w14:textId="09B1A2C7" w:rsidR="00B7664B" w:rsidRDefault="00B7664B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C9ED533" w14:textId="5007C25C" w:rsidR="005F2177" w:rsidRPr="00BD6807" w:rsidRDefault="00BD68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9F85682" wp14:editId="371B7000">
            <wp:extent cx="3823854" cy="2620353"/>
            <wp:effectExtent l="0" t="0" r="5715" b="8890"/>
            <wp:docPr id="1" name="그림 1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하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45" cy="262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A037" w14:textId="10E0DC79" w:rsidR="005F2177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게임이므로 이동에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WASD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를 사용할 것이다.</w:t>
      </w:r>
    </w:p>
    <w:p w14:paraId="1D76CB53" w14:textId="5B7B5040" w:rsidR="00A65513" w:rsidRDefault="00A6551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6551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4C29612" wp14:editId="7B5B82CA">
            <wp:extent cx="6371590" cy="3119120"/>
            <wp:effectExtent l="0" t="0" r="0" b="5080"/>
            <wp:docPr id="5" name="그림 5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, 화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8A" w14:textId="064C58B9" w:rsidR="00A65513" w:rsidRDefault="00A65513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 xml:space="preserve">왼쪽의 슬라이더바에서 </w:t>
      </w:r>
      <w:r w:rsidRPr="00A65513">
        <w:rPr>
          <w:color w:val="0F0D29" w:themeColor="text1"/>
          <w:sz w:val="24"/>
          <w:szCs w:val="24"/>
          <w:lang w:val="ko-KR" w:bidi="ko-KR"/>
        </w:rPr>
        <w:t>‘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입력</w:t>
      </w:r>
      <w:r w:rsidRPr="00A65513">
        <w:rPr>
          <w:color w:val="0F0D29" w:themeColor="text1"/>
          <w:sz w:val="24"/>
          <w:szCs w:val="24"/>
          <w:lang w:val="ko-KR" w:bidi="ko-KR"/>
        </w:rPr>
        <w:t xml:space="preserve">’ 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카테고리로 이동한다.</w:t>
      </w:r>
    </w:p>
    <w:p w14:paraId="54335C5C" w14:textId="05C84358" w:rsidR="00A65513" w:rsidRPr="00A65513" w:rsidRDefault="003E760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493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01A341" wp14:editId="71F95895">
            <wp:extent cx="6371590" cy="854075"/>
            <wp:effectExtent l="0" t="0" r="0" b="3175"/>
            <wp:docPr id="9" name="그림 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전자기기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8E6" w14:textId="00B5891B" w:rsidR="00A664FA" w:rsidRDefault="00A664F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축매핑 옆의 </w:t>
      </w:r>
      <w:r>
        <w:rPr>
          <w:color w:val="0F0D29" w:themeColor="text1"/>
          <w:sz w:val="28"/>
          <w:szCs w:val="28"/>
          <w:lang w:val="ko-KR" w:bidi="ko-KR"/>
        </w:rPr>
        <w:t xml:space="preserve">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누르면 새로운 축 매핑을 생성한다.</w:t>
      </w:r>
    </w:p>
    <w:p w14:paraId="426C15BB" w14:textId="68824409" w:rsidR="00A06DA3" w:rsidRPr="00F174AF" w:rsidRDefault="00A06DA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8D05A8" w14:textId="5FDAC2FC" w:rsidR="005F2177" w:rsidRPr="00F174AF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color w:val="FF0000"/>
          <w:sz w:val="28"/>
          <w:szCs w:val="28"/>
          <w:lang w:val="ko-KR" w:bidi="ko-KR"/>
        </w:rPr>
        <w:lastRenderedPageBreak/>
        <w:t>M</w:t>
      </w:r>
      <w:r w:rsidRPr="00F174AF">
        <w:rPr>
          <w:rFonts w:hint="eastAsia"/>
          <w:color w:val="FF0000"/>
          <w:sz w:val="28"/>
          <w:szCs w:val="28"/>
          <w:lang w:val="ko-KR" w:bidi="ko-KR"/>
        </w:rPr>
        <w:t>o</w:t>
      </w:r>
      <w:r w:rsidRPr="00F174AF">
        <w:rPr>
          <w:color w:val="FF0000"/>
          <w:sz w:val="28"/>
          <w:szCs w:val="28"/>
          <w:lang w:val="ko-KR" w:bidi="ko-KR"/>
        </w:rPr>
        <w:t>veForward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이름의 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W, 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라는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키 값을 각각 </w:t>
      </w:r>
      <w:r w:rsidRPr="00F174AF">
        <w:rPr>
          <w:color w:val="0F0D29" w:themeColor="text1"/>
          <w:sz w:val="28"/>
          <w:szCs w:val="28"/>
          <w:lang w:val="ko-KR" w:bidi="ko-KR"/>
        </w:rPr>
        <w:t>W = 1, S = -1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로 할당시킨다.</w:t>
      </w:r>
    </w:p>
    <w:p w14:paraId="66771AFB" w14:textId="3CEACBE2" w:rsidR="00367168" w:rsidRDefault="0036716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마찬가지로 </w:t>
      </w:r>
      <w:r w:rsidRPr="00F174AF">
        <w:rPr>
          <w:color w:val="00B050"/>
          <w:sz w:val="28"/>
          <w:szCs w:val="28"/>
          <w:lang w:val="ko-KR" w:bidi="ko-KR"/>
        </w:rPr>
        <w:t xml:space="preserve">MoveRight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A = -1, D = 1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22D43B56" w14:textId="5C46C6FE" w:rsidR="00F8493F" w:rsidRPr="00F174AF" w:rsidRDefault="000F13C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F13C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24CD857" wp14:editId="791441D1">
            <wp:extent cx="4239217" cy="25054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DBA0" w14:textId="08215643" w:rsidR="00E9718F" w:rsidRDefault="00555CC6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A99FF0" wp14:editId="4E25676B">
                <wp:simplePos x="0" y="0"/>
                <wp:positionH relativeFrom="column">
                  <wp:posOffset>1213697</wp:posOffset>
                </wp:positionH>
                <wp:positionV relativeFrom="paragraph">
                  <wp:posOffset>2168525</wp:posOffset>
                </wp:positionV>
                <wp:extent cx="556846" cy="556846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1B401" w14:textId="654370FC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FF0000"/>
                                <w:sz w:val="44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99FF0" id="직사각형 17" o:spid="_x0000_s1029" style="position:absolute;margin-left:95.55pt;margin-top:170.75pt;width:43.85pt;height:43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" filled="f" stroked="f" strokeweight="2pt">
                <v:textbox>
                  <w:txbxContent>
                    <w:p w14:paraId="7FA1B401" w14:textId="654370FC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FF0000"/>
                          <w:sz w:val="44"/>
                          <w:szCs w:val="36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85EF16" wp14:editId="36BEA0C7">
                <wp:simplePos x="0" y="0"/>
                <wp:positionH relativeFrom="column">
                  <wp:posOffset>-40852</wp:posOffset>
                </wp:positionH>
                <wp:positionV relativeFrom="paragraph">
                  <wp:posOffset>889635</wp:posOffset>
                </wp:positionV>
                <wp:extent cx="556846" cy="556846"/>
                <wp:effectExtent l="0" t="0" r="0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D643B" w14:textId="67E01AC5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>
                              <w:rPr>
                                <w:color w:val="00B050"/>
                                <w:sz w:val="44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5EF16" id="직사각형 19" o:spid="_x0000_s1030" style="position:absolute;margin-left:-3.2pt;margin-top:70.05pt;width:43.85pt;height:43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" filled="f" stroked="f" strokeweight="2pt">
                <v:textbox>
                  <w:txbxContent>
                    <w:p w14:paraId="5D5D643B" w14:textId="67E01AC5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>
                        <w:rPr>
                          <w:color w:val="00B050"/>
                          <w:sz w:val="44"/>
                          <w:szCs w:val="36"/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2023A2" wp14:editId="4685B1F6">
                <wp:simplePos x="0" y="0"/>
                <wp:positionH relativeFrom="column">
                  <wp:posOffset>1983317</wp:posOffset>
                </wp:positionH>
                <wp:positionV relativeFrom="paragraph">
                  <wp:posOffset>898525</wp:posOffset>
                </wp:positionV>
                <wp:extent cx="556846" cy="556846"/>
                <wp:effectExtent l="0" t="0" r="0" b="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BC968D" w14:textId="08E3544A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00B050"/>
                                <w:sz w:val="44"/>
                                <w:szCs w:val="36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023A2" id="직사각형 18" o:spid="_x0000_s1031" style="position:absolute;margin-left:156.15pt;margin-top:70.75pt;width:43.85pt;height:43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" filled="f" stroked="f" strokeweight="2pt">
                <v:textbox>
                  <w:txbxContent>
                    <w:p w14:paraId="24BC968D" w14:textId="08E3544A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00B050"/>
                          <w:sz w:val="44"/>
                          <w:szCs w:val="36"/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37FD99" wp14:editId="568F7AC2">
                <wp:simplePos x="0" y="0"/>
                <wp:positionH relativeFrom="column">
                  <wp:posOffset>1231053</wp:posOffset>
                </wp:positionH>
                <wp:positionV relativeFrom="paragraph">
                  <wp:posOffset>52916</wp:posOffset>
                </wp:positionV>
                <wp:extent cx="556846" cy="556846"/>
                <wp:effectExtent l="0" t="0" r="0" b="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6717" w14:textId="3151A19B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rFonts w:hint="eastAsia"/>
                                <w:color w:val="FF0000"/>
                                <w:sz w:val="44"/>
                                <w:szCs w:val="36"/>
                              </w:rP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7FD99" id="직사각형 15" o:spid="_x0000_s1032" style="position:absolute;margin-left:96.95pt;margin-top:4.15pt;width:43.85pt;height:4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" filled="f" stroked="f" strokeweight="2pt">
                <v:textbox>
                  <w:txbxContent>
                    <w:p w14:paraId="75C06717" w14:textId="3151A19B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rFonts w:hint="eastAsia"/>
                          <w:color w:val="FF0000"/>
                          <w:sz w:val="44"/>
                          <w:szCs w:val="36"/>
                        </w:rPr>
                        <w:t>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D41787" wp14:editId="06473B73">
            <wp:extent cx="2602523" cy="2602523"/>
            <wp:effectExtent l="0" t="0" r="7620" b="7620"/>
            <wp:docPr id="14" name="그림 14" descr="x, Y축 및 번호 - 로열티 프리 그래프 스톡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x, Y축 및 번호 - 로열티 프리 그래프 스톡 사진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349" cy="260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13C1">
        <w:rPr>
          <w:rFonts w:hint="eastAsia"/>
          <w:color w:val="0F0D29" w:themeColor="text1"/>
          <w:sz w:val="32"/>
          <w:lang w:val="ko-KR" w:bidi="ko-KR"/>
        </w:rPr>
        <w:t>ㅁ</w:t>
      </w:r>
    </w:p>
    <w:p w14:paraId="0B658CEF" w14:textId="1C8906CD" w:rsidR="00555CC6" w:rsidRPr="004C1B1E" w:rsidRDefault="00432D4B" w:rsidP="00B7664B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중</w:t>
      </w:r>
      <w:r w:rsidR="001572D1" w:rsidRPr="004C1B1E">
        <w:rPr>
          <w:rFonts w:hint="eastAsia"/>
          <w:color w:val="0F0D29" w:themeColor="text1"/>
          <w:sz w:val="22"/>
          <w:szCs w:val="22"/>
          <w:lang w:val="ko-KR" w:bidi="ko-KR"/>
        </w:rPr>
        <w:t>앙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 xml:space="preserve">에 캐릭터가 있다고 생각하면 </w:t>
      </w:r>
      <w:r w:rsidRPr="004C1B1E">
        <w:rPr>
          <w:color w:val="0F0D29" w:themeColor="text1"/>
          <w:sz w:val="22"/>
          <w:szCs w:val="22"/>
          <w:lang w:val="ko-KR" w:bidi="ko-KR"/>
        </w:rPr>
        <w:t xml:space="preserve">Scale 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할당이 이해 될 것이다.</w:t>
      </w:r>
    </w:p>
    <w:p w14:paraId="52F7AE71" w14:textId="77777777" w:rsidR="000C61CA" w:rsidRDefault="000C61C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F93CEEF" w14:textId="72A5854C" w:rsidR="00240D5F" w:rsidRPr="0038233B" w:rsidRDefault="008741E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 w:rsidRPr="0038233B">
        <w:rPr>
          <w:color w:val="0F0D29" w:themeColor="text1"/>
          <w:sz w:val="28"/>
          <w:szCs w:val="28"/>
          <w:lang w:val="ko-KR" w:bidi="ko-KR"/>
        </w:rPr>
        <w:t xml:space="preserve">C++ </w:t>
      </w: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클래스를 만든다.</w:t>
      </w:r>
    </w:p>
    <w:p w14:paraId="5BDC0C92" w14:textId="58F2AD77" w:rsidR="008741ED" w:rsidRDefault="0038233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[파일→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새로운</w:t>
      </w: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부모클래스 </w:t>
      </w:r>
      <w:r>
        <w:rPr>
          <w:color w:val="0F0D29" w:themeColor="text1"/>
          <w:sz w:val="28"/>
          <w:szCs w:val="28"/>
          <w:lang w:val="ko-KR" w:bidi="ko-KR"/>
        </w:rPr>
        <w:t xml:space="preserve">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70F58D03" w14:textId="677D1C31" w:rsidR="0038233B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26AD463" wp14:editId="0154E31C">
            <wp:extent cx="1247854" cy="3097530"/>
            <wp:effectExtent l="0" t="0" r="952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138" cy="31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7FA2" w14:textId="77777777" w:rsidR="00E62167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216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A80C82" wp14:editId="0BE783F8">
            <wp:extent cx="4408227" cy="2663652"/>
            <wp:effectExtent l="0" t="0" r="0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2805" cy="26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616" w14:textId="6E1FF65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3B946B" w14:textId="0602B2F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부모 클래스로 생성한다.</w:t>
      </w:r>
    </w:p>
    <w:p w14:paraId="6F6E1B73" w14:textId="77777777" w:rsidR="000C61CA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</w:p>
    <w:p w14:paraId="2B5A3FE3" w14:textId="42318D20" w:rsidR="00E83694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 w:rsidRPr="000C61CA">
        <w:rPr>
          <w:color w:val="0F0D29" w:themeColor="text1"/>
          <w:sz w:val="28"/>
          <w:szCs w:val="28"/>
          <w:lang w:val="ko-KR" w:bidi="ko-KR"/>
        </w:rPr>
        <w:lastRenderedPageBreak/>
        <w:t xml:space="preserve"> </w:t>
      </w:r>
      <w:r w:rsidRPr="000C61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01D5428" wp14:editId="003236C3">
            <wp:extent cx="4426257" cy="2661313"/>
            <wp:effectExtent l="0" t="0" r="0" b="571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975" cy="266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32B2" w14:textId="189C8125" w:rsidR="00FB21B4" w:rsidRDefault="00FB21B4" w:rsidP="00FB21B4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'</w:t>
      </w:r>
      <w:r>
        <w:rPr>
          <w:color w:val="0F0D29" w:themeColor="text1"/>
          <w:sz w:val="28"/>
          <w:szCs w:val="28"/>
          <w:lang w:val="ko-KR" w:bidi="ko-KR"/>
        </w:rPr>
        <w:t xml:space="preserve"> BaseCharacter '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퍼블릭 클래스를 만</w:t>
      </w:r>
      <w:r w:rsidR="001028F4">
        <w:rPr>
          <w:rFonts w:hint="eastAsia"/>
          <w:color w:val="0F0D29" w:themeColor="text1"/>
          <w:sz w:val="28"/>
          <w:szCs w:val="28"/>
          <w:lang w:val="ko-KR" w:bidi="ko-KR"/>
        </w:rPr>
        <w:t>든다</w:t>
      </w:r>
      <w:r w:rsidR="000F06FB">
        <w:rPr>
          <w:color w:val="0F0D29" w:themeColor="text1"/>
          <w:sz w:val="28"/>
          <w:szCs w:val="28"/>
          <w:lang w:val="ko-KR" w:bidi="ko-KR"/>
        </w:rPr>
        <w:t>.</w:t>
      </w:r>
    </w:p>
    <w:p w14:paraId="33DD68F5" w14:textId="3DC940A4" w:rsid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C1BBBA" w14:textId="130FF383" w:rsidR="00294471" w:rsidRDefault="0026649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클래스 생성을 누르면</w:t>
      </w:r>
      <w:r w:rsidR="009F630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>C++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코드 컴파일 후,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V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isual Studio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에서 로드가 필요하다 할 것이다.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(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자동으로 될 때도 있다)</w:t>
      </w:r>
    </w:p>
    <w:p w14:paraId="4FB2E0EB" w14:textId="39B97239" w:rsidR="00D2331E" w:rsidRP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모두 로드 한다.</w:t>
      </w:r>
    </w:p>
    <w:p w14:paraId="1495C4E1" w14:textId="5A64750A" w:rsidR="000665B0" w:rsidRDefault="0085749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>
        <w:rPr>
          <w:color w:val="0F0D29" w:themeColor="text1"/>
          <w:sz w:val="24"/>
          <w:szCs w:val="24"/>
          <w:lang w:val="ko-KR" w:bidi="ko-KR"/>
        </w:rPr>
        <w:t>Visual Studio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r w:rsidR="00875F24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1B4E26">
        <w:rPr>
          <w:rFonts w:hint="eastAsia"/>
          <w:color w:val="0F0D29" w:themeColor="text1"/>
          <w:sz w:val="24"/>
          <w:szCs w:val="24"/>
          <w:lang w:val="ko-KR" w:bidi="ko-KR"/>
        </w:rPr>
        <w:t>꺼버렸다면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[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파일 → V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isual Studio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열기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 xml:space="preserve">] 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로 </w:t>
      </w:r>
      <w:r w:rsidR="00B547D5">
        <w:rPr>
          <w:rFonts w:hint="eastAsia"/>
          <w:color w:val="0F0D29" w:themeColor="text1"/>
          <w:sz w:val="24"/>
          <w:szCs w:val="24"/>
          <w:lang w:val="ko-KR" w:bidi="ko-KR"/>
        </w:rPr>
        <w:t>다시 켤 수 있다.</w:t>
      </w:r>
    </w:p>
    <w:p w14:paraId="10961ECC" w14:textId="02982402" w:rsidR="00CA4F07" w:rsidRDefault="00F357C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57C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593E9A6" wp14:editId="50E784BF">
            <wp:extent cx="1842448" cy="2119319"/>
            <wp:effectExtent l="0" t="0" r="5715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3730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6D5C" w14:textId="28B67DC5" w:rsidR="004F692B" w:rsidRPr="006572CA" w:rsidRDefault="004F692B" w:rsidP="00B7664B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4"/>
          <w:szCs w:val="24"/>
          <w:lang w:bidi="ko-KR"/>
        </w:rPr>
        <w:t>솔루션 탐색기에</w:t>
      </w:r>
      <w:r w:rsidR="003D3AD1">
        <w:rPr>
          <w:rFonts w:hint="eastAsia"/>
          <w:color w:val="0F0D29" w:themeColor="text1"/>
          <w:sz w:val="24"/>
          <w:szCs w:val="24"/>
          <w:lang w:bidi="ko-KR"/>
        </w:rPr>
        <w:t>서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B</w:t>
      </w:r>
      <w:r w:rsidR="006572CA" w:rsidRPr="004F692B">
        <w:rPr>
          <w:color w:val="0F0D29" w:themeColor="text1"/>
          <w:sz w:val="24"/>
          <w:szCs w:val="24"/>
          <w:lang w:bidi="ko-KR"/>
        </w:rPr>
        <w:t>aseCharacter.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c</w:t>
      </w:r>
      <w:r w:rsidR="006572CA" w:rsidRPr="004F692B">
        <w:rPr>
          <w:color w:val="0F0D29" w:themeColor="text1"/>
          <w:sz w:val="24"/>
          <w:szCs w:val="24"/>
          <w:lang w:bidi="ko-KR"/>
        </w:rPr>
        <w:t xml:space="preserve">pp , BaseCharacter.h 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파일이 있는지 확인하자</w:t>
      </w:r>
      <w:r w:rsidRPr="004F692B">
        <w:rPr>
          <w:color w:val="0F0D29" w:themeColor="text1"/>
          <w:sz w:val="24"/>
          <w:szCs w:val="24"/>
          <w:lang w:bidi="ko-KR"/>
        </w:rPr>
        <w:t>.</w:t>
      </w:r>
    </w:p>
    <w:p w14:paraId="6C8935EA" w14:textId="1274F8A9" w:rsidR="00D44CBB" w:rsidRDefault="00CA4F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Games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→ S</w:t>
      </w:r>
      <w:r>
        <w:rPr>
          <w:color w:val="0F0D29" w:themeColor="text1"/>
          <w:sz w:val="28"/>
          <w:szCs w:val="28"/>
          <w:lang w:val="ko-KR" w:bidi="ko-KR"/>
        </w:rPr>
        <w:t xml:space="preserve">ource 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 w:rsidR="00D44CBB">
        <w:rPr>
          <w:color w:val="0F0D29" w:themeColor="text1"/>
          <w:sz w:val="28"/>
          <w:szCs w:val="28"/>
          <w:lang w:val="ko-KR" w:bidi="ko-KR"/>
        </w:rPr>
        <w:t>(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>프로젝트이름)</w:t>
      </w:r>
      <w:r w:rsidR="00D44CB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11487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에디터에서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생성한 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헤더 파일이 있다.</w:t>
      </w:r>
    </w:p>
    <w:p w14:paraId="2BF123DF" w14:textId="5EC4E648" w:rsidR="00861527" w:rsidRDefault="0029543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42259">
        <w:rPr>
          <w:rFonts w:hint="eastAsia"/>
          <w:color w:val="0070C0"/>
          <w:sz w:val="28"/>
          <w:szCs w:val="28"/>
          <w:lang w:val="ko-KR" w:bidi="ko-KR"/>
        </w:rPr>
        <w:lastRenderedPageBreak/>
        <w:t>c</w:t>
      </w:r>
      <w:r w:rsidRPr="00A42259">
        <w:rPr>
          <w:color w:val="0070C0"/>
          <w:sz w:val="28"/>
          <w:szCs w:val="28"/>
          <w:lang w:val="ko-KR" w:bidi="ko-KR"/>
        </w:rPr>
        <w:t xml:space="preserve">lass </w:t>
      </w:r>
      <w:r w:rsidRPr="00A42259">
        <w:rPr>
          <w:rFonts w:hint="eastAsia"/>
          <w:color w:val="7030A0"/>
          <w:sz w:val="28"/>
          <w:szCs w:val="28"/>
          <w:lang w:val="ko-KR" w:bidi="ko-KR"/>
        </w:rPr>
        <w:t>프로젝트이름_</w:t>
      </w:r>
      <w:r w:rsidRPr="00A42259">
        <w:rPr>
          <w:color w:val="7030A0"/>
          <w:sz w:val="28"/>
          <w:szCs w:val="28"/>
          <w:lang w:val="ko-KR" w:bidi="ko-KR"/>
        </w:rPr>
        <w:t xml:space="preserve">API </w:t>
      </w:r>
      <w:r w:rsidRPr="00A42259">
        <w:rPr>
          <w:color w:val="34ABA2" w:themeColor="accent6"/>
          <w:sz w:val="28"/>
          <w:szCs w:val="28"/>
          <w:lang w:val="ko-KR" w:bidi="ko-KR"/>
        </w:rPr>
        <w:t>ABaseCharacter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 w:rsidRPr="00A42259">
        <w:rPr>
          <w:color w:val="0070C0"/>
          <w:sz w:val="28"/>
          <w:szCs w:val="28"/>
          <w:lang w:val="ko-KR" w:bidi="ko-KR"/>
        </w:rPr>
        <w:t xml:space="preserve">public </w:t>
      </w:r>
      <w:r w:rsidRPr="00A42259">
        <w:rPr>
          <w:color w:val="34ABA2" w:themeColor="accent6"/>
          <w:sz w:val="28"/>
          <w:szCs w:val="28"/>
          <w:lang w:val="ko-KR" w:bidi="ko-KR"/>
        </w:rPr>
        <w:t xml:space="preserve">ACharacter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 내부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에 설정한 입력 매</w:t>
      </w:r>
      <w:r w:rsidR="00084C78">
        <w:rPr>
          <w:rFonts w:hint="eastAsia"/>
          <w:color w:val="0F0D29" w:themeColor="text1"/>
          <w:sz w:val="28"/>
          <w:szCs w:val="28"/>
          <w:lang w:val="ko-KR" w:bidi="ko-KR"/>
        </w:rPr>
        <w:t xml:space="preserve">핑을 </w:t>
      </w:r>
      <w:r w:rsidR="002F1B2F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함수로 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선언</w:t>
      </w:r>
      <w:r w:rsidR="006205E4">
        <w:rPr>
          <w:rFonts w:hint="eastAsia"/>
          <w:color w:val="0F0D29" w:themeColor="text1"/>
          <w:sz w:val="28"/>
          <w:szCs w:val="28"/>
          <w:lang w:val="ko-KR" w:bidi="ko-KR"/>
        </w:rPr>
        <w:t>한다</w:t>
      </w:r>
      <w:r w:rsidR="00384724">
        <w:rPr>
          <w:color w:val="0F0D29" w:themeColor="text1"/>
          <w:sz w:val="28"/>
          <w:szCs w:val="28"/>
          <w:lang w:val="ko-KR" w:bidi="ko-KR"/>
        </w:rPr>
        <w:t>.</w:t>
      </w:r>
    </w:p>
    <w:p w14:paraId="656C650E" w14:textId="7F268F5C" w:rsidR="00597693" w:rsidRDefault="00DC178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C178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56B566" wp14:editId="0B59F686">
            <wp:extent cx="6371590" cy="90360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D56D" w14:textId="15531FB7" w:rsidR="00700B84" w:rsidRDefault="00CB2692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파라미터인 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f</w:t>
      </w:r>
      <w:r w:rsidR="00056347" w:rsidRPr="00DC1782">
        <w:rPr>
          <w:color w:val="0F0D29" w:themeColor="text1"/>
          <w:sz w:val="24"/>
          <w:szCs w:val="24"/>
          <w:lang w:val="ko-KR" w:bidi="ko-KR"/>
        </w:rPr>
        <w:t>loat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형 변</w:t>
      </w:r>
      <w:r w:rsidR="00DC21BC" w:rsidRPr="00DC1782">
        <w:rPr>
          <w:rFonts w:hint="eastAsia"/>
          <w:color w:val="0F0D29" w:themeColor="text1"/>
          <w:sz w:val="24"/>
          <w:szCs w:val="24"/>
          <w:lang w:val="ko-KR" w:bidi="ko-KR"/>
        </w:rPr>
        <w:t>수</w:t>
      </w:r>
      <w:r w:rsidRPr="00DC1782">
        <w:rPr>
          <w:color w:val="0F0D29" w:themeColor="text1"/>
          <w:sz w:val="24"/>
          <w:szCs w:val="24"/>
          <w:lang w:val="ko-KR" w:bidi="ko-KR"/>
        </w:rPr>
        <w:t>AixsValue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A70032" w:rsidRPr="00DC1782">
        <w:rPr>
          <w:rFonts w:hint="eastAsia"/>
          <w:color w:val="0F0D29" w:themeColor="text1"/>
          <w:sz w:val="24"/>
          <w:szCs w:val="24"/>
          <w:lang w:val="ko-KR" w:bidi="ko-KR"/>
        </w:rPr>
        <w:t>에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는 매핑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설정시 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Scale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에 넣어둔 값이 할당</w:t>
      </w:r>
      <w:r w:rsidR="00B561BB" w:rsidRPr="00DC1782">
        <w:rPr>
          <w:rFonts w:hint="eastAsia"/>
          <w:color w:val="0F0D29" w:themeColor="text1"/>
          <w:sz w:val="24"/>
          <w:szCs w:val="24"/>
          <w:lang w:val="ko-KR" w:bidi="ko-KR"/>
        </w:rPr>
        <w:t>된다.</w:t>
      </w:r>
    </w:p>
    <w:p w14:paraId="5CC4EF76" w14:textId="77777777" w:rsid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</w:p>
    <w:p w14:paraId="70312E27" w14:textId="2C382567" w:rsidR="00DC1782" w:rsidRP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8"/>
          <w:szCs w:val="28"/>
          <w:lang w:val="ko-KR" w:bidi="ko-KR"/>
        </w:rPr>
        <w:t>헤더파일에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 xml:space="preserve">선언을 했으니 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DC1782">
        <w:rPr>
          <w:color w:val="0F0D29" w:themeColor="text1"/>
          <w:sz w:val="28"/>
          <w:szCs w:val="28"/>
          <w:lang w:val="ko-KR" w:bidi="ko-KR"/>
        </w:rPr>
        <w:t>cpp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>에 정의를 해줘야 한다.</w:t>
      </w:r>
    </w:p>
    <w:p w14:paraId="27ECAC07" w14:textId="617DFECE" w:rsidR="00206C20" w:rsidRPr="005C1E47" w:rsidRDefault="00700B8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※팁 </w:t>
      </w:r>
      <w:r w:rsidRPr="005C1E47">
        <w:rPr>
          <w:color w:val="0F0D29" w:themeColor="text1"/>
          <w:sz w:val="24"/>
          <w:szCs w:val="24"/>
          <w:lang w:val="ko-KR" w:bidi="ko-KR"/>
        </w:rPr>
        <w:t xml:space="preserve">: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초록색 물결줄이 그어지는 이유는 선언만 하고 정의가 되어있지 않은것.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포인터를 변수명 우에 두고 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ctrl + .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를 누르면 정의 만들</w:t>
      </w:r>
      <w:r w:rsidR="00923A96" w:rsidRPr="005C1E47">
        <w:rPr>
          <w:rFonts w:hint="eastAsia"/>
          <w:color w:val="0F0D29" w:themeColor="text1"/>
          <w:sz w:val="24"/>
          <w:szCs w:val="24"/>
          <w:lang w:val="ko-KR" w:bidi="ko-KR"/>
        </w:rPr>
        <w:t>기를 간단하게 할 수 있다.</w:t>
      </w:r>
    </w:p>
    <w:p w14:paraId="69AE279E" w14:textId="491B19DA" w:rsidR="005C1E47" w:rsidRDefault="005C1E4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C1E4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824EF7" wp14:editId="3F1C42C8">
            <wp:extent cx="3467584" cy="1705213"/>
            <wp:effectExtent l="0" t="0" r="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8208" w14:textId="7D2CABE3" w:rsidR="002F1B2F" w:rsidRDefault="00B02F3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함수의 정의가 선언되었다.</w:t>
      </w:r>
    </w:p>
    <w:p w14:paraId="17B6380D" w14:textId="7C5F903E" w:rsidR="004E7E18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7506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92DA211" wp14:editId="66AF56A4">
            <wp:extent cx="4810796" cy="1590897"/>
            <wp:effectExtent l="0" t="0" r="8890" b="952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EDD3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8A468AB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B0AB63F" w14:textId="03E87A31" w:rsidR="00B3439B" w:rsidRDefault="00600E6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이제 이동구현을 할 것이다.</w:t>
      </w:r>
    </w:p>
    <w:p w14:paraId="498629B0" w14:textId="68D86D59" w:rsidR="00D80A90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E8FC30" wp14:editId="2B2E5CCF">
            <wp:extent cx="6371590" cy="2792730"/>
            <wp:effectExtent l="0" t="0" r="0" b="762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B45E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C</w:t>
      </w:r>
      <w:r w:rsidRPr="001C0AF3">
        <w:rPr>
          <w:color w:val="00B0F0"/>
          <w:sz w:val="28"/>
          <w:szCs w:val="28"/>
          <w:lang w:val="ko-KR" w:bidi="ko-KR"/>
        </w:rPr>
        <w:t xml:space="preserve">ontrolRotation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회전값을 추출</w:t>
      </w:r>
    </w:p>
    <w:p w14:paraId="44B34A8C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W</w:t>
      </w:r>
      <w:r w:rsidRPr="001C0AF3">
        <w:rPr>
          <w:color w:val="00B0F0"/>
          <w:sz w:val="28"/>
          <w:szCs w:val="28"/>
          <w:lang w:val="ko-KR" w:bidi="ko-KR"/>
        </w:rPr>
        <w:t xml:space="preserve">orldDirection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회전값 만큼 회전한 캐릭터가 바라보고 있는 방향을 추출하여 저장한다.</w:t>
      </w:r>
    </w:p>
    <w:p w14:paraId="2D3FB2E1" w14:textId="77777777" w:rsidR="009C3BC5" w:rsidRDefault="009C3BC5" w:rsidP="009C3BC5">
      <w:pPr>
        <w:pStyle w:val="1"/>
        <w:spacing w:line="240" w:lineRule="auto"/>
        <w:rPr>
          <w:color w:val="FFC000"/>
          <w:sz w:val="28"/>
          <w:szCs w:val="28"/>
          <w:lang w:val="ko-KR" w:bidi="ko-KR"/>
        </w:rPr>
      </w:pPr>
      <w:r w:rsidRPr="00ED6848">
        <w:rPr>
          <w:rFonts w:hint="eastAsia"/>
          <w:color w:val="FFC000"/>
          <w:sz w:val="28"/>
          <w:szCs w:val="28"/>
          <w:lang w:val="ko-KR" w:bidi="ko-KR"/>
        </w:rPr>
        <w:t>A</w:t>
      </w:r>
      <w:r w:rsidRPr="00ED6848">
        <w:rPr>
          <w:color w:val="FFC000"/>
          <w:sz w:val="28"/>
          <w:szCs w:val="28"/>
          <w:lang w:val="ko-KR" w:bidi="ko-KR"/>
        </w:rPr>
        <w:t>ddMovementInput</w:t>
      </w:r>
      <w:r>
        <w:rPr>
          <w:color w:val="FFC000"/>
          <w:sz w:val="28"/>
          <w:szCs w:val="28"/>
          <w:lang w:val="ko-KR" w:bidi="ko-KR"/>
        </w:rPr>
        <w:t xml:space="preserve"> </w:t>
      </w:r>
      <w:r w:rsidRPr="00ED6848">
        <w:rPr>
          <w:color w:val="0F0D29" w:themeColor="text1"/>
          <w:sz w:val="28"/>
          <w:szCs w:val="28"/>
          <w:lang w:val="ko-KR" w:bidi="ko-KR"/>
        </w:rPr>
        <w:t>: WorldDirection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방향(바라보고있는방향</w:t>
      </w:r>
      <w:r w:rsidRPr="00ED6848">
        <w:rPr>
          <w:color w:val="0F0D29" w:themeColor="text1"/>
          <w:sz w:val="28"/>
          <w:szCs w:val="28"/>
          <w:lang w:val="ko-KR" w:bidi="ko-KR"/>
        </w:rPr>
        <w:t>)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 xml:space="preserve">으로 </w:t>
      </w:r>
      <w:r w:rsidRPr="00ED6848">
        <w:rPr>
          <w:color w:val="0F0D29" w:themeColor="text1"/>
          <w:sz w:val="28"/>
          <w:szCs w:val="28"/>
          <w:lang w:val="ko-KR" w:bidi="ko-KR"/>
        </w:rPr>
        <w:t>Scale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xisValue)</w:t>
      </w:r>
      <w:r w:rsidRPr="00ED6848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만큼 이동</w:t>
      </w:r>
    </w:p>
    <w:p w14:paraId="7AE1BD65" w14:textId="77777777" w:rsidR="009C3BC5" w:rsidRDefault="009C3BC5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5F8C8982" w14:textId="6DE9FF77" w:rsidR="004F1923" w:rsidRDefault="00B4569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4569B">
        <w:rPr>
          <w:rFonts w:hint="eastAsia"/>
          <w:color w:val="34ABA2" w:themeColor="accent6"/>
          <w:sz w:val="28"/>
          <w:szCs w:val="28"/>
          <w:lang w:val="ko-KR" w:bidi="ko-KR"/>
        </w:rPr>
        <w:t>F</w:t>
      </w:r>
      <w:r w:rsidRPr="00B4569B">
        <w:rPr>
          <w:color w:val="34ABA2" w:themeColor="accent6"/>
          <w:sz w:val="28"/>
          <w:szCs w:val="28"/>
          <w:lang w:val="ko-KR" w:bidi="ko-KR"/>
        </w:rPr>
        <w:t>rotator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</w:t>
      </w:r>
      <w:r w:rsidR="00FD0479" w:rsidRPr="00FD0479">
        <w:rPr>
          <w:color w:val="0F0D29" w:themeColor="text1"/>
          <w:sz w:val="28"/>
          <w:szCs w:val="28"/>
          <w:lang w:val="ko-KR" w:bidi="ko-KR"/>
        </w:rPr>
        <w:t>,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FVector</w:t>
      </w:r>
      <w:r w:rsidRPr="00B4569B">
        <w:rPr>
          <w:color w:val="34ABA2" w:themeColor="accent6"/>
          <w:sz w:val="28"/>
          <w:szCs w:val="28"/>
          <w:lang w:val="ko-KR" w:bidi="ko-KR"/>
        </w:rPr>
        <w:t xml:space="preserve"> </w:t>
      </w:r>
      <w:r w:rsidRPr="00B4569B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이해하기 위해 </w:t>
      </w:r>
      <w:r w:rsidR="004F1923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 w:rsidR="004F1923">
        <w:rPr>
          <w:color w:val="0F0D29" w:themeColor="text1"/>
          <w:sz w:val="28"/>
          <w:szCs w:val="28"/>
          <w:lang w:val="ko-KR" w:bidi="ko-KR"/>
        </w:rPr>
        <w:t>aw, Pitch, Roll</w:t>
      </w:r>
      <w:r w:rsidR="00E21F0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대한 </w:t>
      </w:r>
      <w:r w:rsidR="00FD0479">
        <w:rPr>
          <w:rFonts w:hint="eastAsia"/>
          <w:color w:val="0F0D29" w:themeColor="text1"/>
          <w:sz w:val="28"/>
          <w:szCs w:val="28"/>
          <w:lang w:val="ko-KR" w:bidi="ko-KR"/>
        </w:rPr>
        <w:t>지식이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 필요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하다.</w:t>
      </w:r>
    </w:p>
    <w:p w14:paraId="44FA7D01" w14:textId="589A641B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FF4A5C" w14:textId="77777777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55E77C" w14:textId="70D3F9FB" w:rsidR="00EE6322" w:rsidRPr="00EE6322" w:rsidRDefault="00EE6322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 w:rsidRPr="00EE6322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수학에서 사용하는 좌표계와 </w:t>
      </w:r>
      <w:r w:rsidR="0055197A">
        <w:rPr>
          <w:rFonts w:hint="eastAsia"/>
          <w:color w:val="0F0D29" w:themeColor="text1"/>
          <w:sz w:val="28"/>
          <w:szCs w:val="28"/>
          <w:lang w:val="ko-KR" w:bidi="ko-KR"/>
        </w:rPr>
        <w:t>다르다!</w:t>
      </w:r>
    </w:p>
    <w:p w14:paraId="44CE1776" w14:textId="1A163FFB" w:rsidR="004F1923" w:rsidRDefault="004F192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3C80E835" wp14:editId="15F5438D">
            <wp:extent cx="2661314" cy="2083051"/>
            <wp:effectExtent l="0" t="0" r="5715" b="0"/>
            <wp:docPr id="13" name="그림 13" descr="Yaw, Pitch, Roll 바로알기-스테이지 기초이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Yaw, Pitch, Roll 바로알기-스테이지 기초이론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04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85F3" w14:textId="7224503D" w:rsidR="004F1923" w:rsidRDefault="00FD047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그림에 보이는대로 </w:t>
      </w:r>
    </w:p>
    <w:p w14:paraId="7627314A" w14:textId="0AF86A3C" w:rsidR="00AE6755" w:rsidRDefault="00AE675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Yaw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Z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축을기준</w:t>
      </w:r>
      <w:r w:rsidR="00274896">
        <w:rPr>
          <w:rFonts w:hint="eastAsia"/>
          <w:color w:val="0F0D29" w:themeColor="text1"/>
          <w:sz w:val="28"/>
          <w:szCs w:val="28"/>
          <w:lang w:val="ko-KR" w:bidi="ko-KR"/>
        </w:rPr>
        <w:t xml:space="preserve"> 좌/우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1BCC42F4" w14:textId="5641C91B" w:rsidR="00EE6322" w:rsidRDefault="0033054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 xml:space="preserve">itch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>X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 기준으로 위</w:t>
      </w:r>
      <w:r w:rsidR="007618DA"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아래</w:t>
      </w:r>
      <w:r w:rsidR="007618D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251A87DA" w14:textId="43CA0990" w:rsidR="002C6B87" w:rsidRDefault="00BC15D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oll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은 Y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축을 기준으로 시계 </w:t>
      </w:r>
      <w:r>
        <w:rPr>
          <w:color w:val="0F0D29" w:themeColor="text1"/>
          <w:sz w:val="28"/>
          <w:szCs w:val="28"/>
          <w:lang w:val="ko-KR" w:bidi="ko-KR"/>
        </w:rPr>
        <w:t xml:space="preserve">/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반시계 방향으로 회전한다.</w:t>
      </w:r>
    </w:p>
    <w:p w14:paraId="3FB4F257" w14:textId="43875C47" w:rsidR="00ED6848" w:rsidRPr="00ED6848" w:rsidRDefault="00CF52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양수,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역회전방향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음수</w:t>
      </w:r>
    </w:p>
    <w:p w14:paraId="5DAC25D5" w14:textId="30345730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019B1C" w14:textId="77777777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1963938" w14:textId="4BDE309C" w:rsidR="00330909" w:rsidRDefault="00FC004E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C004E">
        <w:rPr>
          <w:color w:val="34ABA2" w:themeColor="accent6"/>
          <w:sz w:val="28"/>
          <w:szCs w:val="28"/>
          <w:lang w:val="ko-KR" w:bidi="ko-KR"/>
        </w:rPr>
        <w:t>ABaseCharacter</w:t>
      </w:r>
      <w:r w:rsidR="00B3439B"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25343C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</w:t>
      </w:r>
      <w:r w:rsidR="00E13C41">
        <w:rPr>
          <w:color w:val="0F0D29" w:themeColor="text1"/>
          <w:sz w:val="28"/>
          <w:szCs w:val="28"/>
          <w:lang w:val="ko-KR" w:bidi="ko-KR"/>
        </w:rPr>
        <w:t>.</w:t>
      </w:r>
    </w:p>
    <w:p w14:paraId="004D3550" w14:textId="52A4AC41" w:rsidR="00330909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712703" wp14:editId="77F46FB5">
            <wp:extent cx="6371590" cy="1452245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E319" w14:textId="14AA10BB" w:rsidR="00D80A90" w:rsidRDefault="009E400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컴파일시킨다.</w:t>
      </w:r>
    </w:p>
    <w:p w14:paraId="38D662AE" w14:textId="77777777" w:rsidR="006D5F27" w:rsidRDefault="006D5F2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182232" w14:textId="25299B94" w:rsidR="00470220" w:rsidRDefault="002868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클래스를 부모클래스로 하는 실질적으로 이동하는 캐릭터를 만들어준다.</w:t>
      </w:r>
    </w:p>
    <w:p w14:paraId="4842473F" w14:textId="42DD7E99" w:rsidR="006D5F27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10C26731" wp14:editId="7CC96119">
            <wp:extent cx="4368277" cy="2169994"/>
            <wp:effectExtent l="0" t="0" r="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098" cy="217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A56B" w14:textId="33C4ACAC" w:rsidR="004F0A88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F0A88">
        <w:rPr>
          <w:rFonts w:hint="eastAsia"/>
          <w:color w:val="0F0D29" w:themeColor="text1"/>
          <w:sz w:val="28"/>
          <w:szCs w:val="28"/>
          <w:lang w:val="ko-KR" w:bidi="ko-KR"/>
        </w:rPr>
        <w:t>블루프린트 클래스</w:t>
      </w:r>
      <w:r w:rsidR="00EB6A96"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DC69D74" w14:textId="04E85A62" w:rsidR="004F0A88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F0A8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0E01A8C" wp14:editId="6FC4E6EF">
            <wp:extent cx="3035138" cy="3343702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6852" cy="33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FFC" w14:textId="2BAA5357" w:rsidR="006D5F27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모든 클래스 버튼을 확장하여 </w:t>
      </w:r>
      <w:r>
        <w:rPr>
          <w:color w:val="0F0D29" w:themeColor="text1"/>
          <w:sz w:val="28"/>
          <w:szCs w:val="28"/>
          <w:lang w:val="ko-KR" w:bidi="ko-KR"/>
        </w:rPr>
        <w:t xml:space="preserve">BaseCharacter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검색하고 선택한다.</w:t>
      </w:r>
    </w:p>
    <w:p w14:paraId="404C0BA5" w14:textId="1ABBE7DC" w:rsidR="00954D92" w:rsidRDefault="006014B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014B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5BAAEFA" wp14:editId="55D76E4E">
            <wp:extent cx="666843" cy="1095528"/>
            <wp:effectExtent l="0" t="0" r="0" b="9525"/>
            <wp:docPr id="45" name="그림 45" descr="텍스트, 노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노란색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88A1" w14:textId="5B8E74FA" w:rsidR="00954D92" w:rsidRDefault="00B27639" w:rsidP="008D7FD0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6014B0"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라는 이름으로 만들어준다.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사람 형태의 엑터가</w:t>
      </w:r>
      <w:r w:rsidR="00EF717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F7177">
        <w:rPr>
          <w:rFonts w:hint="eastAsia"/>
          <w:color w:val="0F0D29" w:themeColor="text1"/>
          <w:sz w:val="28"/>
          <w:szCs w:val="28"/>
          <w:lang w:val="ko-KR" w:bidi="ko-KR"/>
        </w:rPr>
        <w:t>생성되었다.</w:t>
      </w:r>
    </w:p>
    <w:p w14:paraId="6D3DFAF1" w14:textId="7DD0D034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ED06761" w14:textId="14E0B956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캐릭터만 생성했다고 되는 것이 아닌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캐릭터를 메인 캐릭터로 사용할 게임 모드를 만들어줘야한다.</w:t>
      </w:r>
    </w:p>
    <w:p w14:paraId="0C32DE74" w14:textId="168CC330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3CB243D" w14:textId="25D3CDC8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다시 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 클래스를 선택한다.</w:t>
      </w:r>
    </w:p>
    <w:p w14:paraId="00C3D5DF" w14:textId="5DD0DB14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am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 Mode Base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07176B8" w14:textId="57118050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B1F182" wp14:editId="71229741">
            <wp:extent cx="3134585" cy="2573598"/>
            <wp:effectExtent l="0" t="0" r="889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2534" cy="25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65E3" w14:textId="2274A7DB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EF9555" wp14:editId="3140EA98">
            <wp:extent cx="666843" cy="1038370"/>
            <wp:effectExtent l="0" t="0" r="0" b="9525"/>
            <wp:docPr id="47" name="그림 47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장치, 측정기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95CD" w14:textId="211CD233" w:rsidR="00591F81" w:rsidRDefault="003A734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913A11">
        <w:rPr>
          <w:color w:val="0F0D29" w:themeColor="text1"/>
          <w:sz w:val="28"/>
          <w:szCs w:val="28"/>
          <w:lang w:val="ko-KR" w:bidi="ko-KR"/>
        </w:rPr>
        <w:t>BaseGameM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od</w:t>
      </w:r>
      <w:r w:rsidR="00913A11">
        <w:rPr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라는 이름을 주었다.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게임기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형태의 엑</w:t>
      </w:r>
      <w:r w:rsidR="00D76B9A">
        <w:rPr>
          <w:rFonts w:hint="eastAsia"/>
          <w:color w:val="0F0D29" w:themeColor="text1"/>
          <w:sz w:val="28"/>
          <w:szCs w:val="28"/>
          <w:lang w:val="ko-KR" w:bidi="ko-KR"/>
        </w:rPr>
        <w:t>터가 생성되었다.</w:t>
      </w:r>
    </w:p>
    <w:p w14:paraId="14B0FE80" w14:textId="138A70D2" w:rsidR="00591F81" w:rsidRDefault="00591F8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더블클릭하여 게임모드블루프린트를 연다.</w:t>
      </w:r>
    </w:p>
    <w:p w14:paraId="4116D7CB" w14:textId="2FBD2759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42C6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4B18E22" wp14:editId="2D36F0B5">
            <wp:extent cx="2509524" cy="3862316"/>
            <wp:effectExtent l="0" t="0" r="5080" b="508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5684" cy="3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ED5" w14:textId="77777777" w:rsidR="00B62DA1" w:rsidRDefault="00142C6D" w:rsidP="00142C6D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우측의 디테일 패널에서 </w:t>
      </w:r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Default Pawn 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우리가 생성한 </w:t>
      </w:r>
      <w:r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176F0E9" w14:textId="2593D3A5" w:rsidR="00142C6D" w:rsidRPr="00142C6D" w:rsidRDefault="00142C6D" w:rsidP="00142C6D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 ※C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>++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클래스인 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 xml:space="preserve">BaseCharacter 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아니다!</w:t>
      </w:r>
    </w:p>
    <w:p w14:paraId="225D23AD" w14:textId="4504A8FE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D3E05A" w14:textId="77777777" w:rsidR="007C394C" w:rsidRDefault="007C394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05F74D" w14:textId="53A428C7" w:rsidR="00220126" w:rsidRDefault="0022012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게임모드를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56B43">
        <w:rPr>
          <w:rFonts w:hint="eastAsia"/>
          <w:color w:val="0F0D29" w:themeColor="text1"/>
          <w:sz w:val="28"/>
          <w:szCs w:val="28"/>
          <w:lang w:val="ko-KR" w:bidi="ko-KR"/>
        </w:rPr>
        <w:t xml:space="preserve">만드는 </w:t>
      </w:r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>게임의 베이스게임모드로 설정해줘야한다.</w:t>
      </w:r>
    </w:p>
    <w:p w14:paraId="71A6C091" w14:textId="17CE57FF" w:rsidR="00967534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910A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128962" wp14:editId="52666903">
            <wp:extent cx="4524499" cy="1874912"/>
            <wp:effectExtent l="0" t="0" r="0" b="0"/>
            <wp:docPr id="24" name="그림 24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모니터, 화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5443" cy="187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23C9" w14:textId="222C8278" w:rsidR="00941217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프로젝트 세팅의 가장 상단 카테고리 맵</w:t>
      </w:r>
      <w:r>
        <w:rPr>
          <w:color w:val="0F0D29" w:themeColor="text1"/>
          <w:sz w:val="28"/>
          <w:szCs w:val="28"/>
          <w:lang w:val="ko-KR" w:bidi="ko-KR"/>
        </w:rPr>
        <w:t>&amp;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모드 의 </w:t>
      </w:r>
      <w:r>
        <w:rPr>
          <w:color w:val="0F0D29" w:themeColor="text1"/>
          <w:sz w:val="28"/>
          <w:szCs w:val="28"/>
          <w:lang w:val="ko-KR" w:bidi="ko-KR"/>
        </w:rPr>
        <w:t xml:space="preserve">Default Modes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생성한 </w:t>
      </w:r>
      <w:r>
        <w:rPr>
          <w:color w:val="0F0D29" w:themeColor="text1"/>
          <w:sz w:val="28"/>
          <w:szCs w:val="28"/>
          <w:lang w:val="ko-KR" w:bidi="ko-KR"/>
        </w:rPr>
        <w:t xml:space="preserve">‘BaseGameMode‘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2BC3321F" w14:textId="2095EDB8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4121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80FD82" wp14:editId="378270C2">
            <wp:extent cx="3776506" cy="2660073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9989" cy="26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132" w14:textId="256C7906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그리고 에디터의 블루프린트의 레벨 블루프린트와 월드 오버라이드의 G</w:t>
      </w:r>
      <w:r>
        <w:rPr>
          <w:color w:val="0F0D29" w:themeColor="text1"/>
          <w:sz w:val="28"/>
          <w:szCs w:val="28"/>
          <w:lang w:val="ko-KR" w:bidi="ko-KR"/>
        </w:rPr>
        <w:t>amemode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들을 </w:t>
      </w:r>
      <w:r>
        <w:rPr>
          <w:color w:val="0F0D29" w:themeColor="text1"/>
          <w:sz w:val="28"/>
          <w:szCs w:val="28"/>
          <w:lang w:val="ko-KR" w:bidi="ko-KR"/>
        </w:rPr>
        <w:t xml:space="preserve">BaseGameMode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4D6BA163" w14:textId="77777777" w:rsidR="005D7802" w:rsidRPr="00807EF0" w:rsidRDefault="005D780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1441BEC" w14:textId="36BDC86E" w:rsidR="00D4378E" w:rsidRDefault="003063F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3F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9BEE2C1" wp14:editId="0CAF49EF">
            <wp:extent cx="6371590" cy="143827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82F2" w14:textId="500AE415" w:rsidR="00EC3FCC" w:rsidRPr="009F5B64" w:rsidRDefault="003063F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9F5B64">
        <w:rPr>
          <w:rFonts w:hint="eastAsia"/>
          <w:color w:val="0F0D29" w:themeColor="text1"/>
          <w:sz w:val="24"/>
          <w:szCs w:val="24"/>
          <w:lang w:val="ko-KR" w:bidi="ko-KR"/>
        </w:rPr>
        <w:t>에디터 상단에 컴파일 버튼이 있다.</w:t>
      </w:r>
    </w:p>
    <w:p w14:paraId="2E472518" w14:textId="412081CE" w:rsidR="00141139" w:rsidRDefault="0014113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 해서 이동을 확인한다.</w:t>
      </w:r>
    </w:p>
    <w:p w14:paraId="4F436A53" w14:textId="705BE663" w:rsidR="00823BF2" w:rsidRDefault="00823B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A25E2D" w14:textId="77777777" w:rsidR="008379FF" w:rsidRDefault="008379F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678584" w14:textId="72F0DE4F" w:rsidR="00F27380" w:rsidRDefault="009F5B64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이동은 하지만 마우스에 대한 시점 회전을 하지 않는다.</w:t>
      </w:r>
    </w:p>
    <w:p w14:paraId="1D8D8200" w14:textId="77777777" w:rsidR="00F86E6C" w:rsidRPr="00F46240" w:rsidRDefault="00F86E6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AFFD8C" w14:textId="346DA17E" w:rsidR="00F174AF" w:rsidRDefault="00F174A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마우스 회전에 대한 </w:t>
      </w:r>
      <w:r w:rsidR="00D73D5D">
        <w:rPr>
          <w:rFonts w:hint="eastAsia"/>
          <w:color w:val="0F0D29" w:themeColor="text1"/>
          <w:sz w:val="28"/>
          <w:szCs w:val="28"/>
          <w:lang w:val="ko-KR" w:bidi="ko-KR"/>
        </w:rPr>
        <w:t>축 매핑을</w:t>
      </w:r>
      <w:r w:rsidR="001215C6">
        <w:rPr>
          <w:color w:val="0F0D29" w:themeColor="text1"/>
          <w:sz w:val="28"/>
          <w:szCs w:val="28"/>
          <w:lang w:val="ko-KR" w:bidi="ko-KR"/>
        </w:rPr>
        <w:t xml:space="preserve"> </w:t>
      </w:r>
      <w:r w:rsidR="001215C6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652F5F49" w14:textId="0CE98362" w:rsidR="001215C6" w:rsidRDefault="001215C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ookUp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>Y , Scale</w:t>
      </w:r>
      <w:r w:rsidR="00F11DDC">
        <w:rPr>
          <w:color w:val="0F0D29" w:themeColor="text1"/>
          <w:sz w:val="28"/>
          <w:szCs w:val="28"/>
          <w:lang w:val="ko-KR" w:bidi="ko-KR"/>
        </w:rPr>
        <w:t xml:space="preserve"> = </w:t>
      </w:r>
      <w:r>
        <w:rPr>
          <w:color w:val="0F0D29" w:themeColor="text1"/>
          <w:sz w:val="28"/>
          <w:szCs w:val="28"/>
          <w:lang w:val="ko-KR" w:bidi="ko-KR"/>
        </w:rPr>
        <w:t xml:space="preserve">-1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할당한다.</w:t>
      </w:r>
    </w:p>
    <w:p w14:paraId="1CB9F33B" w14:textId="3147CECF" w:rsidR="00F11DDC" w:rsidRDefault="00F11DD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Turn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 xml:space="preserve">X 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cale = 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</w:t>
      </w:r>
      <w:r w:rsidR="0044432B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1883AC2E" w14:textId="19B404F7" w:rsidR="00DD400F" w:rsidRPr="00F174AF" w:rsidRDefault="007E75D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E75D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FF9CFDB" wp14:editId="1787249A">
            <wp:extent cx="3315970" cy="113189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3610" cy="11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7048" w14:textId="070F72C0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B1DC2E" w14:textId="51A26FA3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이동때와 마찬가지로 헤더파일에 선언</w:t>
      </w:r>
      <w:r w:rsidR="00BD547F">
        <w:rPr>
          <w:rFonts w:hint="eastAsia"/>
          <w:color w:val="0F0D29" w:themeColor="text1"/>
          <w:sz w:val="28"/>
          <w:szCs w:val="28"/>
          <w:lang w:val="ko-KR" w:bidi="ko-KR"/>
        </w:rPr>
        <w:t>하고,</w:t>
      </w:r>
    </w:p>
    <w:p w14:paraId="4A321E29" w14:textId="2CAC8A57" w:rsidR="00B22D49" w:rsidRDefault="00DF0663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DF0663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EC58680" wp14:editId="28544352">
            <wp:extent cx="2692994" cy="928047"/>
            <wp:effectExtent l="0" t="0" r="0" b="571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1006" cy="9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049E" w14:textId="74B3AF06" w:rsidR="00BD547F" w:rsidRPr="00F759B8" w:rsidRDefault="0022560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="00BD547F" w:rsidRPr="00F759B8">
        <w:rPr>
          <w:color w:val="0F0D29" w:themeColor="text1"/>
          <w:sz w:val="28"/>
          <w:szCs w:val="28"/>
          <w:lang w:val="ko-KR" w:bidi="ko-KR"/>
        </w:rPr>
        <w:t>cpp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에 정의한다.</w:t>
      </w:r>
    </w:p>
    <w:p w14:paraId="1989758F" w14:textId="7C4EFF7C" w:rsidR="00B22D49" w:rsidRDefault="00BD547F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BD547F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DAC22D1" wp14:editId="6FC00149">
            <wp:extent cx="2606723" cy="1008390"/>
            <wp:effectExtent l="0" t="0" r="3175" b="127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8986" cy="1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9485" w14:textId="0E9DD248" w:rsidR="00B22D49" w:rsidRDefault="00B22D49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6DD9A626" w14:textId="01647683" w:rsid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Turn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카메라를 좌</w:t>
      </w:r>
      <w:r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우로 회전시키므로 </w:t>
      </w:r>
      <w:r>
        <w:rPr>
          <w:color w:val="0F0D29" w:themeColor="text1"/>
          <w:sz w:val="28"/>
          <w:szCs w:val="28"/>
          <w:lang w:val="ko-KR" w:bidi="ko-KR"/>
        </w:rPr>
        <w:t>YawInput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062343C7" w14:textId="7B4B7F99" w:rsidR="002E5156" w:rsidRP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ookUp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카메라를 상/하로 회전시키므로 </w:t>
      </w:r>
      <w:r>
        <w:rPr>
          <w:color w:val="0F0D29" w:themeColor="text1"/>
          <w:sz w:val="28"/>
          <w:szCs w:val="28"/>
          <w:lang w:val="ko-KR" w:bidi="ko-KR"/>
        </w:rPr>
        <w:t xml:space="preserve">PitchInput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2CF261DE" w14:textId="64214549" w:rsidR="005F786A" w:rsidRDefault="00F023B2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F023B2">
        <w:rPr>
          <w:noProof/>
          <w:color w:val="34ABA2" w:themeColor="accent6"/>
          <w:sz w:val="28"/>
          <w:szCs w:val="28"/>
          <w:lang w:val="ko-KR" w:bidi="ko-KR"/>
        </w:rPr>
        <w:lastRenderedPageBreak/>
        <w:drawing>
          <wp:inline distT="0" distB="0" distL="0" distR="0" wp14:anchorId="6B6BF369" wp14:editId="79A4086E">
            <wp:extent cx="3043451" cy="1509868"/>
            <wp:effectExtent l="0" t="0" r="508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1347" cy="15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61F9" w14:textId="62BC790D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7409E027" w14:textId="77777777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08024243" w14:textId="0ADAF695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rFonts w:hint="eastAsia"/>
          <w:color w:val="34ABA2" w:themeColor="accent6"/>
          <w:sz w:val="28"/>
          <w:szCs w:val="28"/>
          <w:lang w:val="ko-KR" w:bidi="ko-KR"/>
        </w:rPr>
        <w:t>AB</w:t>
      </w:r>
      <w:r w:rsidRPr="00B22D49">
        <w:rPr>
          <w:color w:val="34ABA2" w:themeColor="accent6"/>
          <w:sz w:val="28"/>
          <w:szCs w:val="28"/>
          <w:lang w:val="ko-KR" w:bidi="ko-KR"/>
        </w:rPr>
        <w:t xml:space="preserve">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A42C11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작성한다.</w:t>
      </w:r>
    </w:p>
    <w:p w14:paraId="7D295FFD" w14:textId="04475888" w:rsidR="00DD400F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01C187F" wp14:editId="010C2767">
            <wp:extent cx="6371590" cy="979805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4526" w14:textId="148CB358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C8E293" w14:textId="7A4575D1" w:rsidR="006575C2" w:rsidRDefault="006575C2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플레이해서 확인한다.</w:t>
      </w:r>
    </w:p>
    <w:p w14:paraId="45CD9F3E" w14:textId="6F0FD411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478A29" w14:textId="4C8C15A5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27311C" w14:textId="77777777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32B6DB" w14:textId="414BDB99" w:rsidR="00DD400F" w:rsidRDefault="00A2528F" w:rsidP="00DD400F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t>N</w:t>
      </w:r>
      <w:r>
        <w:rPr>
          <w:color w:val="0F0D29" w:themeColor="text1"/>
          <w:sz w:val="32"/>
          <w:lang w:val="ko-KR" w:bidi="ko-KR"/>
        </w:rPr>
        <w:t>etworking and Multiplayer</w:t>
      </w:r>
    </w:p>
    <w:p w14:paraId="722AFC84" w14:textId="4763D9C6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E4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멀티플레이는 C</w:t>
      </w:r>
      <w:r>
        <w:rPr>
          <w:color w:val="0F0D29" w:themeColor="text1"/>
          <w:sz w:val="28"/>
          <w:szCs w:val="28"/>
          <w:lang w:val="ko-KR" w:bidi="ko-KR"/>
        </w:rPr>
        <w:t xml:space="preserve">lient –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모델을 기반으로 한다.</w:t>
      </w:r>
    </w:p>
    <w:p w14:paraId="5CA65D17" w14:textId="36BA8F53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즉 중앙에 서버가 있고,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클라이언트들이 주변에서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접근을 하는 방식이다.</w:t>
      </w:r>
    </w:p>
    <w:p w14:paraId="2E193D84" w14:textId="0652B8B6" w:rsidR="00A517E7" w:rsidRDefault="00A517E7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6424AB5" wp14:editId="3DD54717">
            <wp:extent cx="1657350" cy="1100487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69" cy="110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 to server)</w:t>
      </w:r>
    </w:p>
    <w:p w14:paraId="2E84C1EF" w14:textId="5EC8827F" w:rsidR="00AD19FF" w:rsidRDefault="00AD19FF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6D9B8" w14:textId="75FA5071" w:rsidR="00AD19FF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서버의 구조는 2가지 존재한다.</w:t>
      </w:r>
    </w:p>
    <w:p w14:paraId="1380E11A" w14:textId="1CEE85E7" w:rsidR="004C1B1E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isten Server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</w:t>
      </w:r>
      <w:r w:rsidR="004C1B1E">
        <w:rPr>
          <w:rFonts w:hint="eastAsia"/>
          <w:color w:val="0F0D29" w:themeColor="text1"/>
          <w:sz w:val="28"/>
          <w:szCs w:val="28"/>
          <w:lang w:val="ko-KR" w:bidi="ko-KR"/>
        </w:rPr>
        <w:t>이언트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이자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EECEDF2" w14:textId="587ECCBA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8"/>
          <w:szCs w:val="28"/>
          <w:lang w:val="ko-KR" w:bidi="ko-KR"/>
        </w:rPr>
      </w:pPr>
      <w:r w:rsidRPr="00095DF4">
        <w:rPr>
          <w:rFonts w:hint="eastAsia"/>
          <w:color w:val="808080" w:themeColor="background1" w:themeShade="80"/>
          <w:sz w:val="28"/>
          <w:szCs w:val="28"/>
          <w:lang w:val="ko-KR" w:bidi="ko-KR"/>
        </w:rPr>
        <w:t>→</w:t>
      </w:r>
      <w:r w:rsidRPr="00095DF4">
        <w:rPr>
          <w:color w:val="808080" w:themeColor="background1" w:themeShade="80"/>
          <w:sz w:val="28"/>
          <w:szCs w:val="28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</w:t>
      </w:r>
      <w:r w:rsidR="00B63EF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의</w:t>
      </w:r>
      <w:r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하고 클라</w:t>
      </w:r>
      <w:r w:rsidR="007A3521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이언트의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하는 서버이다</w:t>
      </w:r>
      <w:r w:rsidR="00B24ABF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.</w:t>
      </w:r>
      <w:r w:rsidR="00286AC6" w:rsidRPr="00095DF4">
        <w:rPr>
          <w:color w:val="808080" w:themeColor="background1" w:themeShade="80"/>
          <w:sz w:val="24"/>
          <w:szCs w:val="24"/>
          <w:lang w:val="ko-KR" w:bidi="ko-KR"/>
        </w:rPr>
        <w:t>(</w:t>
      </w:r>
      <w:r w:rsidR="00286AC6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 상태로 플레이 가능)</w:t>
      </w:r>
    </w:p>
    <w:p w14:paraId="5CD35CAB" w14:textId="77777777" w:rsidR="00F40100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D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edicated Server 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 역할만 하는 독립적인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67606A22" w14:textId="00371954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→ 렌더링 관련 처리를 아예 하지 않는다.</w:t>
      </w:r>
      <w:r w:rsidR="000E1924"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="000E192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별도 프로세스에서 서버 로직이 돈다.</w:t>
      </w:r>
    </w:p>
    <w:p w14:paraId="0BFA5340" w14:textId="568E0121" w:rsidR="00A11CA6" w:rsidRDefault="00A11CA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AA1909" w14:textId="1E24F3D0" w:rsidR="003F60B2" w:rsidRPr="004C1B1E" w:rsidRDefault="003F60B2" w:rsidP="004C1B1E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 w:rsidRPr="004C1B1E">
        <w:rPr>
          <w:rFonts w:hint="eastAsia"/>
          <w:color w:val="0F0D29" w:themeColor="text1"/>
          <w:sz w:val="32"/>
          <w:lang w:val="ko-KR" w:bidi="ko-KR"/>
        </w:rPr>
        <w:t xml:space="preserve">소유권과 </w:t>
      </w:r>
      <w:r w:rsidRPr="004C1B1E">
        <w:rPr>
          <w:color w:val="0F0D29" w:themeColor="text1"/>
          <w:sz w:val="32"/>
          <w:lang w:val="ko-KR" w:bidi="ko-KR"/>
        </w:rPr>
        <w:t>NetRole</w:t>
      </w:r>
    </w:p>
    <w:p w14:paraId="616D4ECB" w14:textId="3BDF3EFD" w:rsidR="000E1924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스폰되어 있는 모든 엑터들은 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가지고 있다.</w:t>
      </w:r>
    </w:p>
    <w:p w14:paraId="77B747BB" w14:textId="4F233592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>4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가지의 종류가 있다.</w:t>
      </w:r>
      <w:r w:rsidR="00BC6ED5">
        <w:rPr>
          <w:color w:val="0F0D29" w:themeColor="text1"/>
          <w:sz w:val="28"/>
          <w:szCs w:val="28"/>
          <w:lang w:val="ko-KR" w:bidi="ko-KR"/>
        </w:rPr>
        <w:t>(</w:t>
      </w:r>
      <w:r w:rsidR="00BC6ED5">
        <w:rPr>
          <w:rFonts w:hint="eastAsia"/>
          <w:color w:val="0F0D29" w:themeColor="text1"/>
          <w:sz w:val="28"/>
          <w:szCs w:val="28"/>
          <w:lang w:val="ko-KR" w:bidi="ko-KR"/>
        </w:rPr>
        <w:t>네트워크 상태)</w:t>
      </w:r>
    </w:p>
    <w:p w14:paraId="2C337A0E" w14:textId="2C258F8F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1. Authority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해당 엑터에 권한 O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ADE2400" w14:textId="53A6E870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2</w:t>
      </w:r>
      <w:r>
        <w:rPr>
          <w:color w:val="0F0D29" w:themeColor="text1"/>
          <w:sz w:val="28"/>
          <w:szCs w:val="28"/>
          <w:lang w:val="ko-KR" w:bidi="ko-KR"/>
        </w:rPr>
        <w:t>. A</w:t>
      </w:r>
      <w:r w:rsidR="00BC6ED5">
        <w:rPr>
          <w:color w:val="0F0D29" w:themeColor="text1"/>
          <w:sz w:val="28"/>
          <w:szCs w:val="28"/>
          <w:lang w:val="ko-KR" w:bidi="ko-KR"/>
        </w:rPr>
        <w:t>ut</w:t>
      </w:r>
      <w:r>
        <w:rPr>
          <w:color w:val="0F0D29" w:themeColor="text1"/>
          <w:sz w:val="28"/>
          <w:szCs w:val="28"/>
          <w:lang w:val="ko-KR" w:bidi="ko-KR"/>
        </w:rPr>
        <w:t xml:space="preserve">onomous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 X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O</w:t>
      </w:r>
    </w:p>
    <w:p w14:paraId="4C919782" w14:textId="5C7C09D1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</w:t>
      </w:r>
      <w:r>
        <w:rPr>
          <w:color w:val="0F0D29" w:themeColor="text1"/>
          <w:sz w:val="28"/>
          <w:szCs w:val="28"/>
          <w:lang w:val="ko-KR" w:bidi="ko-KR"/>
        </w:rPr>
        <w:t xml:space="preserve">. Simulated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권한 </w:t>
      </w:r>
      <w:r>
        <w:rPr>
          <w:color w:val="0F0D29" w:themeColor="text1"/>
          <w:sz w:val="28"/>
          <w:szCs w:val="28"/>
          <w:lang w:val="ko-KR" w:bidi="ko-KR"/>
        </w:rPr>
        <w:t xml:space="preserve">X,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X</w:t>
      </w:r>
    </w:p>
    <w:p w14:paraId="1D91702B" w14:textId="7C3C9609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 None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</w:t>
      </w:r>
      <w:r>
        <w:rPr>
          <w:color w:val="0F0D29" w:themeColor="text1"/>
          <w:sz w:val="28"/>
          <w:szCs w:val="28"/>
          <w:lang w:val="ko-KR" w:bidi="ko-KR"/>
        </w:rPr>
        <w:t xml:space="preserve"> Role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없다.</w:t>
      </w:r>
    </w:p>
    <w:p w14:paraId="3B54E329" w14:textId="555D2EA2" w:rsidR="00D31064" w:rsidRDefault="00D3106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2D231" w14:textId="0AD1C402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생성된 액터들은 기본으로 </w:t>
      </w:r>
      <w:r>
        <w:rPr>
          <w:color w:val="0F0D29" w:themeColor="text1"/>
          <w:sz w:val="28"/>
          <w:szCs w:val="28"/>
          <w:lang w:val="ko-KR" w:bidi="ko-KR"/>
        </w:rPr>
        <w:t xml:space="preserve">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속성을 가지게 된다.</w:t>
      </w:r>
    </w:p>
    <w:p w14:paraId="2C5944D7" w14:textId="4B61350E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각 클라이언트들은 빙의한 폰에 대해 소유권을 가지게 된다.</w:t>
      </w:r>
      <w:r w:rsidR="003A08CB">
        <w:rPr>
          <w:color w:val="0F0D29" w:themeColor="text1"/>
          <w:sz w:val="28"/>
          <w:szCs w:val="28"/>
          <w:lang w:val="ko-KR" w:bidi="ko-KR"/>
        </w:rPr>
        <w:t xml:space="preserve"> // </w:t>
      </w:r>
      <w:r w:rsidR="003A08CB">
        <w:rPr>
          <w:rFonts w:hint="eastAsia"/>
          <w:color w:val="0F0D29" w:themeColor="text1"/>
          <w:sz w:val="28"/>
          <w:szCs w:val="28"/>
          <w:lang w:val="ko-KR" w:bidi="ko-KR"/>
        </w:rPr>
        <w:t>설명 조금 부족</w:t>
      </w:r>
    </w:p>
    <w:p w14:paraId="19D73914" w14:textId="63DB119C" w:rsidR="006B7509" w:rsidRPr="00B3692B" w:rsidRDefault="004368B5" w:rsidP="00AD19FF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>(서버에서 생성한 캐릭터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폰에</w:t>
      </w: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 xml:space="preserve"> 클라이언트가 접속한다)</w:t>
      </w:r>
    </w:p>
    <w:p w14:paraId="520C66B2" w14:textId="77777777" w:rsidR="007E51FB" w:rsidRDefault="007E51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92990B" w14:textId="12293614" w:rsidR="00CA5C5F" w:rsidRDefault="00CA5C5F" w:rsidP="00AD19FF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4605AD">
        <w:rPr>
          <w:rFonts w:hint="eastAsia"/>
          <w:color w:val="00B050"/>
          <w:sz w:val="28"/>
          <w:szCs w:val="28"/>
          <w:lang w:val="ko-KR" w:bidi="ko-KR"/>
        </w:rPr>
        <w:t>/</w:t>
      </w:r>
      <w:r w:rsidRPr="004605AD">
        <w:rPr>
          <w:color w:val="00B050"/>
          <w:sz w:val="28"/>
          <w:szCs w:val="28"/>
          <w:lang w:val="ko-KR" w:bidi="ko-KR"/>
        </w:rPr>
        <w:t>*</w:t>
      </w:r>
      <w:r w:rsidRPr="004605AD">
        <w:rPr>
          <w:rFonts w:hint="eastAsia"/>
          <w:color w:val="00B050"/>
          <w:sz w:val="28"/>
          <w:szCs w:val="28"/>
          <w:lang w:val="ko-KR" w:bidi="ko-KR"/>
        </w:rPr>
        <w:t>테스트해보기</w:t>
      </w:r>
      <w:r w:rsidRPr="004605AD">
        <w:rPr>
          <w:color w:val="00B050"/>
          <w:sz w:val="28"/>
          <w:szCs w:val="28"/>
          <w:lang w:val="ko-KR" w:bidi="ko-KR"/>
        </w:rPr>
        <w:t>*/</w:t>
      </w:r>
    </w:p>
    <w:p w14:paraId="097C17F9" w14:textId="5D4C119A" w:rsidR="004605AD" w:rsidRPr="00155F62" w:rsidRDefault="004605A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55F62">
        <w:rPr>
          <w:color w:val="0F0D29" w:themeColor="text1"/>
          <w:sz w:val="28"/>
          <w:szCs w:val="28"/>
          <w:lang w:val="ko-KR" w:bidi="ko-KR"/>
        </w:rPr>
        <w:t>[ Has Authority ]</w:t>
      </w:r>
    </w:p>
    <w:p w14:paraId="10502CA5" w14:textId="0A146386" w:rsidR="00DE18E4" w:rsidRDefault="000E384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E384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B3AB5F0" wp14:editId="759BD8B3">
            <wp:extent cx="4059518" cy="3123210"/>
            <wp:effectExtent l="0" t="0" r="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4852" cy="31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4DAB" w14:textId="451CFA00" w:rsidR="00CA5C5F" w:rsidRDefault="005B2A3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as Authority </w:t>
      </w:r>
      <w:r w:rsidR="007E15AC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이용해서 엑터에 대한 권한을 가지고 있는지 알 수 있다.</w:t>
      </w:r>
    </w:p>
    <w:p w14:paraId="1044440F" w14:textId="59107B63" w:rsidR="00CA5C5F" w:rsidRDefault="00CA5C5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가지고있다면</w:t>
      </w:r>
      <w:r>
        <w:rPr>
          <w:color w:val="0F0D29" w:themeColor="text1"/>
          <w:sz w:val="28"/>
          <w:szCs w:val="28"/>
          <w:lang w:val="ko-KR" w:bidi="ko-KR"/>
        </w:rPr>
        <w:t>(true)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“</w:t>
      </w:r>
      <w:r w:rsidRPr="00FB41AD">
        <w:rPr>
          <w:color w:val="3592CF" w:themeColor="accent2"/>
          <w:sz w:val="28"/>
          <w:szCs w:val="28"/>
          <w:lang w:val="ko-KR" w:bidi="ko-KR"/>
        </w:rPr>
        <w:t>True</w:t>
      </w:r>
      <w:r>
        <w:rPr>
          <w:color w:val="0F0D29" w:themeColor="text1"/>
          <w:sz w:val="28"/>
          <w:szCs w:val="28"/>
          <w:lang w:val="ko-KR" w:bidi="ko-KR"/>
        </w:rPr>
        <w:t xml:space="preserve">”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있지 않다면</w:t>
      </w:r>
      <w:r w:rsidR="00FB41AD">
        <w:rPr>
          <w:color w:val="0F0D29" w:themeColor="text1"/>
          <w:sz w:val="28"/>
          <w:szCs w:val="28"/>
          <w:lang w:val="ko-KR" w:bidi="ko-KR"/>
        </w:rPr>
        <w:t>(false) “</w:t>
      </w:r>
      <w:r w:rsidR="00FB41AD" w:rsidRPr="00FB41AD">
        <w:rPr>
          <w:rFonts w:hint="eastAsia"/>
          <w:color w:val="FF0000"/>
          <w:sz w:val="28"/>
          <w:szCs w:val="28"/>
          <w:lang w:val="ko-KR" w:bidi="ko-KR"/>
        </w:rPr>
        <w:t>F</w:t>
      </w:r>
      <w:r w:rsidR="00FB41AD" w:rsidRPr="00FB41AD">
        <w:rPr>
          <w:color w:val="FF0000"/>
          <w:sz w:val="28"/>
          <w:szCs w:val="28"/>
          <w:lang w:val="ko-KR" w:bidi="ko-KR"/>
        </w:rPr>
        <w:t>alse</w:t>
      </w:r>
      <w:r w:rsidR="00FB41AD">
        <w:rPr>
          <w:color w:val="0F0D29" w:themeColor="text1"/>
          <w:sz w:val="28"/>
          <w:szCs w:val="28"/>
          <w:lang w:val="ko-KR" w:bidi="ko-KR"/>
        </w:rPr>
        <w:t>”</w:t>
      </w:r>
      <w:r w:rsidR="00FB41AD">
        <w:rPr>
          <w:rFonts w:hint="eastAsia"/>
          <w:color w:val="0F0D29" w:themeColor="text1"/>
          <w:sz w:val="28"/>
          <w:szCs w:val="28"/>
          <w:lang w:val="ko-KR" w:bidi="ko-KR"/>
        </w:rPr>
        <w:t>를 출력하게 했다.</w:t>
      </w:r>
    </w:p>
    <w:p w14:paraId="7F700743" w14:textId="55AEFE31" w:rsidR="009C116B" w:rsidRDefault="005A0338" w:rsidP="005A0338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010EB597" w14:textId="224F796B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A5C5F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135284F" wp14:editId="1F5842FE">
            <wp:extent cx="1828800" cy="227698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3462" cy="22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89AE" w14:textId="77777777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221F4EB0" w14:textId="690D927D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>: Play As Client</w:t>
      </w:r>
    </w:p>
    <w:p w14:paraId="1CB54D39" w14:textId="1C7C674A" w:rsidR="000E384F" w:rsidRDefault="003A5CB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490049">
        <w:rPr>
          <w:rFonts w:hint="eastAsia"/>
          <w:color w:val="0F0D29" w:themeColor="text1"/>
          <w:sz w:val="28"/>
          <w:szCs w:val="28"/>
          <w:lang w:val="ko-KR" w:bidi="ko-KR"/>
        </w:rPr>
        <w:t xml:space="preserve">넷모드 바군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이유 찾아바야</w:t>
      </w:r>
      <w:r w:rsidR="00A876A4">
        <w:rPr>
          <w:rFonts w:hint="eastAsia"/>
          <w:color w:val="0F0D29" w:themeColor="text1"/>
          <w:sz w:val="28"/>
          <w:szCs w:val="28"/>
          <w:lang w:val="ko-KR" w:bidi="ko-KR"/>
        </w:rPr>
        <w:t>댐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!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38EEA1D1" w14:textId="35C29B2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플레이를 한다면 클라이언트가 </w:t>
      </w:r>
      <w:r>
        <w:rPr>
          <w:color w:val="0F0D29" w:themeColor="text1"/>
          <w:sz w:val="28"/>
          <w:szCs w:val="28"/>
          <w:lang w:val="ko-KR" w:bidi="ko-KR"/>
        </w:rPr>
        <w:t>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개 나오고,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디버그가 출력된다.</w:t>
      </w:r>
    </w:p>
    <w:p w14:paraId="5CAF6195" w14:textId="5BF4660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0784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FA14CC" wp14:editId="19FCA72F">
            <wp:extent cx="933580" cy="1200318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A4F" w14:textId="15C2DAE3" w:rsidR="00480FFB" w:rsidRDefault="002D4CB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Server, Client1, Client2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모두 캐릭터를 두개 가지고 있지만,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4B7AFD">
        <w:rPr>
          <w:color w:val="0F0D29" w:themeColor="text1"/>
          <w:sz w:val="28"/>
          <w:szCs w:val="28"/>
          <w:lang w:val="ko-KR" w:bidi="ko-KR"/>
        </w:rPr>
        <w:t xml:space="preserve">erver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에서만 </w:t>
      </w:r>
      <w:r w:rsidR="004B7AFD">
        <w:rPr>
          <w:color w:val="0F0D29" w:themeColor="text1"/>
          <w:sz w:val="28"/>
          <w:szCs w:val="28"/>
          <w:lang w:val="ko-KR" w:bidi="ko-KR"/>
        </w:rPr>
        <w:t>HasAuthority</w:t>
      </w:r>
      <w:r w:rsidR="00DB7EC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DB7ECC">
        <w:rPr>
          <w:rFonts w:hint="eastAsia"/>
          <w:color w:val="0F0D29" w:themeColor="text1"/>
          <w:sz w:val="28"/>
          <w:szCs w:val="28"/>
          <w:lang w:val="ko-KR" w:bidi="ko-KR"/>
        </w:rPr>
        <w:t>권한을 가지고 있음을 알 수 있다.</w:t>
      </w:r>
    </w:p>
    <w:p w14:paraId="0BC4EBB2" w14:textId="5AAF189E" w:rsidR="00480FFB" w:rsidRDefault="00480F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DC54E7" w14:textId="77777777" w:rsidR="00767659" w:rsidRDefault="0076765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AB012F" w14:textId="6C1F325A" w:rsidR="005160BC" w:rsidRDefault="00B127E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[ </w:t>
      </w:r>
      <w:r w:rsidR="00DD4654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DD4654">
        <w:rPr>
          <w:color w:val="0F0D29" w:themeColor="text1"/>
          <w:sz w:val="28"/>
          <w:szCs w:val="28"/>
          <w:lang w:val="ko-KR" w:bidi="ko-KR"/>
        </w:rPr>
        <w:t>s Locally Controlled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9D40F9B" w14:textId="4C8DF18B" w:rsidR="0068040D" w:rsidRDefault="00375B1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75B1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F727A97" wp14:editId="0D832CD9">
            <wp:extent cx="5391398" cy="3881549"/>
            <wp:effectExtent l="0" t="0" r="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042" cy="38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AE5" w14:textId="04311A66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>
        <w:rPr>
          <w:color w:val="0F0D29" w:themeColor="text1"/>
          <w:sz w:val="28"/>
          <w:szCs w:val="28"/>
          <w:lang w:val="ko-KR" w:bidi="ko-KR"/>
        </w:rPr>
        <w:t xml:space="preserve">s Locally Contolled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로컬에서는 조종중인지 여부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를 b</w:t>
      </w:r>
      <w:r w:rsidR="00F11165">
        <w:rPr>
          <w:color w:val="0F0D29" w:themeColor="text1"/>
          <w:sz w:val="28"/>
          <w:szCs w:val="28"/>
          <w:lang w:val="ko-KR" w:bidi="ko-KR"/>
        </w:rPr>
        <w:t xml:space="preserve">ool 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타입으로 받는다.</w:t>
      </w:r>
    </w:p>
    <w:p w14:paraId="32C17670" w14:textId="54727764" w:rsidR="005C68BF" w:rsidRPr="00F9643C" w:rsidRDefault="006B6266" w:rsidP="00AD19FF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캐릭터에 빙의된 컨트롤러가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있고,</w:t>
      </w:r>
      <w:r w:rsidR="00F92709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컨</w:t>
      </w:r>
      <w:r w:rsidR="001B1108">
        <w:rPr>
          <w:rFonts w:hint="eastAsia"/>
          <w:color w:val="0F0D29" w:themeColor="text1"/>
          <w:sz w:val="22"/>
          <w:szCs w:val="22"/>
          <w:lang w:val="ko-KR" w:bidi="ko-KR"/>
        </w:rPr>
        <w:t>트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롤</w:t>
      </w: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러의 인스턴스가 </w:t>
      </w:r>
      <w:r w:rsidR="0035194E" w:rsidRPr="00F9643C">
        <w:rPr>
          <w:rFonts w:hint="eastAsia"/>
          <w:color w:val="0F0D29" w:themeColor="text1"/>
          <w:sz w:val="22"/>
          <w:szCs w:val="22"/>
          <w:lang w:val="ko-KR" w:bidi="ko-KR"/>
        </w:rPr>
        <w:t>클라이언트에 있을 때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A5166A" w:rsidRPr="00F9643C">
        <w:rPr>
          <w:rFonts w:hint="eastAsia"/>
          <w:color w:val="0F0D29" w:themeColor="text1"/>
          <w:sz w:val="22"/>
          <w:szCs w:val="22"/>
          <w:lang w:val="ko-KR" w:bidi="ko-KR"/>
        </w:rPr>
        <w:t>t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>rue</w:t>
      </w:r>
      <w:r w:rsidR="0011545F" w:rsidRPr="00F9643C">
        <w:rPr>
          <w:rFonts w:hint="eastAsia"/>
          <w:color w:val="0F0D29" w:themeColor="text1"/>
          <w:sz w:val="22"/>
          <w:szCs w:val="22"/>
          <w:lang w:val="ko-KR" w:bidi="ko-KR"/>
        </w:rPr>
        <w:t>가 된</w:t>
      </w:r>
      <w:r w:rsidR="00DE317C" w:rsidRPr="00F9643C">
        <w:rPr>
          <w:rFonts w:hint="eastAsia"/>
          <w:color w:val="0F0D29" w:themeColor="text1"/>
          <w:sz w:val="22"/>
          <w:szCs w:val="22"/>
          <w:lang w:val="ko-KR" w:bidi="ko-KR"/>
        </w:rPr>
        <w:t>다.</w:t>
      </w:r>
    </w:p>
    <w:p w14:paraId="410D30FB" w14:textId="1834EDCF" w:rsidR="0068040D" w:rsidRDefault="0068040D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40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93EB87" wp14:editId="62BF5EE6">
            <wp:extent cx="924054" cy="1162212"/>
            <wp:effectExtent l="0" t="0" r="952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6FC" w14:textId="4780557C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lient1,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각각 하나의 컨트롤러가 들어가 있으므로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한번씩 출력된다.</w:t>
      </w:r>
    </w:p>
    <w:p w14:paraId="215C3F7B" w14:textId="46C4FCE2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EDF5CF1" w14:textId="77777777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08D818" w14:textId="0089C72F" w:rsidR="006679FB" w:rsidRDefault="006679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AB152A" w14:textId="7BC4691E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Q</w:t>
      </w:r>
      <w:r>
        <w:rPr>
          <w:color w:val="0F0D29" w:themeColor="text1"/>
          <w:sz w:val="28"/>
          <w:szCs w:val="28"/>
          <w:lang w:val="ko-KR" w:bidi="ko-KR"/>
        </w:rPr>
        <w:t xml:space="preserve"> 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이런 서버에서 피격판정은 어떻게 일어나는가?</w:t>
      </w:r>
    </w:p>
    <w:p w14:paraId="390194E4" w14:textId="19BF7090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A</w:t>
      </w:r>
      <w:r>
        <w:rPr>
          <w:color w:val="0F0D29" w:themeColor="text1"/>
          <w:sz w:val="28"/>
          <w:szCs w:val="28"/>
          <w:lang w:val="ko-KR" w:bidi="ko-KR"/>
        </w:rPr>
        <w:t>. Client</w:t>
      </w:r>
      <w:r w:rsidR="006756C5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총알 발사</w:t>
      </w:r>
      <w:r w:rsidR="0055531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5314">
        <w:rPr>
          <w:rFonts w:hint="eastAsia"/>
          <w:color w:val="0F0D29" w:themeColor="text1"/>
          <w:sz w:val="28"/>
          <w:szCs w:val="28"/>
          <w:lang w:val="ko-KR" w:bidi="ko-KR"/>
        </w:rPr>
        <w:t>이벤트</w:t>
      </w:r>
      <w:r w:rsidR="00C86500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</w:t>
      </w:r>
      <w:r>
        <w:rPr>
          <w:color w:val="0F0D29" w:themeColor="text1"/>
          <w:sz w:val="28"/>
          <w:szCs w:val="28"/>
          <w:lang w:val="ko-KR" w:bidi="ko-KR"/>
        </w:rPr>
        <w:t xml:space="preserve"> -&gt; A 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캐릭터의 </w:t>
      </w:r>
      <w:r w:rsidR="00F41E60">
        <w:rPr>
          <w:color w:val="0F0D29" w:themeColor="text1"/>
          <w:sz w:val="28"/>
          <w:szCs w:val="28"/>
          <w:lang w:val="ko-KR" w:bidi="ko-KR"/>
        </w:rPr>
        <w:t>[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발사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>함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>]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 xml:space="preserve"> 로직실행</w:t>
      </w:r>
    </w:p>
    <w:p w14:paraId="4AAF03C1" w14:textId="14B49065" w:rsidR="00D81D27" w:rsidRDefault="00F41E6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-</w:t>
      </w:r>
      <w:r>
        <w:rPr>
          <w:color w:val="0F0D29" w:themeColor="text1"/>
          <w:sz w:val="28"/>
          <w:szCs w:val="28"/>
          <w:lang w:val="ko-KR" w:bidi="ko-KR"/>
        </w:rPr>
        <w:t xml:space="preserve">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</w:t>
      </w:r>
      <w:r>
        <w:rPr>
          <w:color w:val="0F0D29" w:themeColor="text1"/>
          <w:sz w:val="28"/>
          <w:szCs w:val="28"/>
          <w:lang w:val="ko-KR" w:bidi="ko-KR"/>
        </w:rPr>
        <w:t xml:space="preserve"> [A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 발사]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로직 실행 </w:t>
      </w:r>
      <w:r>
        <w:rPr>
          <w:color w:val="0F0D29" w:themeColor="text1"/>
          <w:sz w:val="28"/>
          <w:szCs w:val="28"/>
          <w:lang w:val="ko-KR" w:bidi="ko-KR"/>
        </w:rPr>
        <w:t xml:space="preserve">-&gt;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누군가 h</w:t>
      </w:r>
      <w:r>
        <w:rPr>
          <w:color w:val="0F0D29" w:themeColor="text1"/>
          <w:sz w:val="28"/>
          <w:szCs w:val="28"/>
          <w:lang w:val="ko-KR" w:bidi="ko-KR"/>
        </w:rPr>
        <w:t>it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 w:rsidRPr="00831F02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없다면</w:t>
      </w:r>
      <w:r w:rsidR="009B7C2B">
        <w:rPr>
          <w:color w:val="0F0D29" w:themeColor="text1"/>
          <w:sz w:val="28"/>
          <w:szCs w:val="28"/>
          <w:lang w:val="ko-KR" w:bidi="ko-KR"/>
        </w:rPr>
        <w:t>(</w:t>
      </w:r>
      <w:r w:rsidR="00212C7C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212C7C">
        <w:rPr>
          <w:color w:val="0F0D29" w:themeColor="text1"/>
          <w:sz w:val="28"/>
          <w:szCs w:val="28"/>
          <w:lang w:val="ko-KR" w:bidi="ko-KR"/>
        </w:rPr>
        <w:t>lient</w:t>
      </w:r>
      <w:r w:rsidR="009B7C2B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X,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있다면</w:t>
      </w:r>
      <w:r w:rsidR="00043757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43757">
        <w:rPr>
          <w:color w:val="0F0D29" w:themeColor="text1"/>
          <w:sz w:val="28"/>
          <w:szCs w:val="28"/>
          <w:lang w:val="ko-KR" w:bidi="ko-KR"/>
        </w:rPr>
        <w:t>Server)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발사 이벤트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O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실제로 대미지를 줌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color w:val="0F0D29" w:themeColor="text1"/>
          <w:sz w:val="28"/>
          <w:szCs w:val="28"/>
          <w:lang w:val="ko-KR" w:bidi="ko-KR"/>
        </w:rPr>
        <w:t xml:space="preserve">-&gt; </w:t>
      </w:r>
      <w:r w:rsidR="00D13834">
        <w:rPr>
          <w:color w:val="0F0D29" w:themeColor="text1"/>
          <w:sz w:val="28"/>
          <w:szCs w:val="28"/>
          <w:lang w:val="ko-KR" w:bidi="ko-KR"/>
        </w:rPr>
        <w:t>hit</w:t>
      </w:r>
      <w:r w:rsidR="00D13834">
        <w:rPr>
          <w:rFonts w:hint="eastAsia"/>
          <w:color w:val="0F0D29" w:themeColor="text1"/>
          <w:sz w:val="28"/>
          <w:szCs w:val="28"/>
          <w:lang w:val="ko-KR" w:bidi="ko-KR"/>
        </w:rPr>
        <w:t>된 대상</w:t>
      </w:r>
      <w:r w:rsidR="008523B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체력 </w:t>
      </w:r>
      <w:r w:rsidR="0059638A">
        <w:rPr>
          <w:rFonts w:hint="eastAsia"/>
          <w:color w:val="0F0D29" w:themeColor="text1"/>
          <w:sz w:val="28"/>
          <w:szCs w:val="28"/>
          <w:lang w:val="ko-KR" w:bidi="ko-KR"/>
        </w:rPr>
        <w:t>감소</w:t>
      </w:r>
    </w:p>
    <w:p w14:paraId="1CCEA25A" w14:textId="4696FAA8" w:rsidR="00A02EC2" w:rsidRDefault="00A02EC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0E42820" w14:textId="3F96D2C8" w:rsidR="00831F02" w:rsidRDefault="00831F0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712A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Pr="00C3712A">
        <w:rPr>
          <w:color w:val="7030A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실행하는 이유 </w:t>
      </w:r>
      <w:r>
        <w:rPr>
          <w:color w:val="0F0D29" w:themeColor="text1"/>
          <w:sz w:val="28"/>
          <w:szCs w:val="28"/>
          <w:lang w:val="ko-KR" w:bidi="ko-KR"/>
        </w:rPr>
        <w:t>: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6C579B">
        <w:rPr>
          <w:rFonts w:hint="eastAsia"/>
          <w:color w:val="0F0D29" w:themeColor="text1"/>
          <w:sz w:val="28"/>
          <w:szCs w:val="28"/>
          <w:lang w:val="ko-KR" w:bidi="ko-KR"/>
        </w:rPr>
        <w:t xml:space="preserve">누군가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악의적으로 1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데미지를 </w:t>
      </w:r>
      <w:r>
        <w:rPr>
          <w:color w:val="0F0D29" w:themeColor="text1"/>
          <w:sz w:val="28"/>
          <w:szCs w:val="28"/>
          <w:lang w:val="ko-KR" w:bidi="ko-KR"/>
        </w:rPr>
        <w:t>1000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데미지로 바꿀 수 있다.</w:t>
      </w:r>
    </w:p>
    <w:p w14:paraId="3681BB77" w14:textId="1BE3CEB1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7D2941" w14:textId="62F73D5C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Authority ]</w:t>
      </w:r>
    </w:p>
    <w:p w14:paraId="5FA97DF2" w14:textId="48112830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763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53F9AD8" wp14:editId="5CD120AF">
            <wp:extent cx="3716977" cy="23138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0657" cy="23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A9F" w14:textId="19CC906D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CD7732" w14:textId="1149E152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pplyDamageToMe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커스텀 이벤트를 만들었다.</w:t>
      </w:r>
    </w:p>
    <w:p w14:paraId="5A55B8B1" w14:textId="2D7E2871" w:rsidR="00E20E81" w:rsidRDefault="00E20E8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이벤트는 </w:t>
      </w:r>
      <w:r>
        <w:rPr>
          <w:color w:val="0F0D29" w:themeColor="text1"/>
          <w:sz w:val="28"/>
          <w:szCs w:val="28"/>
          <w:lang w:val="ko-KR" w:bidi="ko-KR"/>
        </w:rPr>
        <w:t xml:space="preserve">HasAuthority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 xml:space="preserve">는 객체에서 최초 </w:t>
      </w:r>
      <w:r w:rsidR="007532A3">
        <w:rPr>
          <w:color w:val="0F0D29" w:themeColor="text1"/>
          <w:sz w:val="28"/>
          <w:szCs w:val="28"/>
          <w:lang w:val="ko-KR" w:bidi="ko-KR"/>
        </w:rPr>
        <w:t>1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>회 실행한다.</w:t>
      </w:r>
    </w:p>
    <w:p w14:paraId="4787B31F" w14:textId="7BC56F20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45189B" w14:textId="16F6E9E5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이제는 알 수도 있지만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에서만 호출이 된다.</w:t>
      </w:r>
    </w:p>
    <w:p w14:paraId="7250FB50" w14:textId="77777777" w:rsidR="00927B01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E7686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E24B1B2" wp14:editId="1CBA2DDD">
            <wp:extent cx="1076475" cy="476316"/>
            <wp:effectExtent l="0" t="0" r="9525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62EC" w14:textId="77777777" w:rsidR="00B66E4C" w:rsidRPr="00B66E4C" w:rsidRDefault="00927B01" w:rsidP="00B66E4C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(당구장기호)</w:t>
      </w:r>
      <w:r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이해가 잘 안되는 사람을 위해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: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 xml:space="preserve">간단하게 생각하면 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Authority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를 가지고 있다면 서버,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가지고 있지 않다면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클라이언트 이다.</w:t>
      </w:r>
    </w:p>
    <w:p w14:paraId="78ED7AD3" w14:textId="4976B686" w:rsidR="00927B01" w:rsidRDefault="00927B0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A25CB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Get Local Role ]</w:t>
      </w:r>
    </w:p>
    <w:p w14:paraId="3BCC7B2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상태값들을 출력한다.</w:t>
      </w:r>
    </w:p>
    <w:p w14:paraId="2E9C6ADE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N</w:t>
      </w:r>
      <w:r>
        <w:rPr>
          <w:color w:val="0F0D29" w:themeColor="text1"/>
          <w:sz w:val="28"/>
          <w:szCs w:val="28"/>
          <w:lang w:val="ko-KR" w:bidi="ko-KR"/>
        </w:rPr>
        <w:t xml:space="preserve">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 xml:space="preserve">Authority, Autonomous Proxy, Simulated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있다.(</w:t>
      </w:r>
      <w:r>
        <w:rPr>
          <w:color w:val="0F0D29" w:themeColor="text1"/>
          <w:sz w:val="28"/>
          <w:szCs w:val="28"/>
          <w:lang w:val="ko-KR" w:bidi="ko-KR"/>
        </w:rPr>
        <w:t>none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논외로)</w:t>
      </w:r>
    </w:p>
    <w:p w14:paraId="41BCA43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80FF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2358645" wp14:editId="6A6CE3E3">
            <wp:extent cx="4156364" cy="2122874"/>
            <wp:effectExtent l="0" t="0" r="0" b="0"/>
            <wp:docPr id="56" name="그림 5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전자기기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8738" cy="21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669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112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6F6350" wp14:editId="4241EAD3">
            <wp:extent cx="2048161" cy="1171739"/>
            <wp:effectExtent l="0" t="0" r="0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68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442CB04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AutonomousProxy, SimulatedProxy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출력된다.</w:t>
      </w:r>
    </w:p>
    <w:p w14:paraId="01729026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A08C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5DA76BE" wp14:editId="590A4BE9">
            <wp:extent cx="5213268" cy="3292454"/>
            <wp:effectExtent l="0" t="0" r="6985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4032" cy="330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AFD0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이런식으로 된다.</w:t>
      </w:r>
    </w:p>
    <w:p w14:paraId="49A97781" w14:textId="055A6D4E" w:rsidR="00855A39" w:rsidRDefault="00855A3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1FE9DA" w14:textId="698B38F9" w:rsidR="00855A39" w:rsidRDefault="00843B4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43B4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15951B" wp14:editId="6603F12B">
            <wp:extent cx="1757548" cy="2194335"/>
            <wp:effectExtent l="0" t="0" r="0" b="0"/>
            <wp:docPr id="62" name="그림 62" descr="텍스트, 스크린샷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화면, 검은색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59044" cy="21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0F3B" w14:textId="77777777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0DBA3429" w14:textId="7493C222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>: Play As Listen Server</w:t>
      </w:r>
    </w:p>
    <w:p w14:paraId="7E0DAB2D" w14:textId="35ECCC5F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692097" w14:textId="02BC1969" w:rsidR="001A3053" w:rsidRDefault="00710437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 xml:space="preserve">isten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설정에서 </w:t>
      </w:r>
      <w:r w:rsidR="001A3053">
        <w:rPr>
          <w:rFonts w:hint="eastAsia"/>
          <w:color w:val="0F0D29" w:themeColor="text1"/>
          <w:sz w:val="28"/>
          <w:szCs w:val="28"/>
          <w:lang w:val="ko-KR" w:bidi="ko-KR"/>
        </w:rPr>
        <w:t>실행할 경우 에디터에 보여지는 화면이 서버의 역할을 하게 된다.</w:t>
      </w:r>
    </w:p>
    <w:p w14:paraId="0B99D65C" w14:textId="265592C0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23A953A" wp14:editId="5B223393">
            <wp:extent cx="3823855" cy="2099424"/>
            <wp:effectExtent l="0" t="0" r="5715" b="0"/>
            <wp:docPr id="64" name="그림 64" descr="텍스트, 스크린샷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전자기기, 컴퓨터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6255" cy="210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E5A" w14:textId="1E8C3AAF" w:rsidR="00347036" w:rsidRDefault="00347036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화면이 서버가 된다.</w:t>
      </w:r>
    </w:p>
    <w:p w14:paraId="353F0055" w14:textId="1EAF82D5" w:rsidR="00A631CC" w:rsidRDefault="00A631CC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36F098" w14:textId="69DEA5F3" w:rsidR="005E4B31" w:rsidRDefault="00A631C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ick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이벤트에 간단한 함수를 추가한다.</w:t>
      </w:r>
    </w:p>
    <w:p w14:paraId="1D9145D4" w14:textId="1B872FDA" w:rsidR="005E4B31" w:rsidRDefault="005E4B3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액터의 위치에 게속하여 액터의 권한이 표시될 것이다.</w:t>
      </w:r>
    </w:p>
    <w:p w14:paraId="4130F5EC" w14:textId="44B334E3" w:rsidR="00855A39" w:rsidRDefault="001A30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C6C294" wp14:editId="39FAB87D">
            <wp:extent cx="4168239" cy="2043409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5034" cy="20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1539" w14:textId="65D5754B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3AAE0E4" w14:textId="77777777" w:rsidR="001E310E" w:rsidRDefault="001E310E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B3BB9B7" w14:textId="27C62E5D" w:rsidR="002D213A" w:rsidRDefault="002D213A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#동기화 기법</w:t>
      </w:r>
    </w:p>
    <w:p w14:paraId="579EBDB3" w14:textId="74627AD2" w:rsidR="009C116B" w:rsidRDefault="009C116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동기화를 시키는 방법에는 두가지가 있다.</w:t>
      </w:r>
    </w:p>
    <w:p w14:paraId="2A4ED3B4" w14:textId="30B5A1E3" w:rsidR="009C116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 </w:t>
      </w:r>
      <w:r w:rsidR="009C116B">
        <w:rPr>
          <w:color w:val="0F0D29" w:themeColor="text1"/>
          <w:sz w:val="28"/>
          <w:szCs w:val="28"/>
          <w:lang w:val="ko-KR" w:bidi="ko-KR"/>
        </w:rPr>
        <w:t>Replication</w:t>
      </w:r>
    </w:p>
    <w:p w14:paraId="31C75857" w14:textId="77777777" w:rsidR="00B94A6C" w:rsidRPr="009C116B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eplication.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즉 서버에서 값이 변경된다면 조건에 맞는 클라이언트에 복제된다.</w:t>
      </w:r>
    </w:p>
    <w:p w14:paraId="3796DDCA" w14:textId="181F1573" w:rsidR="00B94A6C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869C63" w14:textId="77777777" w:rsidR="008018A0" w:rsidRDefault="008018A0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15B9E4" w14:textId="31002096" w:rsidR="00F30E9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2.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9C116B">
        <w:rPr>
          <w:color w:val="0F0D29" w:themeColor="text1"/>
          <w:sz w:val="28"/>
          <w:szCs w:val="28"/>
          <w:lang w:val="ko-KR" w:bidi="ko-KR"/>
        </w:rPr>
        <w:t>PC</w:t>
      </w:r>
      <w:r w:rsidR="000522E8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522E8">
        <w:rPr>
          <w:color w:val="0F0D29" w:themeColor="text1"/>
          <w:sz w:val="28"/>
          <w:szCs w:val="28"/>
          <w:lang w:val="ko-KR" w:bidi="ko-KR"/>
        </w:rPr>
        <w:t>Remote Procedure Call)</w:t>
      </w:r>
    </w:p>
    <w:p w14:paraId="30989204" w14:textId="75CD75F1" w:rsidR="00F30E9B" w:rsidRDefault="00F30E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0E9B">
        <w:rPr>
          <w:rFonts w:hint="eastAsia"/>
          <w:color w:val="FF0000"/>
          <w:sz w:val="28"/>
          <w:szCs w:val="28"/>
          <w:lang w:val="ko-KR" w:bidi="ko-KR"/>
        </w:rPr>
        <w:t>로컬에서 호출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되지만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다른 머신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원격 실행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되는 함수</w:t>
      </w:r>
    </w:p>
    <w:p w14:paraId="66329768" w14:textId="3DE77089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505FE" w14:textId="1B3B506B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18A0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함수의 종류</w:t>
      </w:r>
    </w:p>
    <w:p w14:paraId="4D88E752" w14:textId="7BBBD89D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1</w:t>
      </w:r>
      <w:r w:rsidRPr="00A65513">
        <w:rPr>
          <w:color w:val="0F0D29" w:themeColor="text1"/>
          <w:sz w:val="28"/>
          <w:szCs w:val="28"/>
          <w:lang w:bidi="ko-KR"/>
        </w:rPr>
        <w:t>. Server RPC</w:t>
      </w:r>
    </w:p>
    <w:p w14:paraId="7071EB27" w14:textId="7C75D86C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2</w:t>
      </w:r>
      <w:r w:rsidRPr="00A65513">
        <w:rPr>
          <w:color w:val="0F0D29" w:themeColor="text1"/>
          <w:sz w:val="28"/>
          <w:szCs w:val="28"/>
          <w:lang w:bidi="ko-KR"/>
        </w:rPr>
        <w:t>. Client RPC</w:t>
      </w:r>
    </w:p>
    <w:p w14:paraId="4FFC91B5" w14:textId="7C4D228E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3</w:t>
      </w:r>
      <w:r w:rsidRPr="00A65513">
        <w:rPr>
          <w:color w:val="0F0D29" w:themeColor="text1"/>
          <w:sz w:val="28"/>
          <w:szCs w:val="28"/>
          <w:lang w:bidi="ko-KR"/>
        </w:rPr>
        <w:t>. Multicast RPC</w:t>
      </w:r>
    </w:p>
    <w:p w14:paraId="36338A30" w14:textId="72491CCA" w:rsidR="00885743" w:rsidRPr="00A65513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B0C24F3" w14:textId="334257D8" w:rsidR="00E70F8D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Tip : </w:t>
      </w:r>
      <w:r w:rsidR="008B01CF">
        <w:rPr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호출되는 위치와 호출하는 위치에 따라 실행이 안될 수 있다.</w:t>
      </w:r>
    </w:p>
    <w:p w14:paraId="1523DFF9" w14:textId="03273707" w:rsidR="00467F3D" w:rsidRDefault="009605A4" w:rsidP="00BC58A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example</w:t>
      </w:r>
      <w:r w:rsidR="00502AD6">
        <w:rPr>
          <w:color w:val="0F0D29" w:themeColor="text1"/>
          <w:sz w:val="28"/>
          <w:szCs w:val="28"/>
          <w:lang w:val="ko-KR" w:bidi="ko-KR"/>
        </w:rPr>
        <w:t>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클라이언트</w:t>
      </w:r>
      <w:r w:rsidR="00467F3D">
        <w:rPr>
          <w:color w:val="0F0D29" w:themeColor="text1"/>
          <w:sz w:val="28"/>
          <w:szCs w:val="28"/>
          <w:lang w:val="ko-KR" w:bidi="ko-KR"/>
        </w:rPr>
        <w:t>1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A, 2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B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변수를 생성한다. 서버에서는 </w:t>
      </w:r>
      <w:r w:rsidR="00467F3D">
        <w:rPr>
          <w:color w:val="0F0D29" w:themeColor="text1"/>
          <w:sz w:val="28"/>
          <w:szCs w:val="28"/>
          <w:lang w:val="ko-KR" w:bidi="ko-KR"/>
        </w:rPr>
        <w:t>A, B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값을 할당하고 클라이언트와 동기화한다.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그리고 마지막에 동기화한 값을 출력한다.</w:t>
      </w:r>
    </w:p>
    <w:p w14:paraId="4FBE987A" w14:textId="153E3F9F" w:rsidR="00467F3D" w:rsidRDefault="00467F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67F3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CB81665" wp14:editId="272FEDE9">
            <wp:extent cx="6371590" cy="438023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4A8" w14:textId="3F6549E3" w:rsidR="00FF4D03" w:rsidRDefault="00FF4D0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순서가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동기화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B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 </w:t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위의 그림</w:t>
      </w:r>
      <w:r>
        <w:rPr>
          <w:color w:val="0F0D29" w:themeColor="text1"/>
          <w:sz w:val="28"/>
          <w:szCs w:val="28"/>
          <w:lang w:val="ko-KR" w:bidi="ko-KR"/>
        </w:rPr>
        <w:t xml:space="preserve"> 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 된다면,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출력에서 동기화한 변수 </w:t>
      </w:r>
      <w:r w:rsidR="00550367">
        <w:rPr>
          <w:color w:val="0F0D29" w:themeColor="text1"/>
          <w:sz w:val="28"/>
          <w:szCs w:val="28"/>
          <w:lang w:val="ko-KR" w:bidi="ko-KR"/>
        </w:rPr>
        <w:t>B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해당하는 값은 </w:t>
      </w:r>
      <w:r w:rsidR="00550367">
        <w:rPr>
          <w:color w:val="0F0D29" w:themeColor="text1"/>
          <w:sz w:val="28"/>
          <w:szCs w:val="28"/>
          <w:lang w:val="ko-KR" w:bidi="ko-KR"/>
        </w:rPr>
        <w:t xml:space="preserve">None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>므로 정상적으로 작동하지 않을것이다.</w:t>
      </w:r>
    </w:p>
    <w:p w14:paraId="2BD04EA0" w14:textId="71651CB3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F0AF14B" w14:textId="38E6DEC5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비)신뢰성(</w:t>
      </w:r>
      <w:r>
        <w:rPr>
          <w:color w:val="0F0D29" w:themeColor="text1"/>
          <w:sz w:val="28"/>
          <w:szCs w:val="28"/>
          <w:lang w:val="ko-KR" w:bidi="ko-KR"/>
        </w:rPr>
        <w:t>.Reliable)</w:t>
      </w:r>
    </w:p>
    <w:p w14:paraId="0BFCF539" w14:textId="737DB899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비신뢰성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함수들은 원격 머신에서 실행이 안될 수 있다.</w:t>
      </w:r>
    </w:p>
    <w:p w14:paraId="391FAD0F" w14:textId="087F344E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(패킷이 드랍되거나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1656C5">
        <w:rPr>
          <w:rFonts w:hint="eastAsia"/>
          <w:color w:val="0F0D29" w:themeColor="text1"/>
          <w:sz w:val="28"/>
          <w:szCs w:val="28"/>
          <w:lang w:val="ko-KR" w:bidi="ko-KR"/>
        </w:rPr>
        <w:t>네트워크 대욕폭이 꽉차거나)</w:t>
      </w:r>
    </w:p>
    <w:p w14:paraId="130638FB" w14:textId="62CB8E21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확실하게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함수가 실행되기 위해서는 </w:t>
      </w:r>
      <w:r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체크를 해줘야한다.</w:t>
      </w:r>
    </w:p>
    <w:p w14:paraId="361861D4" w14:textId="435B1A0F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(에디터에서 체크박스 사진)</w:t>
      </w:r>
    </w:p>
    <w:p w14:paraId="190378EF" w14:textId="3543273E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4534C3" w14:textId="747E18B1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 xml:space="preserve">TCP/UDP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신뢰성 차이와 비슷한 개념이다.</w:t>
      </w:r>
    </w:p>
    <w:p w14:paraId="24862867" w14:textId="49C8B2B0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37BD76A" w14:textId="60B45C28" w:rsidR="00EA0FA6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6824E9">
        <w:rPr>
          <w:color w:val="0F0D29" w:themeColor="text1"/>
          <w:sz w:val="28"/>
          <w:szCs w:val="28"/>
          <w:lang w:val="ko-KR" w:bidi="ko-KR"/>
        </w:rPr>
        <w:t xml:space="preserve">PC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사용하기</w:t>
      </w:r>
      <w:r w:rsidR="00A94EC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A94EC8">
        <w:rPr>
          <w:color w:val="0F0D29" w:themeColor="text1"/>
          <w:sz w:val="28"/>
          <w:szCs w:val="28"/>
          <w:lang w:val="ko-KR" w:bidi="ko-KR"/>
        </w:rPr>
        <w:t>- ServerRPC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0240644B" w14:textId="3716D334" w:rsidR="001E0DA7" w:rsidRDefault="001E0DA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C67B3C4" wp14:editId="4E5A3334">
            <wp:extent cx="3764478" cy="1296970"/>
            <wp:effectExtent l="0" t="0" r="762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4378" cy="130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49C9" w14:textId="19914E24" w:rsidR="00DA2A26" w:rsidRDefault="00DA2A2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>A</w:t>
      </w:r>
      <w:r w:rsidR="00D7141F">
        <w:rPr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tonomous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이상의 권한에서 호출가능</w:t>
      </w:r>
    </w:p>
    <w:p w14:paraId="3E8245DB" w14:textId="77777777" w:rsidR="00722C76" w:rsidRDefault="00722C7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B54A30" w14:textId="2EECCF77" w:rsidR="001534B3" w:rsidRDefault="0008267E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커스텀 이벤트 </w:t>
      </w:r>
      <w:r>
        <w:rPr>
          <w:color w:val="0F0D29" w:themeColor="text1"/>
          <w:sz w:val="28"/>
          <w:szCs w:val="28"/>
          <w:lang w:val="ko-KR" w:bidi="ko-KR"/>
        </w:rPr>
        <w:t xml:space="preserve">ServerPrintString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만든다.</w:t>
      </w:r>
    </w:p>
    <w:p w14:paraId="4DDFC466" w14:textId="01E2ED47" w:rsidR="004F6440" w:rsidRDefault="004F6440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Print 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Call On 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출력</w:t>
      </w:r>
      <w:r w:rsidR="00921290">
        <w:rPr>
          <w:rFonts w:hint="eastAsia"/>
          <w:color w:val="0F0D29" w:themeColor="text1"/>
          <w:sz w:val="28"/>
          <w:szCs w:val="28"/>
          <w:lang w:val="ko-KR" w:bidi="ko-KR"/>
        </w:rPr>
        <w:t>하게 한다.</w:t>
      </w:r>
    </w:p>
    <w:p w14:paraId="1DF45C3A" w14:textId="19C8818C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8267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0A01E8E" wp14:editId="4CFC763C">
            <wp:extent cx="3028208" cy="1177259"/>
            <wp:effectExtent l="0" t="0" r="1270" b="444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5677" cy="11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34C" w14:textId="7A111FE7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</w:t>
      </w:r>
      <w:r>
        <w:rPr>
          <w:color w:val="0F0D29" w:themeColor="text1"/>
          <w:sz w:val="28"/>
          <w:szCs w:val="28"/>
          <w:lang w:val="ko-KR" w:bidi="ko-KR"/>
        </w:rPr>
        <w:t xml:space="preserve">PRC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태그를 </w:t>
      </w:r>
      <w:r>
        <w:rPr>
          <w:color w:val="0F0D29" w:themeColor="text1"/>
          <w:sz w:val="28"/>
          <w:szCs w:val="28"/>
          <w:lang w:val="ko-KR" w:bidi="ko-KR"/>
        </w:rPr>
        <w:t xml:space="preserve">UFUNCTION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메타지정어를 통해 지정할 수 있다.</w:t>
      </w:r>
    </w:p>
    <w:p w14:paraId="7E01DC8C" w14:textId="523BA79F" w:rsidR="008A4F61" w:rsidRDefault="008A4F6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자료</w:t>
      </w:r>
      <w:r>
        <w:rPr>
          <w:color w:val="0F0D29" w:themeColor="text1"/>
          <w:sz w:val="28"/>
          <w:szCs w:val="28"/>
          <w:lang w:val="ko-KR" w:bidi="ko-KR"/>
        </w:rPr>
        <w:t>(</w:t>
      </w:r>
      <w:r w:rsidR="00677668" w:rsidRPr="00677668">
        <w:rPr>
          <w:color w:val="0F0D29" w:themeColor="text1"/>
          <w:sz w:val="28"/>
          <w:szCs w:val="28"/>
          <w:lang w:val="ko-KR" w:bidi="ko-KR"/>
        </w:rPr>
        <w:t>https://docs.unrealengine.com/4.27/ko/InteractiveExperiences/Networking/Actors/RPCs/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)</w:t>
      </w:r>
    </w:p>
    <w:p w14:paraId="5E589AE2" w14:textId="62327D14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블루프린트에서는 이벤트의 디테일 패널에서 설정한다.</w:t>
      </w:r>
    </w:p>
    <w:p w14:paraId="6318BEA1" w14:textId="56B42F8E" w:rsidR="0008267E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045A5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B4CEA82" wp14:editId="10800648">
            <wp:extent cx="3724279" cy="2339439"/>
            <wp:effectExtent l="0" t="0" r="0" b="3810"/>
            <wp:docPr id="67" name="그림 6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스크린샷, 모니터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0240" cy="23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DD4" w14:textId="37893B54" w:rsidR="00DD553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리플리케이트에 </w:t>
      </w:r>
      <w:r>
        <w:rPr>
          <w:color w:val="0F0D29" w:themeColor="text1"/>
          <w:sz w:val="28"/>
          <w:szCs w:val="28"/>
          <w:lang w:val="ko-KR" w:bidi="ko-KR"/>
        </w:rPr>
        <w:t>‘</w:t>
      </w:r>
      <w:r w:rsidRPr="006E0865">
        <w:rPr>
          <w:rFonts w:hint="eastAsia"/>
          <w:color w:val="FF0000"/>
          <w:sz w:val="28"/>
          <w:szCs w:val="28"/>
          <w:lang w:val="ko-KR" w:bidi="ko-KR"/>
        </w:rPr>
        <w:t>서버에서 실행</w:t>
      </w:r>
      <w:r>
        <w:rPr>
          <w:color w:val="0F0D29" w:themeColor="text1"/>
          <w:sz w:val="28"/>
          <w:szCs w:val="28"/>
          <w:lang w:val="ko-KR" w:bidi="ko-KR"/>
        </w:rPr>
        <w:t>’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을 선택한다.</w:t>
      </w:r>
    </w:p>
    <w:p w14:paraId="4AF55590" w14:textId="6C19A964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84522C" w14:textId="6260F425" w:rsidR="00046683" w:rsidRDefault="0004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이벤트는 클라이언트에서 </w:t>
      </w:r>
      <w:r w:rsidR="0032460D"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353C24E2" w14:textId="77777777" w:rsidR="00EC7D13" w:rsidRDefault="00EC7D1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45FA70" w14:textId="4B53469B" w:rsidR="0008267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D553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BF0390" wp14:editId="3C39BAB0">
            <wp:extent cx="6371590" cy="1577975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B896" w14:textId="12B03060" w:rsidR="00CC6DF8" w:rsidRDefault="00A85FC1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(</w:t>
      </w:r>
      <w:r w:rsidRPr="00CC6DF8">
        <w:rPr>
          <w:color w:val="0F0D29" w:themeColor="text1"/>
          <w:sz w:val="24"/>
          <w:szCs w:val="24"/>
          <w:lang w:val="ko-KR" w:bidi="ko-KR"/>
        </w:rPr>
        <w:t>Authority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 xml:space="preserve">를 가지고 있지 않다 </w:t>
      </w:r>
      <w:r w:rsidRPr="00CC6DF8">
        <w:rPr>
          <w:color w:val="0F0D29" w:themeColor="text1"/>
          <w:sz w:val="24"/>
          <w:szCs w:val="24"/>
          <w:lang w:val="ko-KR" w:bidi="ko-KR"/>
        </w:rPr>
        <w:t xml:space="preserve">= 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클라이언트)</w:t>
      </w:r>
    </w:p>
    <w:p w14:paraId="0C3C7F89" w14:textId="16357B1E" w:rsidR="00CC6DF8" w:rsidRDefault="00CC6DF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172960" w14:textId="7BD294D8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3E48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F2E90AB" wp14:editId="23672A37">
            <wp:extent cx="1878766" cy="2315689"/>
            <wp:effectExtent l="0" t="0" r="7620" b="889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79858" cy="23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2BBC" w14:textId="254261B9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클라이언트에서만 확인하면 된다.</w:t>
      </w:r>
      <w:r w:rsidR="00565202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EABB452" w14:textId="4BECC70A" w:rsidR="00B21C8F" w:rsidRDefault="00B21C8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Play As 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모드에서 1개의 클라이언트만 생성되게 한다.</w:t>
      </w:r>
    </w:p>
    <w:p w14:paraId="31FC1635" w14:textId="77777777" w:rsidR="004F6440" w:rsidRDefault="004F644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6C8C4B" w14:textId="0552236E" w:rsidR="009C6315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출력에는 </w:t>
      </w:r>
      <w:r w:rsidRPr="009C6315">
        <w:rPr>
          <w:color w:val="00B0F0"/>
          <w:sz w:val="28"/>
          <w:szCs w:val="28"/>
          <w:lang w:val="ko-KR" w:bidi="ko-KR"/>
        </w:rPr>
        <w:t>Server : Call On Server</w:t>
      </w:r>
      <w:r w:rsidR="000D38AC">
        <w:rPr>
          <w:color w:val="00B0F0"/>
          <w:sz w:val="28"/>
          <w:szCs w:val="28"/>
          <w:lang w:val="ko-KR" w:bidi="ko-KR"/>
        </w:rPr>
        <w:t xml:space="preserve"> </w:t>
      </w:r>
      <w:r w:rsidR="000D38AC">
        <w:rPr>
          <w:rFonts w:hint="eastAsia"/>
          <w:color w:val="00B0F0"/>
          <w:sz w:val="28"/>
          <w:szCs w:val="28"/>
          <w:lang w:val="ko-KR" w:bidi="ko-KR"/>
        </w:rPr>
        <w:t xml:space="preserve"> </w:t>
      </w:r>
      <w:r w:rsidR="001637B1" w:rsidRPr="001637B1">
        <w:rPr>
          <w:rFonts w:hint="eastAsia"/>
          <w:color w:val="0F0D29" w:themeColor="text1"/>
          <w:sz w:val="28"/>
          <w:szCs w:val="28"/>
          <w:lang w:val="ko-KR" w:bidi="ko-KR"/>
        </w:rPr>
        <w:t xml:space="preserve">가 </w:t>
      </w:r>
      <w:r w:rsidR="000D38AC" w:rsidRPr="001637B1"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78F8ADC8" w14:textId="321954C9" w:rsidR="009C6315" w:rsidRPr="001637B1" w:rsidRDefault="009C631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엑터 위치에는 </w:t>
      </w:r>
      <w:r w:rsidRPr="009C6315">
        <w:rPr>
          <w:rFonts w:hint="eastAsia"/>
          <w:color w:val="FF0000"/>
          <w:sz w:val="28"/>
          <w:szCs w:val="28"/>
          <w:lang w:val="ko-KR" w:bidi="ko-KR"/>
        </w:rPr>
        <w:t>R</w:t>
      </w:r>
      <w:r w:rsidRPr="009C6315">
        <w:rPr>
          <w:color w:val="FF0000"/>
          <w:sz w:val="28"/>
          <w:szCs w:val="28"/>
          <w:lang w:val="ko-KR" w:bidi="ko-KR"/>
        </w:rPr>
        <w:t>OLE Autonomous Proxy</w:t>
      </w:r>
      <w:r>
        <w:rPr>
          <w:color w:val="FF0000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가 계속해서 있을</w:t>
      </w:r>
      <w:r w:rsidR="004C490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것이다</w:t>
      </w:r>
      <w:r w:rsidRPr="001637B1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DB680A3" w14:textId="5C7340AB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84C413" w14:textId="28D40B2D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실행시킨다면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어떻게 될까?</w:t>
      </w:r>
    </w:p>
    <w:p w14:paraId="1B010444" w14:textId="2955FFE7" w:rsidR="00537BFB" w:rsidRDefault="00537BF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된다.</w:t>
      </w:r>
      <w:r>
        <w:rPr>
          <w:color w:val="0F0D29" w:themeColor="text1"/>
          <w:sz w:val="28"/>
          <w:szCs w:val="28"/>
          <w:lang w:val="ko-KR" w:bidi="ko-KR"/>
        </w:rPr>
        <w:t xml:space="preserve"> ServerRPC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 xml:space="preserve">Authonomous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이상에서 실행이 되기 때문</w:t>
      </w:r>
    </w:p>
    <w:p w14:paraId="634703D4" w14:textId="366ABDB9" w:rsidR="003766A6" w:rsidRDefault="003766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FD36A7" w14:textId="5E24B573" w:rsidR="003766A6" w:rsidRDefault="00B8028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7B87B7FE" w14:textId="1E1310AB" w:rsidR="00A94EC8" w:rsidRDefault="00A94EC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 w:rsidR="00537BF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사용하기 </w:t>
      </w:r>
      <w:r>
        <w:rPr>
          <w:color w:val="0F0D29" w:themeColor="text1"/>
          <w:sz w:val="28"/>
          <w:szCs w:val="28"/>
          <w:lang w:val="ko-KR" w:bidi="ko-KR"/>
        </w:rPr>
        <w:t>– ClientPRC ]</w:t>
      </w:r>
    </w:p>
    <w:p w14:paraId="4B818460" w14:textId="780BF787" w:rsidR="00A94EC8" w:rsidRDefault="00A448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lientRPC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서버로 호출하는 </w:t>
      </w:r>
      <w:r>
        <w:rPr>
          <w:color w:val="0F0D29" w:themeColor="text1"/>
          <w:sz w:val="28"/>
          <w:szCs w:val="28"/>
          <w:lang w:val="ko-KR" w:bidi="ko-KR"/>
        </w:rPr>
        <w:t>RPC</w:t>
      </w:r>
    </w:p>
    <w:p w14:paraId="43C4AAFB" w14:textId="22AA025C" w:rsidR="00A448CC" w:rsidRDefault="00D860E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60EC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3D1A314" wp14:editId="24FD40C1">
            <wp:extent cx="3788229" cy="1305153"/>
            <wp:effectExtent l="0" t="0" r="317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1123" cy="13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984" w14:textId="30A57D54" w:rsidR="00D860EC" w:rsidRDefault="0036346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lientRPC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 w:rsidR="00D860EC">
        <w:rPr>
          <w:color w:val="0F0D29" w:themeColor="text1"/>
          <w:sz w:val="28"/>
          <w:szCs w:val="28"/>
          <w:lang w:val="ko-KR" w:bidi="ko-KR"/>
        </w:rPr>
        <w:t>Authorit</w:t>
      </w:r>
      <w:r w:rsidR="00D860EC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권한에서만 호출 가</w:t>
      </w:r>
      <w:r w:rsidR="006D0301">
        <w:rPr>
          <w:rFonts w:hint="eastAsia"/>
          <w:color w:val="0F0D29" w:themeColor="text1"/>
          <w:sz w:val="28"/>
          <w:szCs w:val="28"/>
          <w:lang w:val="ko-KR" w:bidi="ko-KR"/>
        </w:rPr>
        <w:t>능</w:t>
      </w:r>
    </w:p>
    <w:p w14:paraId="57C5CE30" w14:textId="4092F01B" w:rsidR="00352986" w:rsidRDefault="0035298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120BFB" w14:textId="269CB977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583DA1A" w14:textId="761DCE15" w:rsidR="009B646E" w:rsidRDefault="009B646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61BE50" w14:textId="397601FB" w:rsidR="00750563" w:rsidRDefault="0075056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5056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0ABF490" wp14:editId="294E3276">
            <wp:extent cx="3331029" cy="2944556"/>
            <wp:effectExtent l="0" t="0" r="3175" b="825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4192" cy="29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D1A2" w14:textId="73469CF9" w:rsidR="003B4FCC" w:rsidRDefault="004E18A0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캐릭터A에 대한 </w:t>
      </w:r>
      <w:r w:rsidR="00DE2389">
        <w:rPr>
          <w:rFonts w:hint="eastAsia"/>
          <w:color w:val="0F0D29" w:themeColor="text1"/>
          <w:sz w:val="28"/>
          <w:szCs w:val="28"/>
          <w:lang w:val="ko-KR" w:bidi="ko-KR"/>
        </w:rPr>
        <w:t>함수를 실행하면,</w:t>
      </w:r>
      <w:r w:rsidR="00F97F2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F97F22">
        <w:rPr>
          <w:rFonts w:hint="eastAsia"/>
          <w:color w:val="0F0D29" w:themeColor="text1"/>
          <w:sz w:val="28"/>
          <w:szCs w:val="28"/>
          <w:lang w:val="ko-KR" w:bidi="ko-KR"/>
        </w:rPr>
        <w:t>캐릭터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3B4FCC">
        <w:rPr>
          <w:color w:val="0F0D29" w:themeColor="text1"/>
          <w:sz w:val="28"/>
          <w:szCs w:val="28"/>
          <w:lang w:val="ko-KR" w:bidi="ko-KR"/>
        </w:rPr>
        <w:t xml:space="preserve">A 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 대한 소유권을 가지고 있는 C</w:t>
      </w:r>
      <w:r w:rsidR="003B4FCC">
        <w:rPr>
          <w:color w:val="0F0D29" w:themeColor="text1"/>
          <w:sz w:val="28"/>
          <w:szCs w:val="28"/>
          <w:lang w:val="ko-KR" w:bidi="ko-KR"/>
        </w:rPr>
        <w:t>lient 1</w:t>
      </w:r>
      <w:r w:rsidR="003B4FCC">
        <w:rPr>
          <w:rFonts w:hint="eastAsia"/>
          <w:color w:val="0F0D29" w:themeColor="text1"/>
          <w:sz w:val="28"/>
          <w:szCs w:val="28"/>
          <w:lang w:val="ko-KR" w:bidi="ko-KR"/>
        </w:rPr>
        <w:t>에서 실행이 된다</w:t>
      </w:r>
      <w:r w:rsidR="003B4FCC">
        <w:rPr>
          <w:color w:val="0F0D29" w:themeColor="text1"/>
          <w:sz w:val="28"/>
          <w:szCs w:val="28"/>
          <w:lang w:val="ko-KR" w:bidi="ko-KR"/>
        </w:rPr>
        <w:t>.</w:t>
      </w:r>
    </w:p>
    <w:p w14:paraId="6EE29D7B" w14:textId="78E32F57" w:rsidR="00DF6069" w:rsidRDefault="00DF6069" w:rsidP="003B4FC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대해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실행을 할 수 없다.</w:t>
      </w:r>
    </w:p>
    <w:p w14:paraId="7F36D9F0" w14:textId="19678E37" w:rsidR="003B4FCC" w:rsidRDefault="003B4FCC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4C7A08F" w14:textId="721EAE3E" w:rsidR="00FF0BC1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A0198FE" w14:textId="77777777" w:rsidR="002D0665" w:rsidRDefault="00FF0BC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[</w:t>
      </w:r>
      <w:r w:rsidR="00FE73F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C5222">
        <w:rPr>
          <w:color w:val="0F0D29" w:themeColor="text1"/>
          <w:sz w:val="28"/>
          <w:szCs w:val="28"/>
          <w:lang w:val="ko-KR" w:bidi="ko-KR"/>
        </w:rPr>
        <w:t>Blueprint</w:t>
      </w:r>
      <w:r w:rsidR="00FE73F2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]</w:t>
      </w:r>
    </w:p>
    <w:p w14:paraId="22405263" w14:textId="08798C22" w:rsidR="008A4953" w:rsidRDefault="00096687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이라는 커스텀 이벤트를 만든다.</w:t>
      </w:r>
    </w:p>
    <w:p w14:paraId="7D03D12B" w14:textId="7738D218" w:rsidR="004E18A0" w:rsidRDefault="004E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리플리케이트를 </w:t>
      </w:r>
      <w:r>
        <w:rPr>
          <w:color w:val="0F0D29" w:themeColor="text1"/>
          <w:sz w:val="28"/>
          <w:szCs w:val="28"/>
          <w:lang w:val="ko-KR" w:bidi="ko-KR"/>
        </w:rPr>
        <w:t>'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으로 했다면 이번에는 '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소유중인 클라이언트에서 실행</w:t>
      </w:r>
      <w:r>
        <w:rPr>
          <w:color w:val="0F0D29" w:themeColor="text1"/>
          <w:sz w:val="28"/>
          <w:szCs w:val="28"/>
          <w:lang w:val="ko-KR" w:bidi="ko-KR"/>
        </w:rPr>
        <w:t>'</w:t>
      </w:r>
      <w:r w:rsidR="000F4092">
        <w:rPr>
          <w:rFonts w:hint="eastAsia"/>
          <w:color w:val="0F0D29" w:themeColor="text1"/>
          <w:sz w:val="28"/>
          <w:szCs w:val="28"/>
          <w:lang w:val="ko-KR" w:bidi="ko-KR"/>
        </w:rPr>
        <w:t>으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97033CB" w14:textId="1F28759A" w:rsidR="00ED22DE" w:rsidRDefault="006416B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416B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35D9F8" wp14:editId="7052A171">
            <wp:extent cx="3526972" cy="13936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30635" cy="139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CC93" w14:textId="068C2328" w:rsidR="00FF2CCA" w:rsidRDefault="005F09F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F09F6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DFCFA41" wp14:editId="2DB7FDB0">
            <wp:extent cx="2470068" cy="1656398"/>
            <wp:effectExtent l="0" t="0" r="6985" b="127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4634" cy="16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046" w14:textId="77777777" w:rsidR="00FF2CCA" w:rsidRDefault="00FF2CC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asAuthority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b</w:t>
      </w:r>
      <w:r>
        <w:rPr>
          <w:color w:val="0F0D29" w:themeColor="text1"/>
          <w:sz w:val="28"/>
          <w:szCs w:val="28"/>
          <w:lang w:val="ko-KR" w:bidi="ko-KR"/>
        </w:rPr>
        <w:t xml:space="preserve">ool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 그래프를 </w:t>
      </w:r>
      <w:r>
        <w:rPr>
          <w:color w:val="0F0D29" w:themeColor="text1"/>
          <w:sz w:val="28"/>
          <w:szCs w:val="28"/>
          <w:lang w:val="ko-KR" w:bidi="ko-KR"/>
        </w:rPr>
        <w:t xml:space="preserve">True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 것이다.</w:t>
      </w:r>
    </w:p>
    <w:p w14:paraId="2A2B32F8" w14:textId="012112E9" w:rsidR="00FF2CCA" w:rsidRDefault="0057409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화살표)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FF2CCA">
        <w:rPr>
          <w:color w:val="0F0D29" w:themeColor="text1"/>
          <w:sz w:val="28"/>
          <w:szCs w:val="28"/>
          <w:lang w:val="ko-KR" w:bidi="ko-KR"/>
        </w:rPr>
        <w:t>lientPrintString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실행할 클라이언트는 </w:t>
      </w:r>
      <w:r w:rsidR="00FF2CCA">
        <w:rPr>
          <w:color w:val="0F0D29" w:themeColor="text1"/>
          <w:sz w:val="28"/>
          <w:szCs w:val="28"/>
          <w:lang w:val="ko-KR" w:bidi="ko-KR"/>
        </w:rPr>
        <w:t>Authority</w:t>
      </w:r>
      <w:r w:rsidR="00FF2CCA">
        <w:rPr>
          <w:rFonts w:hint="eastAsia"/>
          <w:color w:val="0F0D29" w:themeColor="text1"/>
          <w:sz w:val="28"/>
          <w:szCs w:val="28"/>
          <w:lang w:val="ko-KR" w:bidi="ko-KR"/>
        </w:rPr>
        <w:t>를 가지고 있다.</w:t>
      </w:r>
    </w:p>
    <w:p w14:paraId="131D7547" w14:textId="0535A920" w:rsidR="00C975D8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44D5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6A5F016" wp14:editId="395DC406">
            <wp:extent cx="3111335" cy="966517"/>
            <wp:effectExtent l="0" t="0" r="0" b="5080"/>
            <wp:docPr id="72" name="그림 72" descr="텍스트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실내, 전자기기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9999" cy="9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1048" w14:textId="6EE1E45A" w:rsidR="00D44D59" w:rsidRDefault="00D44D5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실행하는 주체는 </w:t>
      </w:r>
      <w:r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일 것이다.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실행한다는 디버그다.</w:t>
      </w:r>
    </w:p>
    <w:p w14:paraId="0D628938" w14:textId="77777777" w:rsidR="00680CCE" w:rsidRPr="00680CCE" w:rsidRDefault="00680CCE" w:rsidP="003101C9">
      <w:pPr>
        <w:pStyle w:val="1"/>
        <w:spacing w:line="240" w:lineRule="auto"/>
        <w:rPr>
          <w:color w:val="00B0F0"/>
          <w:sz w:val="28"/>
          <w:szCs w:val="28"/>
          <w:lang w:val="ko-KR" w:bidi="ko-KR"/>
        </w:rPr>
      </w:pPr>
    </w:p>
    <w:p w14:paraId="700BE058" w14:textId="12AA7C05" w:rsidR="001B513D" w:rsidRDefault="002922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클라이언트가 접속하는데 시간이 필요하기 때문에 바로 실행한다면 제대로 되지 않는다.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56B9DF3D" w14:textId="6EDD40C9" w:rsidR="00E860A0" w:rsidRDefault="001B51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B513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4555903" wp14:editId="53DFB270">
            <wp:extent cx="1526769" cy="34438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35171" cy="3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4227" w14:textId="77777777" w:rsidR="0020112F" w:rsidRDefault="0020112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08400A" w14:textId="7CFB0535" w:rsidR="00B17E32" w:rsidRDefault="00B17E3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접속을 위해</w:t>
      </w:r>
      <w:r w:rsidR="005C7186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292219">
        <w:rPr>
          <w:rFonts w:hint="eastAsia"/>
          <w:color w:val="0F0D29" w:themeColor="text1"/>
          <w:sz w:val="28"/>
          <w:szCs w:val="28"/>
          <w:lang w:val="ko-KR" w:bidi="ko-KR"/>
        </w:rPr>
        <w:t>1초 딜레이를 주어서 함수를 실행한다.</w:t>
      </w:r>
    </w:p>
    <w:p w14:paraId="4503CA40" w14:textId="48D2C8BF" w:rsidR="00D852A1" w:rsidRDefault="00EE462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(센빠이랑 디코 대화한거 보고 어떤 </w:t>
      </w:r>
      <w:r>
        <w:rPr>
          <w:color w:val="0F0D29" w:themeColor="text1"/>
          <w:sz w:val="28"/>
          <w:szCs w:val="28"/>
          <w:lang w:val="ko-KR" w:bidi="ko-KR"/>
        </w:rPr>
        <w:t xml:space="preserve">bool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타입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 쓸지 고민해야댐</w:t>
      </w:r>
    </w:p>
    <w:p w14:paraId="596C1742" w14:textId="5DE2B4BA" w:rsidR="00EE4622" w:rsidRPr="00EE4622" w:rsidRDefault="00EE4622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bidi="ko-KR"/>
        </w:rPr>
      </w:pPr>
      <w:r w:rsidRPr="00EE4622">
        <w:rPr>
          <w:rFonts w:hint="eastAsia"/>
          <w:color w:val="0F0D29" w:themeColor="text1"/>
          <w:sz w:val="28"/>
          <w:szCs w:val="28"/>
          <w:lang w:bidi="ko-KR"/>
        </w:rPr>
        <w:t>H</w:t>
      </w:r>
      <w:r w:rsidRPr="00EE4622">
        <w:rPr>
          <w:color w:val="0F0D29" w:themeColor="text1"/>
          <w:sz w:val="28"/>
          <w:szCs w:val="28"/>
          <w:lang w:bidi="ko-KR"/>
        </w:rPr>
        <w:t xml:space="preserve">as Authority </w:t>
      </w:r>
      <w:r w:rsidRPr="00EE4622">
        <w:rPr>
          <w:rFonts w:hint="eastAsia"/>
          <w:color w:val="0F0D29" w:themeColor="text1"/>
          <w:sz w:val="28"/>
          <w:szCs w:val="28"/>
          <w:lang w:bidi="ko-KR"/>
        </w:rPr>
        <w:t>v</w:t>
      </w:r>
      <w:r w:rsidRPr="00EE4622">
        <w:rPr>
          <w:color w:val="0F0D29" w:themeColor="text1"/>
          <w:sz w:val="28"/>
          <w:szCs w:val="28"/>
          <w:lang w:bidi="ko-KR"/>
        </w:rPr>
        <w:t>s Is S</w:t>
      </w:r>
      <w:r>
        <w:rPr>
          <w:color w:val="0F0D29" w:themeColor="text1"/>
          <w:sz w:val="28"/>
          <w:szCs w:val="28"/>
          <w:lang w:bidi="ko-KR"/>
        </w:rPr>
        <w:t>ever)</w:t>
      </w:r>
    </w:p>
    <w:p w14:paraId="6471DF92" w14:textId="515A2385" w:rsidR="00194B2A" w:rsidRDefault="008C5DC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C5D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A118082" wp14:editId="7819AAE8">
            <wp:extent cx="4441372" cy="1010086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4931" cy="10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D849" w14:textId="5B903DF4" w:rsidR="005966DE" w:rsidRDefault="005966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A59008" w14:textId="4B09A845" w:rsidR="006036FA" w:rsidRDefault="00BA71F9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 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함수를 실행한다는 디버그다.</w:t>
      </w:r>
    </w:p>
    <w:p w14:paraId="73D5207A" w14:textId="7DEC2460" w:rsidR="006036FA" w:rsidRDefault="00D852A1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52A1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73C5FEC" wp14:editId="1238D40D">
            <wp:extent cx="1314633" cy="266737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0DA6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9348675" w14:textId="77777777" w:rsidR="00F44B4A" w:rsidRDefault="00F44B4A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66AEE6" w14:textId="40BD4CB5" w:rsidR="005966DE" w:rsidRDefault="00D67E68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RPC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 xml:space="preserve">앞의 </w:t>
      </w:r>
      <w:r w:rsidR="00F15668">
        <w:rPr>
          <w:color w:val="0F0D29" w:themeColor="text1"/>
          <w:sz w:val="28"/>
          <w:szCs w:val="28"/>
          <w:lang w:val="ko-KR" w:bidi="ko-KR"/>
        </w:rPr>
        <w:t xml:space="preserve">Server,Client </w:t>
      </w:r>
      <w:r w:rsidR="00F15668">
        <w:rPr>
          <w:rFonts w:hint="eastAsia"/>
          <w:color w:val="0F0D29" w:themeColor="text1"/>
          <w:sz w:val="28"/>
          <w:szCs w:val="28"/>
          <w:lang w:val="ko-KR" w:bidi="ko-KR"/>
        </w:rPr>
        <w:t>의 의미는 해당 머신에서 실행하겠다는 의미</w:t>
      </w:r>
    </w:p>
    <w:p w14:paraId="40DDF323" w14:textId="1DC55D02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8DE0A8" w14:textId="58F05915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796627B" w14:textId="633323DB" w:rsidR="000F4092" w:rsidRDefault="000F4092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 </w:t>
      </w:r>
      <w:r>
        <w:rPr>
          <w:color w:val="0F0D29" w:themeColor="text1"/>
          <w:sz w:val="28"/>
          <w:szCs w:val="28"/>
          <w:lang w:val="ko-KR" w:bidi="ko-KR"/>
        </w:rPr>
        <w:t>RPC =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클라이언트면 무조건 통과?</w:t>
      </w:r>
      <w:r>
        <w:rPr>
          <w:color w:val="0F0D29" w:themeColor="text1"/>
          <w:sz w:val="28"/>
          <w:szCs w:val="28"/>
          <w:lang w:val="ko-KR" w:bidi="ko-KR"/>
        </w:rPr>
        <w:br/>
        <w:t>bu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클라이언트r</w:t>
      </w:r>
      <w:r>
        <w:rPr>
          <w:color w:val="0F0D29" w:themeColor="text1"/>
          <w:sz w:val="28"/>
          <w:szCs w:val="28"/>
          <w:lang w:val="ko-KR" w:bidi="ko-KR"/>
        </w:rPr>
        <w:t>pc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호출시 그 캐릭터를 가지고 있는 클라이언트에 가서 실행</w:t>
      </w:r>
    </w:p>
    <w:p w14:paraId="3BF36BD7" w14:textId="047CE46F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6543B2F" w14:textId="286F5125" w:rsidR="00A83B8D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238A2E" w14:textId="6CE326D9" w:rsidR="004631A7" w:rsidRDefault="00A83B8D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Multicast </w:t>
      </w:r>
      <w:r w:rsidR="006F7AC8"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56385C" w14:textId="6F59DE36" w:rsidR="004631A7" w:rsidRDefault="004631A7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 xml:space="preserve">ulticast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확성기</w:t>
      </w:r>
      <w:r w:rsidR="008743F9">
        <w:rPr>
          <w:rFonts w:hint="eastAsia"/>
          <w:color w:val="0F0D29" w:themeColor="text1"/>
          <w:sz w:val="28"/>
          <w:szCs w:val="28"/>
          <w:lang w:val="ko-KR" w:bidi="ko-KR"/>
        </w:rPr>
        <w:t>다.</w:t>
      </w:r>
    </w:p>
    <w:p w14:paraId="6E2F0495" w14:textId="7C54570D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8050C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E30D612" wp14:editId="30C4CEAA">
            <wp:extent cx="3028208" cy="2574301"/>
            <wp:effectExtent l="0" t="0" r="127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29544" cy="257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7DD1" w14:textId="624F679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204D7A0" w14:textId="77777777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CF71BE3" w14:textId="5B7404F5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인스턴스를 가지고 있는 모든 </w:t>
      </w:r>
      <w:r w:rsidR="00512D2C">
        <w:rPr>
          <w:color w:val="0F0D29" w:themeColor="text1"/>
          <w:sz w:val="28"/>
          <w:szCs w:val="28"/>
          <w:lang w:val="ko-KR" w:bidi="ko-KR"/>
        </w:rPr>
        <w:t>Client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에게</w:t>
      </w:r>
      <w:r w:rsidR="00512D2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12D2C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함수를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호출한다.</w:t>
      </w:r>
    </w:p>
    <w:p w14:paraId="0CEF16E7" w14:textId="4D8262BD" w:rsidR="00512D2C" w:rsidRDefault="00512D2C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이러한 경우 </w:t>
      </w:r>
      <w:r>
        <w:rPr>
          <w:color w:val="0F0D29" w:themeColor="text1"/>
          <w:sz w:val="28"/>
          <w:szCs w:val="28"/>
          <w:lang w:val="ko-KR" w:bidi="ko-KR"/>
        </w:rPr>
        <w:t xml:space="preserve">Multicast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사용한다.</w:t>
      </w:r>
    </w:p>
    <w:p w14:paraId="4695CE3B" w14:textId="763CB1DF" w:rsidR="0068050C" w:rsidRDefault="0068050C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180B3B9" w14:textId="0E9CBFD1" w:rsidR="00380ADE" w:rsidRDefault="00380ADE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9D4EC3">
        <w:rPr>
          <w:color w:val="0F0D29" w:themeColor="text1"/>
          <w:sz w:val="28"/>
          <w:szCs w:val="28"/>
          <w:lang w:val="ko-KR" w:bidi="ko-KR"/>
        </w:rPr>
        <w:t xml:space="preserve">Blueprint </w:t>
      </w:r>
      <w:r>
        <w:rPr>
          <w:color w:val="0F0D29" w:themeColor="text1"/>
          <w:sz w:val="28"/>
          <w:szCs w:val="28"/>
          <w:lang w:val="ko-KR" w:bidi="ko-KR"/>
        </w:rPr>
        <w:t xml:space="preserve">] </w:t>
      </w:r>
    </w:p>
    <w:p w14:paraId="61D3E495" w14:textId="7749BE90" w:rsidR="00380ADE" w:rsidRDefault="00380ADE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ulticastPrintString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커스텀이벤트를</w:t>
      </w:r>
      <w:r w:rsidR="00EB6EC0">
        <w:rPr>
          <w:rFonts w:hint="eastAsia"/>
          <w:color w:val="0F0D29" w:themeColor="text1"/>
          <w:sz w:val="28"/>
          <w:szCs w:val="28"/>
          <w:lang w:val="ko-KR" w:bidi="ko-KR"/>
        </w:rPr>
        <w:t xml:space="preserve"> 만든다.</w:t>
      </w:r>
    </w:p>
    <w:p w14:paraId="6BB99A8F" w14:textId="6320A407" w:rsidR="00380ADE" w:rsidRDefault="00380ADE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0ADE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0D9DFF4" wp14:editId="039E37DF">
            <wp:extent cx="3325091" cy="1282740"/>
            <wp:effectExtent l="0" t="0" r="889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34425" cy="12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9B59" w14:textId="16E55AC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B6EC0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7D8E1B4" wp14:editId="1C4AF0A2">
            <wp:extent cx="2244437" cy="1515979"/>
            <wp:effectExtent l="0" t="0" r="3810" b="8255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48331" cy="15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FDDC" w14:textId="43CCE3F2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리플리케이트 </w:t>
      </w:r>
      <w:r>
        <w:rPr>
          <w:color w:val="0F0D29" w:themeColor="text1"/>
          <w:sz w:val="28"/>
          <w:szCs w:val="28"/>
          <w:lang w:val="ko-KR" w:bidi="ko-KR"/>
        </w:rPr>
        <w:t xml:space="preserve">–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멀티캐스트</w:t>
      </w:r>
    </w:p>
    <w:p w14:paraId="2651A05E" w14:textId="24820DBE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C55F277" w14:textId="77777777" w:rsidR="00EB6EC0" w:rsidRDefault="00EB6EC0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7245A4D8" w14:textId="74D1D90B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FCACD75" w14:textId="7898CAA1" w:rsidR="00EB6EC0" w:rsidRDefault="00EB6EC0" w:rsidP="00B17E32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캐릭터가 존재하는 </w:t>
      </w:r>
      <w:r>
        <w:rPr>
          <w:color w:val="0F0D29" w:themeColor="text1"/>
          <w:sz w:val="28"/>
          <w:szCs w:val="28"/>
          <w:lang w:val="ko-KR" w:bidi="ko-KR"/>
        </w:rPr>
        <w:t xml:space="preserve">Client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뿐만 아니라 </w:t>
      </w:r>
      <w:r>
        <w:rPr>
          <w:color w:val="0F0D29" w:themeColor="text1"/>
          <w:sz w:val="28"/>
          <w:szCs w:val="28"/>
          <w:lang w:val="ko-KR" w:bidi="ko-KR"/>
        </w:rPr>
        <w:t>Serve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에서도 호출된다.</w:t>
      </w:r>
    </w:p>
    <w:p w14:paraId="18A273DC" w14:textId="77777777" w:rsidR="00476C78" w:rsidRPr="00CC6DF8" w:rsidRDefault="00476C78" w:rsidP="00B17E32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3FD3855B" w14:textId="16047C1F" w:rsidR="00EA0FA6" w:rsidRPr="00EA0FA6" w:rsidRDefault="00EA0FA6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r w:rsidRPr="00EA0FA6">
        <w:rPr>
          <w:rFonts w:hint="eastAsia"/>
          <w:color w:val="0F0D29" w:themeColor="text1"/>
          <w:sz w:val="56"/>
          <w:szCs w:val="56"/>
          <w:lang w:val="ko-KR" w:bidi="ko-KR"/>
        </w:rPr>
        <w:t>2주차</w:t>
      </w:r>
    </w:p>
    <w:p w14:paraId="60478715" w14:textId="3316219F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2BDAEE8" w14:textId="7C4C45B1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531DB3" w14:textId="0501A2A6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un.h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GunCalss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내부의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범위지정자? 내부에 </w:t>
      </w:r>
      <w:r>
        <w:rPr>
          <w:color w:val="0F0D29" w:themeColor="text1"/>
          <w:sz w:val="28"/>
          <w:szCs w:val="28"/>
          <w:lang w:val="ko-KR" w:bidi="ko-KR"/>
        </w:rPr>
        <w:t xml:space="preserve">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가상함수를 선언한다.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2AC95EA6" w14:textId="32C73FBA" w:rsidR="008640C3" w:rsidRPr="00547230" w:rsidRDefault="008640C3" w:rsidP="003101C9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547230">
        <w:rPr>
          <w:color w:val="00B050"/>
          <w:sz w:val="28"/>
          <w:szCs w:val="28"/>
          <w:lang w:val="ko-KR" w:bidi="ko-KR"/>
        </w:rPr>
        <w:t xml:space="preserve">Tip: 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클라이언트와 서버 둘다 쓰이는 함수에 주석으로 </w:t>
      </w:r>
      <w:r w:rsidRPr="00547230">
        <w:rPr>
          <w:color w:val="00B050"/>
          <w:sz w:val="28"/>
          <w:szCs w:val="28"/>
          <w:lang w:val="ko-KR" w:bidi="ko-KR"/>
        </w:rPr>
        <w:t>[Client+Server]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>라고 표시를 해놓으면 코드읽기가 편하다.</w:t>
      </w:r>
    </w:p>
    <w:p w14:paraId="747C1FEB" w14:textId="77777777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2C791CE" w14:textId="1D31857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FD938B0" w14:textId="1B607C59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8F35F3" w14:textId="1415A06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B6F280" w14:textId="3181C7A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D44EFE" w14:textId="1DE7488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D55BB9" w14:textId="302CA066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123AE1" w14:textId="45698AB3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CFAE15F" w14:textId="3FA4EC61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0D0A40" w14:textId="504EF7E4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88B9FA" w14:textId="18535EA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61D972" w14:textId="31DFCE08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EFE25E" w14:textId="1ACC2BB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5B58676" w14:textId="3FF4303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97AAE" w14:textId="3914258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EF737E" w14:textId="2A45F9DA" w:rsidR="006E3250" w:rsidRDefault="006E3250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r w:rsidRPr="006E3250">
        <w:rPr>
          <w:rFonts w:hint="eastAsia"/>
          <w:color w:val="0F0D29" w:themeColor="text1"/>
          <w:sz w:val="56"/>
          <w:szCs w:val="56"/>
          <w:lang w:val="ko-KR" w:bidi="ko-KR"/>
        </w:rPr>
        <w:t>3주차</w:t>
      </w:r>
    </w:p>
    <w:p w14:paraId="68DDC4F0" w14:textId="63B85B88" w:rsidR="007337DB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냐옹</w:t>
      </w:r>
    </w:p>
    <w:p w14:paraId="2120E86E" w14:textId="77777777" w:rsidR="005A0E1C" w:rsidRDefault="007337D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작동할 </w:t>
      </w:r>
      <w:r w:rsidRPr="007337DB">
        <w:rPr>
          <w:color w:val="FFC000"/>
          <w:sz w:val="28"/>
          <w:szCs w:val="28"/>
          <w:lang w:val="ko-KR" w:bidi="ko-KR"/>
        </w:rPr>
        <w:t xml:space="preserve">SetupWeapon </w:t>
      </w:r>
      <w:r w:rsidR="00334620">
        <w:rPr>
          <w:rFonts w:hint="eastAsia"/>
          <w:color w:val="0F0D29" w:themeColor="text1"/>
          <w:sz w:val="28"/>
          <w:szCs w:val="28"/>
          <w:lang w:val="ko-KR" w:bidi="ko-KR"/>
        </w:rPr>
        <w:t>를 작성한다.</w:t>
      </w:r>
      <w:r w:rsidR="00334620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3813B201" w14:textId="58769E38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서버에서도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셋업웨폰을 호출하게 하고 싶기 때문에,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r>
        <w:rPr>
          <w:color w:val="0F0D29" w:themeColor="text1"/>
          <w:sz w:val="28"/>
          <w:szCs w:val="28"/>
          <w:lang w:val="ko-KR" w:bidi="ko-KR"/>
        </w:rPr>
        <w:t xml:space="preserve">WeaponActor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설정이 되고 난 </w:t>
      </w:r>
      <w:r w:rsidR="002C2F89">
        <w:rPr>
          <w:rFonts w:hint="eastAsia"/>
          <w:color w:val="0F0D29" w:themeColor="text1"/>
          <w:sz w:val="28"/>
          <w:szCs w:val="28"/>
          <w:lang w:val="ko-KR" w:bidi="ko-KR"/>
        </w:rPr>
        <w:t>후</w:t>
      </w:r>
      <w:r w:rsidR="005A0E1C"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 w:rsidR="005A0E1C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Super::BeginPlay();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호출 되고 나서 </w:t>
      </w:r>
      <w:r>
        <w:rPr>
          <w:color w:val="0F0D29" w:themeColor="text1"/>
          <w:sz w:val="28"/>
          <w:szCs w:val="28"/>
          <w:lang w:val="ko-KR" w:bidi="ko-KR"/>
        </w:rPr>
        <w:t>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가지고 있을 때 </w:t>
      </w:r>
      <w:r>
        <w:rPr>
          <w:color w:val="0F0D29" w:themeColor="text1"/>
          <w:sz w:val="28"/>
          <w:szCs w:val="28"/>
          <w:lang w:val="ko-KR" w:bidi="ko-KR"/>
        </w:rPr>
        <w:t>SetupWeapon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실행하게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5C1559D9" w14:textId="519BFD74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이렇게 한다면 멀티 기준으로 S</w:t>
      </w:r>
      <w:r>
        <w:rPr>
          <w:color w:val="0F0D29" w:themeColor="text1"/>
          <w:sz w:val="28"/>
          <w:szCs w:val="28"/>
          <w:lang w:val="ko-KR" w:bidi="ko-KR"/>
        </w:rPr>
        <w:t>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서버와 클라이언트에서 같이 실행된다.</w:t>
      </w:r>
    </w:p>
    <w:p w14:paraId="747241B1" w14:textId="17454E34" w:rsidR="00943BFE" w:rsidRDefault="00A77E07" w:rsidP="00334620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1, 3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인칭의 </w:t>
      </w:r>
      <w:r>
        <w:rPr>
          <w:color w:val="0F0D29" w:themeColor="text1"/>
          <w:sz w:val="28"/>
          <w:szCs w:val="28"/>
          <w:lang w:val="ko-KR" w:bidi="ko-KR"/>
        </w:rPr>
        <w:t>Visibility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처리하는것도 </w:t>
      </w:r>
      <w:r>
        <w:rPr>
          <w:color w:val="0F0D29" w:themeColor="text1"/>
          <w:sz w:val="28"/>
          <w:szCs w:val="28"/>
          <w:lang w:val="ko-KR" w:bidi="ko-KR"/>
        </w:rPr>
        <w:t>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동기화가 진행된 후에 진행되도록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(WeaponActort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동기화 되지 않고 실행이 되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오류가 나는 것을 방지한다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)</w:t>
      </w:r>
    </w:p>
    <w:p w14:paraId="58D5D63D" w14:textId="77777777" w:rsidR="00F01F4A" w:rsidRDefault="00F01F4A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631691" w14:textId="0997C13A" w:rsid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동기화 전에 이미 호출을 했을수도 있으니까 </w:t>
      </w:r>
      <w:r>
        <w:rPr>
          <w:color w:val="0F0D29" w:themeColor="text1"/>
          <w:sz w:val="28"/>
          <w:szCs w:val="28"/>
          <w:lang w:val="ko-KR" w:bidi="ko-KR"/>
        </w:rPr>
        <w:t xml:space="preserve">is Valid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>
        <w:rPr>
          <w:color w:val="0F0D29" w:themeColor="text1"/>
          <w:sz w:val="28"/>
          <w:szCs w:val="28"/>
          <w:lang w:val="ko-KR" w:bidi="ko-KR"/>
        </w:rPr>
        <w:t>nul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l체크해준다.</w:t>
      </w:r>
    </w:p>
    <w:p w14:paraId="72169787" w14:textId="11E4FB1D" w:rsidR="00B15B43" w:rsidRP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15B4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882334C" wp14:editId="078E0A38">
            <wp:extent cx="6371590" cy="2840355"/>
            <wp:effectExtent l="0" t="0" r="0" b="0"/>
            <wp:docPr id="27" name="그림 27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실내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F0C7" w14:textId="65AD256F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5B3F6B">
        <w:rPr>
          <w:color w:val="0F0D29" w:themeColor="text1"/>
          <w:sz w:val="28"/>
          <w:szCs w:val="28"/>
          <w:lang w:val="ko-KR" w:bidi="ko-KR"/>
        </w:rPr>
        <w:t>BeginPlay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5B3F6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B3F6B" w:rsidRPr="007337DB">
        <w:rPr>
          <w:color w:val="FFC000"/>
          <w:sz w:val="28"/>
          <w:szCs w:val="28"/>
          <w:lang w:val="ko-KR" w:bidi="ko-KR"/>
        </w:rPr>
        <w:t>SetupWeapon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을 실행시킨다.</w:t>
      </w:r>
    </w:p>
    <w:p w14:paraId="46EE6A6B" w14:textId="1E88C897" w:rsidR="007337DB" w:rsidRDefault="007337D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337DB">
        <w:rPr>
          <w:rFonts w:hint="eastAsia"/>
          <w:color w:val="FFC000"/>
          <w:sz w:val="28"/>
          <w:szCs w:val="28"/>
          <w:lang w:val="ko-KR" w:bidi="ko-KR"/>
        </w:rPr>
        <w:t>S</w:t>
      </w:r>
      <w:r w:rsidRPr="007337DB">
        <w:rPr>
          <w:color w:val="FFC000"/>
          <w:sz w:val="28"/>
          <w:szCs w:val="28"/>
          <w:lang w:val="ko-KR" w:bidi="ko-KR"/>
        </w:rPr>
        <w:t>etup</w:t>
      </w:r>
      <w:r w:rsidRPr="007337DB">
        <w:rPr>
          <w:rFonts w:hint="eastAsia"/>
          <w:color w:val="FFC000"/>
          <w:sz w:val="28"/>
          <w:szCs w:val="28"/>
          <w:lang w:val="ko-KR" w:bidi="ko-KR"/>
        </w:rPr>
        <w:t>W</w:t>
      </w:r>
      <w:r w:rsidRPr="007337DB">
        <w:rPr>
          <w:color w:val="FFC000"/>
          <w:sz w:val="28"/>
          <w:szCs w:val="28"/>
          <w:lang w:val="ko-KR" w:bidi="ko-KR"/>
        </w:rPr>
        <w:t xml:space="preserve">eapon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</w:t>
      </w:r>
      <w:r>
        <w:rPr>
          <w:color w:val="0F0D29" w:themeColor="text1"/>
          <w:sz w:val="28"/>
          <w:szCs w:val="28"/>
          <w:lang w:val="ko-KR" w:bidi="ko-KR"/>
        </w:rPr>
        <w:t xml:space="preserve"> HasAuthorirty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있을 때 실행시킨다.</w:t>
      </w:r>
    </w:p>
    <w:p w14:paraId="008407F3" w14:textId="6431A681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D89AA" w14:textId="6B272C27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D5B580" w14:textId="6045DA72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라인을 쏴서 데미지를 주는 작업을 서버에서 진행할 것이다.</w:t>
      </w:r>
    </w:p>
    <w:p w14:paraId="02A1B4F0" w14:textId="4EFA1EFC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도 블루프린트에서 작업할 수 있도록 </w:t>
      </w:r>
      <w:r>
        <w:rPr>
          <w:color w:val="0F0D29" w:themeColor="text1"/>
          <w:sz w:val="28"/>
          <w:szCs w:val="28"/>
          <w:lang w:val="ko-KR" w:bidi="ko-KR"/>
        </w:rPr>
        <w:t xml:space="preserve">OnServerFire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선언하고</w:t>
      </w:r>
    </w:p>
    <w:p w14:paraId="6C839391" w14:textId="437BF480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FUNCTION(BlueprintImplementableEvent)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055FB9AE" w14:textId="4427D45E" w:rsidR="00B85A0D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(선언사진)</w:t>
      </w:r>
    </w:p>
    <w:p w14:paraId="4813E362" w14:textId="41E684A8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B85A0D">
        <w:rPr>
          <w:color w:val="0F0D29" w:themeColor="text1"/>
          <w:sz w:val="28"/>
          <w:szCs w:val="28"/>
          <w:lang w:val="ko-KR" w:bidi="ko-KR"/>
        </w:rPr>
        <w:t xml:space="preserve"> OnServerFire </w:t>
      </w:r>
      <w:r w:rsidR="00B85A0D">
        <w:rPr>
          <w:rFonts w:hint="eastAsia"/>
          <w:color w:val="0F0D29" w:themeColor="text1"/>
          <w:sz w:val="28"/>
          <w:szCs w:val="28"/>
          <w:lang w:val="ko-KR" w:bidi="ko-KR"/>
        </w:rPr>
        <w:t>함수가 실행되게 한다.</w:t>
      </w:r>
    </w:p>
    <w:p w14:paraId="2B2A9D6F" w14:textId="57F863AF" w:rsidR="00F01F4A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(OnserverFire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실행사진)</w:t>
      </w:r>
    </w:p>
    <w:p w14:paraId="6F15241C" w14:textId="191749D3" w:rsidR="00030808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77DCAD" w14:textId="4EF3A7EB" w:rsidR="00030808" w:rsidRDefault="005438B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총알이 발사될 위치를 반환할 </w:t>
      </w:r>
      <w:r>
        <w:rPr>
          <w:color w:val="0F0D29" w:themeColor="text1"/>
          <w:sz w:val="28"/>
          <w:szCs w:val="28"/>
          <w:lang w:val="ko-KR" w:bidi="ko-KR"/>
        </w:rPr>
        <w:t>Fvector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형 c</w:t>
      </w:r>
      <w:r>
        <w:rPr>
          <w:color w:val="0F0D29" w:themeColor="text1"/>
          <w:sz w:val="28"/>
          <w:szCs w:val="28"/>
          <w:lang w:val="ko-KR" w:bidi="ko-KR"/>
        </w:rPr>
        <w:t xml:space="preserve">onst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7B20DF" w:rsidRPr="007B20DF">
        <w:rPr>
          <w:color w:val="FFC000"/>
          <w:sz w:val="28"/>
          <w:szCs w:val="28"/>
          <w:lang w:val="ko-KR" w:bidi="ko-KR"/>
        </w:rPr>
        <w:t>GetMuzzleLocation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선언한다.</w:t>
      </w:r>
    </w:p>
    <w:p w14:paraId="0002A2C4" w14:textId="59A38E54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61B2D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B81CFB" wp14:editId="54E46950">
            <wp:extent cx="2434442" cy="610731"/>
            <wp:effectExtent l="0" t="0" r="4445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42373" cy="61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126A" w14:textId="400BBCE8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(Gun.h </w:t>
      </w:r>
      <w:r w:rsidR="00B85ED4">
        <w:rPr>
          <w:color w:val="0F0D29" w:themeColor="text1"/>
          <w:sz w:val="28"/>
          <w:szCs w:val="28"/>
          <w:lang w:val="ko-KR" w:bidi="ko-KR"/>
        </w:rPr>
        <w:t>-&gt;</w:t>
      </w:r>
      <w:r w:rsidR="00B85ED4"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 w:rsidR="00B85ED4">
        <w:rPr>
          <w:color w:val="0F0D29" w:themeColor="text1"/>
          <w:sz w:val="28"/>
          <w:szCs w:val="28"/>
          <w:lang w:val="ko-KR" w:bidi="ko-KR"/>
        </w:rPr>
        <w:t>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B85ED4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내부의 </w:t>
      </w:r>
      <w:r>
        <w:rPr>
          <w:color w:val="0F0D29" w:themeColor="text1"/>
          <w:sz w:val="28"/>
          <w:szCs w:val="28"/>
          <w:lang w:val="ko-KR" w:bidi="ko-KR"/>
        </w:rPr>
        <w:t>public: )</w:t>
      </w:r>
    </w:p>
    <w:p w14:paraId="1D5AE481" w14:textId="36A5D119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lueprintNativeEvent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: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따른 하이클래스에서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재정의 하지 않으면,</w:t>
      </w:r>
      <w:r>
        <w:rPr>
          <w:color w:val="0F0D29" w:themeColor="text1"/>
          <w:sz w:val="28"/>
          <w:szCs w:val="28"/>
          <w:lang w:val="ko-KR" w:bidi="ko-KR"/>
        </w:rPr>
        <w:t xml:space="preserve"> 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정의한 함수가 호출된다.</w:t>
      </w:r>
    </w:p>
    <w:p w14:paraId="72AE979A" w14:textId="2EFAF152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3BAA4" w14:textId="012DFC0B" w:rsidR="00D00E89" w:rsidRDefault="009C6F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Gun.cpp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G</w:t>
      </w:r>
      <w:r>
        <w:rPr>
          <w:color w:val="0F0D29" w:themeColor="text1"/>
          <w:sz w:val="28"/>
          <w:szCs w:val="28"/>
          <w:lang w:val="ko-KR" w:bidi="ko-KR"/>
        </w:rPr>
        <w:t xml:space="preserve">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정의부에 </w:t>
      </w:r>
      <w:r>
        <w:rPr>
          <w:color w:val="0F0D29" w:themeColor="text1"/>
          <w:sz w:val="28"/>
          <w:szCs w:val="28"/>
          <w:lang w:val="ko-KR" w:bidi="ko-KR"/>
        </w:rPr>
        <w:t>_Implementation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추가로 붙여쓴다.</w:t>
      </w:r>
    </w:p>
    <w:p w14:paraId="5C2ADE47" w14:textId="0D76CD9F" w:rsidR="00D00E89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C6F2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BB09AE" wp14:editId="5023EEA0">
            <wp:extent cx="3906982" cy="731483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20137" cy="7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DD41" w14:textId="3DC8EB38" w:rsidR="009C6F28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r>
        <w:rPr>
          <w:color w:val="0F0D29" w:themeColor="text1"/>
          <w:sz w:val="28"/>
          <w:szCs w:val="28"/>
          <w:lang w:val="ko-KR" w:bidi="ko-KR"/>
        </w:rPr>
        <w:t>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함수 명에 추가되지 않고 기본 내장 구현을 사용하기 위해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작성한다.</w:t>
      </w:r>
    </w:p>
    <w:p w14:paraId="6BFA8703" w14:textId="0DDD3F84" w:rsidR="009C6F28" w:rsidRDefault="006B24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반환값으로 </w:t>
      </w:r>
      <w:r w:rsidR="006D6D9A">
        <w:rPr>
          <w:rFonts w:hint="eastAsia"/>
          <w:color w:val="0F0D29" w:themeColor="text1"/>
          <w:sz w:val="28"/>
          <w:szCs w:val="28"/>
          <w:lang w:val="ko-KR" w:bidi="ko-KR"/>
        </w:rPr>
        <w:t>현재 액터 위치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반</w:t>
      </w:r>
      <w:r w:rsidR="000E7D71">
        <w:rPr>
          <w:rFonts w:hint="eastAsia"/>
          <w:color w:val="0F0D29" w:themeColor="text1"/>
          <w:sz w:val="28"/>
          <w:szCs w:val="28"/>
          <w:lang w:val="ko-KR" w:bidi="ko-KR"/>
        </w:rPr>
        <w:t>환시</w:t>
      </w:r>
      <w:r w:rsidR="007E1A36">
        <w:rPr>
          <w:rFonts w:hint="eastAsia"/>
          <w:color w:val="0F0D29" w:themeColor="text1"/>
          <w:sz w:val="28"/>
          <w:szCs w:val="28"/>
          <w:lang w:val="ko-KR" w:bidi="ko-KR"/>
        </w:rPr>
        <w:t>킨다.</w:t>
      </w:r>
    </w:p>
    <w:p w14:paraId="29780570" w14:textId="4E7219B7" w:rsidR="00465B97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컴파일하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GetMuzzleLocation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465B97">
        <w:rPr>
          <w:color w:val="0F0D29" w:themeColor="text1"/>
          <w:sz w:val="28"/>
          <w:szCs w:val="28"/>
          <w:lang w:val="ko-KR" w:bidi="ko-KR"/>
        </w:rPr>
        <w:t>BP_M4A1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에서 오버라이드</w:t>
      </w:r>
      <w:r w:rsidR="00A82E99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 수 있다.</w:t>
      </w:r>
    </w:p>
    <w:p w14:paraId="0A515853" w14:textId="6DB62FA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9F13C2" w14:textId="293DE84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액터 위치는 손잡이 부분으로 되어있다.</w:t>
      </w:r>
    </w:p>
    <w:p w14:paraId="470406DD" w14:textId="02A3EB57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82E9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2FDBDC" wp14:editId="6177CEF5">
            <wp:extent cx="4536348" cy="1555668"/>
            <wp:effectExtent l="0" t="0" r="0" b="6985"/>
            <wp:docPr id="38" name="그림 38" descr="무기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무기, 어두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6237" cy="15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45A" w14:textId="71C71F94" w:rsidR="00F65319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컴포넌트의 S</w:t>
      </w:r>
      <w:r>
        <w:rPr>
          <w:color w:val="0F0D29" w:themeColor="text1"/>
          <w:sz w:val="28"/>
          <w:szCs w:val="28"/>
          <w:lang w:val="ko-KR" w:bidi="ko-KR"/>
        </w:rPr>
        <w:t>keletalMe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SK_Rifle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더블클릭하여 스켈레톤 트리를 확장</w:t>
      </w:r>
      <w:r w:rsidR="002A0E0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658827B1" w14:textId="6F151668" w:rsidR="00392F1F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6531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738AE15" wp14:editId="747B1313">
            <wp:extent cx="4305901" cy="112410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14A" w14:textId="651780F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AC58A" w14:textId="5EC635B4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88C128" wp14:editId="004128C8">
            <wp:extent cx="3230089" cy="1661078"/>
            <wp:effectExtent l="0" t="0" r="889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3450" cy="16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1386" w14:textId="7F49443C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uzzleSock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될것이다.</w:t>
      </w:r>
    </w:p>
    <w:p w14:paraId="38CBA2DD" w14:textId="7733D5DE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AA0A0D5" w14:textId="00C2AD2F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 SkeletalMesh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타깃으로 하는 </w:t>
      </w:r>
      <w:r>
        <w:rPr>
          <w:color w:val="0F0D29" w:themeColor="text1"/>
          <w:sz w:val="28"/>
          <w:szCs w:val="28"/>
          <w:lang w:val="ko-KR" w:bidi="ko-KR"/>
        </w:rPr>
        <w:t xml:space="preserve">Get Socket Transform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생성한다.</w:t>
      </w:r>
    </w:p>
    <w:p w14:paraId="525DFF44" w14:textId="7715BCB1" w:rsidR="007B2173" w:rsidRDefault="007B2173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lastRenderedPageBreak/>
        <w:t>G</w:t>
      </w:r>
      <w:r w:rsidRPr="007B2173">
        <w:rPr>
          <w:color w:val="0F0D29" w:themeColor="text1"/>
          <w:sz w:val="24"/>
          <w:szCs w:val="24"/>
          <w:lang w:val="ko-KR" w:bidi="ko-KR"/>
        </w:rPr>
        <w:t xml:space="preserve">etSocketTransform : </w:t>
      </w: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스켈레탈 매시에 있는 특정 소켓의 트랜스폼을 가져오는 함수</w:t>
      </w:r>
    </w:p>
    <w:p w14:paraId="17F4D282" w14:textId="279F7672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 xml:space="preserve">rasnformSpace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 xml:space="preserve">RTS World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지정해준다.</w:t>
      </w:r>
    </w:p>
    <w:p w14:paraId="77B8F107" w14:textId="2B8FAC96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1DCC0AC" w14:textId="6E898C09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eturn Value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우클릭하여 구조체 핀 분할</w:t>
      </w:r>
      <w:r>
        <w:rPr>
          <w:color w:val="0F0D29" w:themeColor="text1"/>
          <w:sz w:val="28"/>
          <w:szCs w:val="28"/>
          <w:lang w:val="ko-KR" w:bidi="ko-KR"/>
        </w:rPr>
        <w:t xml:space="preserve">. 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반환시킨다.</w:t>
      </w:r>
    </w:p>
    <w:p w14:paraId="335B34A6" w14:textId="2BD8D348" w:rsidR="007B2173" w:rsidRPr="006E3250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2E35F1" wp14:editId="6DCB86D9">
            <wp:extent cx="5830785" cy="2397049"/>
            <wp:effectExtent l="0" t="0" r="0" b="3810"/>
            <wp:docPr id="50" name="그림 50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전자기기, 스크린샷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3383" cy="23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173" w:rsidRPr="006E3250" w:rsidSect="00AB02A7">
      <w:headerReference w:type="default" r:id="rId77"/>
      <w:footerReference w:type="default" r:id="rId78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41AF6A" w14:textId="77777777" w:rsidR="00143C65" w:rsidRDefault="00143C65">
      <w:r>
        <w:separator/>
      </w:r>
    </w:p>
    <w:p w14:paraId="52F35EDB" w14:textId="77777777" w:rsidR="00143C65" w:rsidRDefault="00143C65"/>
  </w:endnote>
  <w:endnote w:type="continuationSeparator" w:id="0">
    <w:p w14:paraId="33C92E1F" w14:textId="77777777" w:rsidR="00143C65" w:rsidRDefault="00143C65">
      <w:r>
        <w:continuationSeparator/>
      </w:r>
    </w:p>
    <w:p w14:paraId="47FB2A50" w14:textId="77777777" w:rsidR="00143C65" w:rsidRDefault="00143C6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74588F" w14:textId="77777777" w:rsidR="00DF027C" w:rsidRPr="00240586" w:rsidRDefault="00DF027C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="00AB02A7"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27763FCA" w14:textId="77777777" w:rsidR="00DF027C" w:rsidRPr="00240586" w:rsidRDefault="00DF02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3BE1FE" w14:textId="77777777" w:rsidR="00143C65" w:rsidRDefault="00143C65">
      <w:r>
        <w:separator/>
      </w:r>
    </w:p>
    <w:p w14:paraId="055982A0" w14:textId="77777777" w:rsidR="00143C65" w:rsidRDefault="00143C65"/>
  </w:footnote>
  <w:footnote w:type="continuationSeparator" w:id="0">
    <w:p w14:paraId="3148BAE4" w14:textId="77777777" w:rsidR="00143C65" w:rsidRDefault="00143C65">
      <w:r>
        <w:continuationSeparator/>
      </w:r>
    </w:p>
    <w:p w14:paraId="4E36946B" w14:textId="77777777" w:rsidR="00143C65" w:rsidRDefault="00143C6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3B32EA74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CB231F2" w14:textId="77777777" w:rsidR="00D077E9" w:rsidRPr="00240586" w:rsidRDefault="00D077E9">
          <w:pPr>
            <w:pStyle w:val="a9"/>
          </w:pPr>
        </w:p>
      </w:tc>
    </w:tr>
  </w:tbl>
  <w:p w14:paraId="2B59404E" w14:textId="77777777" w:rsidR="00D077E9" w:rsidRPr="00240586" w:rsidRDefault="00D077E9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680D69"/>
    <w:multiLevelType w:val="hybridMultilevel"/>
    <w:tmpl w:val="B476A79E"/>
    <w:lvl w:ilvl="0" w:tplc="E9C484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63972EC"/>
    <w:multiLevelType w:val="hybridMultilevel"/>
    <w:tmpl w:val="27F8BA28"/>
    <w:lvl w:ilvl="0" w:tplc="F6D260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6C0311C"/>
    <w:multiLevelType w:val="hybridMultilevel"/>
    <w:tmpl w:val="5E904148"/>
    <w:lvl w:ilvl="0" w:tplc="81A4D2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1F47B32"/>
    <w:multiLevelType w:val="hybridMultilevel"/>
    <w:tmpl w:val="39EEEE8C"/>
    <w:lvl w:ilvl="0" w:tplc="0B3099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7D47D1E"/>
    <w:multiLevelType w:val="hybridMultilevel"/>
    <w:tmpl w:val="E3DCFEB6"/>
    <w:lvl w:ilvl="0" w:tplc="90DCBF78">
      <w:start w:val="1"/>
      <w:numFmt w:val="decimal"/>
      <w:lvlText w:val="%1."/>
      <w:lvlJc w:val="left"/>
      <w:pPr>
        <w:ind w:left="640" w:hanging="2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79BF67F6"/>
    <w:multiLevelType w:val="hybridMultilevel"/>
    <w:tmpl w:val="B420CC4A"/>
    <w:lvl w:ilvl="0" w:tplc="D1D221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16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7"/>
  </w:num>
  <w:num w:numId="14">
    <w:abstractNumId w:val="10"/>
  </w:num>
  <w:num w:numId="15">
    <w:abstractNumId w:val="11"/>
  </w:num>
  <w:num w:numId="16">
    <w:abstractNumId w:val="18"/>
  </w:num>
  <w:num w:numId="17">
    <w:abstractNumId w:val="13"/>
  </w:num>
  <w:num w:numId="18">
    <w:abstractNumId w:val="14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hideSpellingErrors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FE1"/>
    <w:rsid w:val="0002482E"/>
    <w:rsid w:val="00025833"/>
    <w:rsid w:val="00030808"/>
    <w:rsid w:val="00041D39"/>
    <w:rsid w:val="00043757"/>
    <w:rsid w:val="000443A7"/>
    <w:rsid w:val="000463BE"/>
    <w:rsid w:val="00046683"/>
    <w:rsid w:val="00050324"/>
    <w:rsid w:val="000522E8"/>
    <w:rsid w:val="00056347"/>
    <w:rsid w:val="0005758F"/>
    <w:rsid w:val="00060876"/>
    <w:rsid w:val="000665B0"/>
    <w:rsid w:val="0007506A"/>
    <w:rsid w:val="000821EF"/>
    <w:rsid w:val="0008267E"/>
    <w:rsid w:val="00084C78"/>
    <w:rsid w:val="0009499C"/>
    <w:rsid w:val="00095DF4"/>
    <w:rsid w:val="00096687"/>
    <w:rsid w:val="000A0150"/>
    <w:rsid w:val="000A341E"/>
    <w:rsid w:val="000B151E"/>
    <w:rsid w:val="000B235E"/>
    <w:rsid w:val="000C3EA9"/>
    <w:rsid w:val="000C61CA"/>
    <w:rsid w:val="000C76E4"/>
    <w:rsid w:val="000D2022"/>
    <w:rsid w:val="000D38AC"/>
    <w:rsid w:val="000D5EC0"/>
    <w:rsid w:val="000D5F31"/>
    <w:rsid w:val="000E1924"/>
    <w:rsid w:val="000E384F"/>
    <w:rsid w:val="000E63C9"/>
    <w:rsid w:val="000E7D71"/>
    <w:rsid w:val="000F06FB"/>
    <w:rsid w:val="000F13C1"/>
    <w:rsid w:val="000F3355"/>
    <w:rsid w:val="000F4092"/>
    <w:rsid w:val="001028F4"/>
    <w:rsid w:val="00106D53"/>
    <w:rsid w:val="0011487B"/>
    <w:rsid w:val="0011545F"/>
    <w:rsid w:val="00120991"/>
    <w:rsid w:val="00120C5C"/>
    <w:rsid w:val="001215C6"/>
    <w:rsid w:val="00130E9D"/>
    <w:rsid w:val="00131A43"/>
    <w:rsid w:val="001348A6"/>
    <w:rsid w:val="00141139"/>
    <w:rsid w:val="00142C6D"/>
    <w:rsid w:val="00143C65"/>
    <w:rsid w:val="00145669"/>
    <w:rsid w:val="00150A6D"/>
    <w:rsid w:val="00152414"/>
    <w:rsid w:val="001534B3"/>
    <w:rsid w:val="00155F62"/>
    <w:rsid w:val="0015654B"/>
    <w:rsid w:val="001572D1"/>
    <w:rsid w:val="00157D77"/>
    <w:rsid w:val="00161E7F"/>
    <w:rsid w:val="001637B1"/>
    <w:rsid w:val="001656C5"/>
    <w:rsid w:val="001721A1"/>
    <w:rsid w:val="00181C11"/>
    <w:rsid w:val="00185B35"/>
    <w:rsid w:val="00194B2A"/>
    <w:rsid w:val="001A3053"/>
    <w:rsid w:val="001B1108"/>
    <w:rsid w:val="001B28C1"/>
    <w:rsid w:val="001B3E25"/>
    <w:rsid w:val="001B4E26"/>
    <w:rsid w:val="001B513D"/>
    <w:rsid w:val="001B6351"/>
    <w:rsid w:val="001C0AF3"/>
    <w:rsid w:val="001C7635"/>
    <w:rsid w:val="001D1743"/>
    <w:rsid w:val="001D6485"/>
    <w:rsid w:val="001E0DA7"/>
    <w:rsid w:val="001E310E"/>
    <w:rsid w:val="001E68E7"/>
    <w:rsid w:val="001E7686"/>
    <w:rsid w:val="001F2BC8"/>
    <w:rsid w:val="001F5F6B"/>
    <w:rsid w:val="0020112F"/>
    <w:rsid w:val="00206C20"/>
    <w:rsid w:val="00207385"/>
    <w:rsid w:val="00212C7C"/>
    <w:rsid w:val="00220126"/>
    <w:rsid w:val="00225609"/>
    <w:rsid w:val="00237CAB"/>
    <w:rsid w:val="00240586"/>
    <w:rsid w:val="00240D5F"/>
    <w:rsid w:val="00242927"/>
    <w:rsid w:val="00243EBC"/>
    <w:rsid w:val="00246A35"/>
    <w:rsid w:val="0025343C"/>
    <w:rsid w:val="00264B90"/>
    <w:rsid w:val="00264FF3"/>
    <w:rsid w:val="00266498"/>
    <w:rsid w:val="002701BD"/>
    <w:rsid w:val="00274896"/>
    <w:rsid w:val="00277E60"/>
    <w:rsid w:val="0028156B"/>
    <w:rsid w:val="00284348"/>
    <w:rsid w:val="00286890"/>
    <w:rsid w:val="00286AC6"/>
    <w:rsid w:val="00292219"/>
    <w:rsid w:val="00294471"/>
    <w:rsid w:val="0029543C"/>
    <w:rsid w:val="002A0E0D"/>
    <w:rsid w:val="002C2F89"/>
    <w:rsid w:val="002C3DD0"/>
    <w:rsid w:val="002C4BBF"/>
    <w:rsid w:val="002C599F"/>
    <w:rsid w:val="002C6B87"/>
    <w:rsid w:val="002D0665"/>
    <w:rsid w:val="002D1FE1"/>
    <w:rsid w:val="002D213A"/>
    <w:rsid w:val="002D4CBC"/>
    <w:rsid w:val="002E5156"/>
    <w:rsid w:val="002F028E"/>
    <w:rsid w:val="002F1B2F"/>
    <w:rsid w:val="002F51F5"/>
    <w:rsid w:val="003063F7"/>
    <w:rsid w:val="003101C9"/>
    <w:rsid w:val="00312137"/>
    <w:rsid w:val="0032460D"/>
    <w:rsid w:val="00330359"/>
    <w:rsid w:val="00330546"/>
    <w:rsid w:val="00330909"/>
    <w:rsid w:val="00332F44"/>
    <w:rsid w:val="00334620"/>
    <w:rsid w:val="0033762F"/>
    <w:rsid w:val="00347036"/>
    <w:rsid w:val="0035194E"/>
    <w:rsid w:val="00352986"/>
    <w:rsid w:val="003556B5"/>
    <w:rsid w:val="00360494"/>
    <w:rsid w:val="00363468"/>
    <w:rsid w:val="0036567B"/>
    <w:rsid w:val="00366C7E"/>
    <w:rsid w:val="00367168"/>
    <w:rsid w:val="00375B18"/>
    <w:rsid w:val="003766A6"/>
    <w:rsid w:val="00380ADE"/>
    <w:rsid w:val="0038233B"/>
    <w:rsid w:val="00384724"/>
    <w:rsid w:val="00384EA3"/>
    <w:rsid w:val="00392F1F"/>
    <w:rsid w:val="00395B3C"/>
    <w:rsid w:val="00397306"/>
    <w:rsid w:val="003A08CB"/>
    <w:rsid w:val="003A1255"/>
    <w:rsid w:val="003A39A1"/>
    <w:rsid w:val="003A5CBF"/>
    <w:rsid w:val="003A7341"/>
    <w:rsid w:val="003A7EDC"/>
    <w:rsid w:val="003B4FCC"/>
    <w:rsid w:val="003C2191"/>
    <w:rsid w:val="003D3863"/>
    <w:rsid w:val="003D3AD1"/>
    <w:rsid w:val="003E49FA"/>
    <w:rsid w:val="003E760B"/>
    <w:rsid w:val="003F60B2"/>
    <w:rsid w:val="004110DE"/>
    <w:rsid w:val="00417AE5"/>
    <w:rsid w:val="00432D4B"/>
    <w:rsid w:val="004368B5"/>
    <w:rsid w:val="0044085A"/>
    <w:rsid w:val="0044432B"/>
    <w:rsid w:val="00456B43"/>
    <w:rsid w:val="004605AD"/>
    <w:rsid w:val="004631A7"/>
    <w:rsid w:val="00465B97"/>
    <w:rsid w:val="00467F3D"/>
    <w:rsid w:val="00470220"/>
    <w:rsid w:val="00472474"/>
    <w:rsid w:val="00473B13"/>
    <w:rsid w:val="00476C78"/>
    <w:rsid w:val="00480FFB"/>
    <w:rsid w:val="00490049"/>
    <w:rsid w:val="0049755F"/>
    <w:rsid w:val="00497A7F"/>
    <w:rsid w:val="004A15C4"/>
    <w:rsid w:val="004A32E1"/>
    <w:rsid w:val="004B1568"/>
    <w:rsid w:val="004B21A5"/>
    <w:rsid w:val="004B278D"/>
    <w:rsid w:val="004B7AFD"/>
    <w:rsid w:val="004C1B1E"/>
    <w:rsid w:val="004C490D"/>
    <w:rsid w:val="004E18A0"/>
    <w:rsid w:val="004E3566"/>
    <w:rsid w:val="004E3D49"/>
    <w:rsid w:val="004E4677"/>
    <w:rsid w:val="004E7E18"/>
    <w:rsid w:val="004F0A88"/>
    <w:rsid w:val="004F1923"/>
    <w:rsid w:val="004F6440"/>
    <w:rsid w:val="004F692B"/>
    <w:rsid w:val="00502AD6"/>
    <w:rsid w:val="005037F0"/>
    <w:rsid w:val="00512D2C"/>
    <w:rsid w:val="005160BC"/>
    <w:rsid w:val="00516A86"/>
    <w:rsid w:val="0052071E"/>
    <w:rsid w:val="005275F6"/>
    <w:rsid w:val="00537BFB"/>
    <w:rsid w:val="005438B4"/>
    <w:rsid w:val="00547230"/>
    <w:rsid w:val="00550367"/>
    <w:rsid w:val="0055197A"/>
    <w:rsid w:val="00555314"/>
    <w:rsid w:val="00555CC6"/>
    <w:rsid w:val="005644FE"/>
    <w:rsid w:val="00565202"/>
    <w:rsid w:val="00572102"/>
    <w:rsid w:val="00574095"/>
    <w:rsid w:val="00591F81"/>
    <w:rsid w:val="0059638A"/>
    <w:rsid w:val="005966DE"/>
    <w:rsid w:val="00597693"/>
    <w:rsid w:val="005A0338"/>
    <w:rsid w:val="005A0E1C"/>
    <w:rsid w:val="005A3A2C"/>
    <w:rsid w:val="005B2A3C"/>
    <w:rsid w:val="005B3407"/>
    <w:rsid w:val="005B3F6B"/>
    <w:rsid w:val="005B674E"/>
    <w:rsid w:val="005C1B2A"/>
    <w:rsid w:val="005C1E47"/>
    <w:rsid w:val="005C68BF"/>
    <w:rsid w:val="005C7186"/>
    <w:rsid w:val="005D000E"/>
    <w:rsid w:val="005D277B"/>
    <w:rsid w:val="005D7802"/>
    <w:rsid w:val="005E4B31"/>
    <w:rsid w:val="005E7F8B"/>
    <w:rsid w:val="005F09F6"/>
    <w:rsid w:val="005F1BB0"/>
    <w:rsid w:val="005F2177"/>
    <w:rsid w:val="005F786A"/>
    <w:rsid w:val="00600E65"/>
    <w:rsid w:val="00600ECC"/>
    <w:rsid w:val="006014B0"/>
    <w:rsid w:val="006036FA"/>
    <w:rsid w:val="00611C9A"/>
    <w:rsid w:val="006154D9"/>
    <w:rsid w:val="00616976"/>
    <w:rsid w:val="006205E4"/>
    <w:rsid w:val="006416B5"/>
    <w:rsid w:val="0064633D"/>
    <w:rsid w:val="00656C4D"/>
    <w:rsid w:val="006572CA"/>
    <w:rsid w:val="006575C2"/>
    <w:rsid w:val="00657983"/>
    <w:rsid w:val="00660EAE"/>
    <w:rsid w:val="0066249C"/>
    <w:rsid w:val="006637F1"/>
    <w:rsid w:val="006679FB"/>
    <w:rsid w:val="006756C5"/>
    <w:rsid w:val="00677668"/>
    <w:rsid w:val="0068040D"/>
    <w:rsid w:val="0068050C"/>
    <w:rsid w:val="00680CCE"/>
    <w:rsid w:val="00680D20"/>
    <w:rsid w:val="006824E9"/>
    <w:rsid w:val="006966A8"/>
    <w:rsid w:val="006966B8"/>
    <w:rsid w:val="006B2352"/>
    <w:rsid w:val="006B2493"/>
    <w:rsid w:val="006B32A6"/>
    <w:rsid w:val="006B6266"/>
    <w:rsid w:val="006B7343"/>
    <w:rsid w:val="006B7509"/>
    <w:rsid w:val="006C579B"/>
    <w:rsid w:val="006D0301"/>
    <w:rsid w:val="006D486A"/>
    <w:rsid w:val="006D5F27"/>
    <w:rsid w:val="006D6D9A"/>
    <w:rsid w:val="006E0865"/>
    <w:rsid w:val="006E3250"/>
    <w:rsid w:val="006E5716"/>
    <w:rsid w:val="006E7A80"/>
    <w:rsid w:val="006F49DC"/>
    <w:rsid w:val="006F7AC8"/>
    <w:rsid w:val="00700B84"/>
    <w:rsid w:val="00710437"/>
    <w:rsid w:val="00711DFB"/>
    <w:rsid w:val="0072039E"/>
    <w:rsid w:val="00722C76"/>
    <w:rsid w:val="007302B3"/>
    <w:rsid w:val="00730733"/>
    <w:rsid w:val="00730E3A"/>
    <w:rsid w:val="007337DB"/>
    <w:rsid w:val="00736AAF"/>
    <w:rsid w:val="00750563"/>
    <w:rsid w:val="007532A3"/>
    <w:rsid w:val="007618DA"/>
    <w:rsid w:val="00765B2A"/>
    <w:rsid w:val="00767659"/>
    <w:rsid w:val="00770B05"/>
    <w:rsid w:val="007826C2"/>
    <w:rsid w:val="00783A34"/>
    <w:rsid w:val="007A3521"/>
    <w:rsid w:val="007A6590"/>
    <w:rsid w:val="007A7EF5"/>
    <w:rsid w:val="007B20DF"/>
    <w:rsid w:val="007B2173"/>
    <w:rsid w:val="007C394C"/>
    <w:rsid w:val="007C4B07"/>
    <w:rsid w:val="007C6B52"/>
    <w:rsid w:val="007C7D2F"/>
    <w:rsid w:val="007D16C5"/>
    <w:rsid w:val="007E15AC"/>
    <w:rsid w:val="007E1A36"/>
    <w:rsid w:val="007E4EEF"/>
    <w:rsid w:val="007E51FB"/>
    <w:rsid w:val="007E75D5"/>
    <w:rsid w:val="008018A0"/>
    <w:rsid w:val="00805E73"/>
    <w:rsid w:val="00806562"/>
    <w:rsid w:val="00806C65"/>
    <w:rsid w:val="00807EF0"/>
    <w:rsid w:val="00820811"/>
    <w:rsid w:val="00823BF2"/>
    <w:rsid w:val="008244DB"/>
    <w:rsid w:val="00831F02"/>
    <w:rsid w:val="00832F12"/>
    <w:rsid w:val="00835097"/>
    <w:rsid w:val="00836013"/>
    <w:rsid w:val="008379FF"/>
    <w:rsid w:val="00843B4B"/>
    <w:rsid w:val="008523B8"/>
    <w:rsid w:val="0085467B"/>
    <w:rsid w:val="00855A39"/>
    <w:rsid w:val="00857494"/>
    <w:rsid w:val="00861527"/>
    <w:rsid w:val="00862FE4"/>
    <w:rsid w:val="0086389A"/>
    <w:rsid w:val="008640C3"/>
    <w:rsid w:val="008741ED"/>
    <w:rsid w:val="008743F9"/>
    <w:rsid w:val="00875F24"/>
    <w:rsid w:val="0087605E"/>
    <w:rsid w:val="00885743"/>
    <w:rsid w:val="00895F8B"/>
    <w:rsid w:val="00896E47"/>
    <w:rsid w:val="008A1AA7"/>
    <w:rsid w:val="008A4953"/>
    <w:rsid w:val="008A4F61"/>
    <w:rsid w:val="008B01CF"/>
    <w:rsid w:val="008B046E"/>
    <w:rsid w:val="008B1FEE"/>
    <w:rsid w:val="008C24EB"/>
    <w:rsid w:val="008C4630"/>
    <w:rsid w:val="008C5DCA"/>
    <w:rsid w:val="008D7DA4"/>
    <w:rsid w:val="008D7FD0"/>
    <w:rsid w:val="008F1670"/>
    <w:rsid w:val="008F5FF0"/>
    <w:rsid w:val="008F7FA9"/>
    <w:rsid w:val="00903665"/>
    <w:rsid w:val="00903C32"/>
    <w:rsid w:val="0090780A"/>
    <w:rsid w:val="00907841"/>
    <w:rsid w:val="00913A11"/>
    <w:rsid w:val="00916B16"/>
    <w:rsid w:val="009173B9"/>
    <w:rsid w:val="00921290"/>
    <w:rsid w:val="00923A96"/>
    <w:rsid w:val="00927B01"/>
    <w:rsid w:val="0093335D"/>
    <w:rsid w:val="0093613E"/>
    <w:rsid w:val="00940389"/>
    <w:rsid w:val="00941217"/>
    <w:rsid w:val="00943026"/>
    <w:rsid w:val="00943BFE"/>
    <w:rsid w:val="00954D92"/>
    <w:rsid w:val="009605A4"/>
    <w:rsid w:val="00966B81"/>
    <w:rsid w:val="00967534"/>
    <w:rsid w:val="009910AC"/>
    <w:rsid w:val="009A71F5"/>
    <w:rsid w:val="009B646E"/>
    <w:rsid w:val="009B7C2B"/>
    <w:rsid w:val="009C116B"/>
    <w:rsid w:val="009C169C"/>
    <w:rsid w:val="009C3BC5"/>
    <w:rsid w:val="009C44B2"/>
    <w:rsid w:val="009C5222"/>
    <w:rsid w:val="009C6315"/>
    <w:rsid w:val="009C6F28"/>
    <w:rsid w:val="009C7720"/>
    <w:rsid w:val="009D4EC3"/>
    <w:rsid w:val="009D594E"/>
    <w:rsid w:val="009E4005"/>
    <w:rsid w:val="009F5B64"/>
    <w:rsid w:val="009F630A"/>
    <w:rsid w:val="00A02EC2"/>
    <w:rsid w:val="00A04524"/>
    <w:rsid w:val="00A045A5"/>
    <w:rsid w:val="00A06DA3"/>
    <w:rsid w:val="00A11CA6"/>
    <w:rsid w:val="00A14573"/>
    <w:rsid w:val="00A20AB0"/>
    <w:rsid w:val="00A23AFA"/>
    <w:rsid w:val="00A2528F"/>
    <w:rsid w:val="00A31B3E"/>
    <w:rsid w:val="00A42259"/>
    <w:rsid w:val="00A42C11"/>
    <w:rsid w:val="00A448CC"/>
    <w:rsid w:val="00A5166A"/>
    <w:rsid w:val="00A517E7"/>
    <w:rsid w:val="00A532F3"/>
    <w:rsid w:val="00A631CC"/>
    <w:rsid w:val="00A65513"/>
    <w:rsid w:val="00A664FA"/>
    <w:rsid w:val="00A67D79"/>
    <w:rsid w:val="00A70032"/>
    <w:rsid w:val="00A75E50"/>
    <w:rsid w:val="00A77E07"/>
    <w:rsid w:val="00A82E99"/>
    <w:rsid w:val="00A83B8D"/>
    <w:rsid w:val="00A8489E"/>
    <w:rsid w:val="00A85FC1"/>
    <w:rsid w:val="00A876A4"/>
    <w:rsid w:val="00A9332A"/>
    <w:rsid w:val="00A94EC8"/>
    <w:rsid w:val="00AB02A7"/>
    <w:rsid w:val="00AC2727"/>
    <w:rsid w:val="00AC29F3"/>
    <w:rsid w:val="00AC317B"/>
    <w:rsid w:val="00AD19FF"/>
    <w:rsid w:val="00AE08D0"/>
    <w:rsid w:val="00AE34A6"/>
    <w:rsid w:val="00AE6755"/>
    <w:rsid w:val="00AF37EE"/>
    <w:rsid w:val="00B02F30"/>
    <w:rsid w:val="00B127EB"/>
    <w:rsid w:val="00B15B43"/>
    <w:rsid w:val="00B17E32"/>
    <w:rsid w:val="00B20FBA"/>
    <w:rsid w:val="00B21C8F"/>
    <w:rsid w:val="00B22D49"/>
    <w:rsid w:val="00B231E5"/>
    <w:rsid w:val="00B24ABF"/>
    <w:rsid w:val="00B26C65"/>
    <w:rsid w:val="00B27639"/>
    <w:rsid w:val="00B3439B"/>
    <w:rsid w:val="00B3692B"/>
    <w:rsid w:val="00B4569B"/>
    <w:rsid w:val="00B54741"/>
    <w:rsid w:val="00B547D5"/>
    <w:rsid w:val="00B561BB"/>
    <w:rsid w:val="00B61B2D"/>
    <w:rsid w:val="00B62DA1"/>
    <w:rsid w:val="00B63EF4"/>
    <w:rsid w:val="00B66E4C"/>
    <w:rsid w:val="00B7636B"/>
    <w:rsid w:val="00B7664B"/>
    <w:rsid w:val="00B8028C"/>
    <w:rsid w:val="00B840C9"/>
    <w:rsid w:val="00B85A0D"/>
    <w:rsid w:val="00B85ED4"/>
    <w:rsid w:val="00B94A6C"/>
    <w:rsid w:val="00BA1378"/>
    <w:rsid w:val="00BA19FB"/>
    <w:rsid w:val="00BA71F9"/>
    <w:rsid w:val="00BB36AA"/>
    <w:rsid w:val="00BC15D0"/>
    <w:rsid w:val="00BC58A0"/>
    <w:rsid w:val="00BC6953"/>
    <w:rsid w:val="00BC6ED5"/>
    <w:rsid w:val="00BD547F"/>
    <w:rsid w:val="00BD6807"/>
    <w:rsid w:val="00BE56EF"/>
    <w:rsid w:val="00C02B87"/>
    <w:rsid w:val="00C250FB"/>
    <w:rsid w:val="00C27885"/>
    <w:rsid w:val="00C3112E"/>
    <w:rsid w:val="00C3712A"/>
    <w:rsid w:val="00C4086D"/>
    <w:rsid w:val="00C86500"/>
    <w:rsid w:val="00C9360B"/>
    <w:rsid w:val="00C975D8"/>
    <w:rsid w:val="00CA1896"/>
    <w:rsid w:val="00CA4988"/>
    <w:rsid w:val="00CA4F07"/>
    <w:rsid w:val="00CA5C5F"/>
    <w:rsid w:val="00CB24BB"/>
    <w:rsid w:val="00CB2692"/>
    <w:rsid w:val="00CB5B28"/>
    <w:rsid w:val="00CB68B4"/>
    <w:rsid w:val="00CB72D6"/>
    <w:rsid w:val="00CC199C"/>
    <w:rsid w:val="00CC5D99"/>
    <w:rsid w:val="00CC6DF8"/>
    <w:rsid w:val="00CC7C55"/>
    <w:rsid w:val="00CD2B35"/>
    <w:rsid w:val="00CE0368"/>
    <w:rsid w:val="00CF1B16"/>
    <w:rsid w:val="00CF52F2"/>
    <w:rsid w:val="00CF5371"/>
    <w:rsid w:val="00D00E89"/>
    <w:rsid w:val="00D0323A"/>
    <w:rsid w:val="00D0559F"/>
    <w:rsid w:val="00D077E9"/>
    <w:rsid w:val="00D11531"/>
    <w:rsid w:val="00D13834"/>
    <w:rsid w:val="00D2331E"/>
    <w:rsid w:val="00D24BA8"/>
    <w:rsid w:val="00D252F5"/>
    <w:rsid w:val="00D2557E"/>
    <w:rsid w:val="00D31064"/>
    <w:rsid w:val="00D3738C"/>
    <w:rsid w:val="00D40F7F"/>
    <w:rsid w:val="00D42CB7"/>
    <w:rsid w:val="00D43761"/>
    <w:rsid w:val="00D4378E"/>
    <w:rsid w:val="00D44CBB"/>
    <w:rsid w:val="00D44D59"/>
    <w:rsid w:val="00D53ADD"/>
    <w:rsid w:val="00D5413D"/>
    <w:rsid w:val="00D570A9"/>
    <w:rsid w:val="00D658B4"/>
    <w:rsid w:val="00D67E68"/>
    <w:rsid w:val="00D70D02"/>
    <w:rsid w:val="00D7141F"/>
    <w:rsid w:val="00D73D5D"/>
    <w:rsid w:val="00D76B9A"/>
    <w:rsid w:val="00D770C7"/>
    <w:rsid w:val="00D80A90"/>
    <w:rsid w:val="00D81D27"/>
    <w:rsid w:val="00D8382E"/>
    <w:rsid w:val="00D852A1"/>
    <w:rsid w:val="00D860EC"/>
    <w:rsid w:val="00D86945"/>
    <w:rsid w:val="00D90290"/>
    <w:rsid w:val="00DA2A26"/>
    <w:rsid w:val="00DB6FA2"/>
    <w:rsid w:val="00DB7ECC"/>
    <w:rsid w:val="00DC1782"/>
    <w:rsid w:val="00DC21BC"/>
    <w:rsid w:val="00DD152F"/>
    <w:rsid w:val="00DD3E36"/>
    <w:rsid w:val="00DD400F"/>
    <w:rsid w:val="00DD4654"/>
    <w:rsid w:val="00DD553E"/>
    <w:rsid w:val="00DE18E4"/>
    <w:rsid w:val="00DE213F"/>
    <w:rsid w:val="00DE2389"/>
    <w:rsid w:val="00DE2A85"/>
    <w:rsid w:val="00DE317C"/>
    <w:rsid w:val="00DF027C"/>
    <w:rsid w:val="00DF0663"/>
    <w:rsid w:val="00DF6069"/>
    <w:rsid w:val="00E00A32"/>
    <w:rsid w:val="00E05D24"/>
    <w:rsid w:val="00E07A43"/>
    <w:rsid w:val="00E13C41"/>
    <w:rsid w:val="00E14954"/>
    <w:rsid w:val="00E17474"/>
    <w:rsid w:val="00E20E81"/>
    <w:rsid w:val="00E21F0B"/>
    <w:rsid w:val="00E22ACD"/>
    <w:rsid w:val="00E25D1B"/>
    <w:rsid w:val="00E4446D"/>
    <w:rsid w:val="00E5030A"/>
    <w:rsid w:val="00E55DFD"/>
    <w:rsid w:val="00E620B0"/>
    <w:rsid w:val="00E62167"/>
    <w:rsid w:val="00E626C9"/>
    <w:rsid w:val="00E661F2"/>
    <w:rsid w:val="00E70F8D"/>
    <w:rsid w:val="00E81B40"/>
    <w:rsid w:val="00E83694"/>
    <w:rsid w:val="00E860A0"/>
    <w:rsid w:val="00E93E48"/>
    <w:rsid w:val="00E94589"/>
    <w:rsid w:val="00E9718F"/>
    <w:rsid w:val="00EA0FA6"/>
    <w:rsid w:val="00EB6A96"/>
    <w:rsid w:val="00EB6EC0"/>
    <w:rsid w:val="00EC3FCC"/>
    <w:rsid w:val="00EC7D13"/>
    <w:rsid w:val="00ED22DE"/>
    <w:rsid w:val="00ED6848"/>
    <w:rsid w:val="00ED71E7"/>
    <w:rsid w:val="00EE07E8"/>
    <w:rsid w:val="00EE4622"/>
    <w:rsid w:val="00EE6322"/>
    <w:rsid w:val="00EF555B"/>
    <w:rsid w:val="00EF7177"/>
    <w:rsid w:val="00F01F4A"/>
    <w:rsid w:val="00F023B2"/>
    <w:rsid w:val="00F027BB"/>
    <w:rsid w:val="00F06551"/>
    <w:rsid w:val="00F11165"/>
    <w:rsid w:val="00F11DCF"/>
    <w:rsid w:val="00F11DDC"/>
    <w:rsid w:val="00F15668"/>
    <w:rsid w:val="00F162EA"/>
    <w:rsid w:val="00F174AF"/>
    <w:rsid w:val="00F27380"/>
    <w:rsid w:val="00F30E9B"/>
    <w:rsid w:val="00F3533A"/>
    <w:rsid w:val="00F357CC"/>
    <w:rsid w:val="00F40100"/>
    <w:rsid w:val="00F41E60"/>
    <w:rsid w:val="00F43A82"/>
    <w:rsid w:val="00F44675"/>
    <w:rsid w:val="00F44B4A"/>
    <w:rsid w:val="00F46240"/>
    <w:rsid w:val="00F515DD"/>
    <w:rsid w:val="00F51D0B"/>
    <w:rsid w:val="00F52D27"/>
    <w:rsid w:val="00F53524"/>
    <w:rsid w:val="00F64ACC"/>
    <w:rsid w:val="00F65319"/>
    <w:rsid w:val="00F759B8"/>
    <w:rsid w:val="00F83527"/>
    <w:rsid w:val="00F8493F"/>
    <w:rsid w:val="00F8646A"/>
    <w:rsid w:val="00F86E6C"/>
    <w:rsid w:val="00F92709"/>
    <w:rsid w:val="00F93342"/>
    <w:rsid w:val="00F9643C"/>
    <w:rsid w:val="00F97F22"/>
    <w:rsid w:val="00FB21B4"/>
    <w:rsid w:val="00FB41AD"/>
    <w:rsid w:val="00FC004E"/>
    <w:rsid w:val="00FD0479"/>
    <w:rsid w:val="00FD3C4D"/>
    <w:rsid w:val="00FD583F"/>
    <w:rsid w:val="00FD7488"/>
    <w:rsid w:val="00FE20DD"/>
    <w:rsid w:val="00FE73F2"/>
    <w:rsid w:val="00FF0BC1"/>
    <w:rsid w:val="00FF16B4"/>
    <w:rsid w:val="00FF2CCA"/>
    <w:rsid w:val="00FF4D03"/>
    <w:rsid w:val="00FF5622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732ECA"/>
  <w15:docId w15:val="{4A4458D0-B6AC-4817-9809-098AEBD4D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semiHidden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ldgh\AppData\Local\Microsoft\Office\16.0\DTS\ko-KR%7b958EFA36-B7EC-4DFC-97B7-70C242AA79B9%7d\%7b9BC5F229-E92F-4014-A890-B4114F6B4D22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ACD706A8F84D80BDDAFEDA967AE4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2212CF3-F835-4A97-AD23-988E05EAB7DD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DFC227288E894A1990778EB970D4ED4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00DDA2-B0DD-40A8-BE6B-4D67CBBE35BF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1F8"/>
    <w:rsid w:val="000F2112"/>
    <w:rsid w:val="002012D4"/>
    <w:rsid w:val="002C0F6D"/>
    <w:rsid w:val="004733FA"/>
    <w:rsid w:val="005911F8"/>
    <w:rsid w:val="005F1588"/>
    <w:rsid w:val="006C2306"/>
    <w:rsid w:val="007828E6"/>
    <w:rsid w:val="00817953"/>
    <w:rsid w:val="00A0291C"/>
    <w:rsid w:val="00B40394"/>
    <w:rsid w:val="00D34958"/>
    <w:rsid w:val="00D6644E"/>
    <w:rsid w:val="00DC1C8A"/>
    <w:rsid w:val="00E1271A"/>
    <w:rsid w:val="00EC7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함승호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{9BC5F229-E92F-4014-A890-B4114F6B4D22}tf16392850_win32.dotx</Template>
  <TotalTime>2651</TotalTime>
  <Pages>39</Pages>
  <Words>1282</Words>
  <Characters>7312</Characters>
  <Application>Microsoft Office Word</Application>
  <DocSecurity>0</DocSecurity>
  <Lines>60</Lines>
  <Paragraphs>17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함승호</dc:creator>
  <cp:keywords/>
  <cp:lastModifiedBy>함승호</cp:lastModifiedBy>
  <cp:revision>501</cp:revision>
  <cp:lastPrinted>2006-08-01T17:47:00Z</cp:lastPrinted>
  <dcterms:created xsi:type="dcterms:W3CDTF">2021-09-23T11:03:00Z</dcterms:created>
  <dcterms:modified xsi:type="dcterms:W3CDTF">2021-09-30T15:57:00Z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