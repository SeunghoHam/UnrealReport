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37"/>
      </w:tblGrid>
      <w:tr w:rsidR="00395B3C" w:rsidRPr="00240586" w14:paraId="6C43A42C" w14:textId="77777777" w:rsidTr="00395B3C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DCDC47" w14:textId="4B9159A3" w:rsidR="00395B3C" w:rsidRPr="00240586" w:rsidRDefault="00395B3C" w:rsidP="00395B3C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06221D80" wp14:editId="294EA61F">
                      <wp:extent cx="5802086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2086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1570CC" w14:textId="111B4921" w:rsidR="00395B3C" w:rsidRPr="00417AE5" w:rsidRDefault="00D53ADD" w:rsidP="00395B3C">
                                  <w:pPr>
                                    <w:pStyle w:val="a7"/>
                                    <w:spacing w:line="204" w:lineRule="auto"/>
                                    <w:rPr>
                                      <w:rFonts w:hint="eastAsia"/>
                                      <w:color w:val="0F0D29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>VR</w:t>
                                  </w:r>
                                  <w:proofErr w:type="spellEnd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0F0D29" w:themeColor="text1"/>
                                      <w:lang w:val="ko-KR" w:bidi="ko-KR"/>
                                    </w:rPr>
                                    <w:t>프로그래밍 심화과정</w:t>
                                  </w:r>
                                </w:p>
                                <w:p w14:paraId="7A9511E8" w14:textId="3B7C3505" w:rsidR="00395B3C" w:rsidRPr="00395B3C" w:rsidRDefault="00D53ADD" w:rsidP="00395B3C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color w:val="0F0D29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>with</w:t>
                                  </w:r>
                                  <w:proofErr w:type="spellEnd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>LiiYuu</w:t>
                                  </w:r>
                                  <w:proofErr w:type="spellEnd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F0D29" w:themeColor="text1"/>
                                      <w:lang w:val="ko-KR" w:bidi="ko-KR"/>
                                    </w:rPr>
                                    <w:t>Senpai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221D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6" type="#_x0000_t202" style="width:456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" filled="f" stroked="f" strokeweight=".5pt">
                      <v:textbox>
                        <w:txbxContent>
                          <w:p w14:paraId="3D1570CC" w14:textId="111B4921" w:rsidR="00395B3C" w:rsidRPr="00417AE5" w:rsidRDefault="00D53ADD" w:rsidP="00395B3C">
                            <w:pPr>
                              <w:pStyle w:val="a7"/>
                              <w:spacing w:line="204" w:lineRule="auto"/>
                              <w:rPr>
                                <w:rFonts w:hint="eastAsia"/>
                                <w:color w:val="0F0D29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>VR</w:t>
                            </w:r>
                            <w:proofErr w:type="spellEnd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F0D29" w:themeColor="text1"/>
                                <w:lang w:val="ko-KR" w:bidi="ko-KR"/>
                              </w:rPr>
                              <w:t>프로그래밍 심화과정</w:t>
                            </w:r>
                          </w:p>
                          <w:p w14:paraId="7A9511E8" w14:textId="3B7C3505" w:rsidR="00395B3C" w:rsidRPr="00395B3C" w:rsidRDefault="00D53ADD" w:rsidP="00395B3C">
                            <w:pPr>
                              <w:pStyle w:val="a7"/>
                              <w:spacing w:after="0" w:line="204" w:lineRule="auto"/>
                              <w:rPr>
                                <w:color w:val="0F0D29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>LiiYuu</w:t>
                            </w:r>
                            <w:proofErr w:type="spellEnd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F0D29" w:themeColor="text1"/>
                                <w:lang w:val="ko-KR" w:bidi="ko-KR"/>
                              </w:rPr>
                              <w:t>Senpai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FB7852" w14:textId="77777777" w:rsidR="00395B3C" w:rsidRPr="00417AE5" w:rsidRDefault="00395B3C" w:rsidP="00395B3C">
            <w:pPr>
              <w:rPr>
                <w:color w:val="FFFFFF" w:themeColor="background1"/>
              </w:rPr>
            </w:pPr>
          </w:p>
        </w:tc>
      </w:tr>
      <w:tr w:rsidR="00395B3C" w:rsidRPr="00240586" w14:paraId="26904395" w14:textId="77777777" w:rsidTr="00395B3C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9FE29A3" w14:textId="77777777" w:rsidR="00395B3C" w:rsidRPr="00240586" w:rsidRDefault="00395B3C" w:rsidP="00395B3C">
            <w:pPr>
              <w:rPr>
                <w:noProof/>
              </w:rPr>
            </w:pPr>
          </w:p>
        </w:tc>
      </w:tr>
      <w:tr w:rsidR="00395B3C" w:rsidRPr="00240586" w14:paraId="0A62AA0B" w14:textId="77777777" w:rsidTr="00395B3C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D7E3A" w14:textId="3A080C4A" w:rsidR="00395B3C" w:rsidRPr="00D53ADD" w:rsidRDefault="00395B3C" w:rsidP="00395B3C">
            <w:pPr>
              <w:rPr>
                <w:sz w:val="32"/>
                <w:szCs w:val="24"/>
              </w:rPr>
            </w:pPr>
            <w:r w:rsidRPr="00D53ADD">
              <w:rPr>
                <w:rFonts w:hint="eastAsia"/>
                <w:sz w:val="32"/>
                <w:szCs w:val="24"/>
              </w:rPr>
              <w:t>2</w:t>
            </w:r>
            <w:r w:rsidRPr="00D53ADD">
              <w:rPr>
                <w:sz w:val="32"/>
                <w:szCs w:val="24"/>
              </w:rPr>
              <w:t>021.09 ~ 2021.1</w:t>
            </w:r>
            <w:r w:rsidR="00F3533A">
              <w:rPr>
                <w:sz w:val="32"/>
                <w:szCs w:val="24"/>
              </w:rPr>
              <w:t>1</w:t>
            </w:r>
          </w:p>
          <w:p w14:paraId="74603B67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52989EED" wp14:editId="4415C270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693166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D3D16F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  <w:p w14:paraId="1B166246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  <w:p w14:paraId="44C4CDD4" w14:textId="77777777" w:rsidR="00395B3C" w:rsidRPr="00D53ADD" w:rsidRDefault="000F3355" w:rsidP="00395B3C">
            <w:pPr>
              <w:rPr>
                <w:sz w:val="32"/>
                <w:szCs w:val="24"/>
              </w:rPr>
            </w:pPr>
            <w:sdt>
              <w:sdtPr>
                <w:rPr>
                  <w:rFonts w:hint="eastAsia"/>
                  <w:sz w:val="32"/>
                  <w:szCs w:val="24"/>
                </w:rPr>
                <w:id w:val="-1740469667"/>
                <w:placeholder>
                  <w:docPart w:val="3AACD706A8F84D80BDDAFEDA967AE4A3"/>
                </w:placeholder>
                <w15:appearance w15:val="hidden"/>
              </w:sdtPr>
              <w:sdtEndPr/>
              <w:sdtContent>
                <w:r w:rsidR="00395B3C" w:rsidRPr="00D53ADD">
                  <w:rPr>
                    <w:rFonts w:hint="eastAsia"/>
                    <w:sz w:val="32"/>
                    <w:szCs w:val="24"/>
                  </w:rPr>
                  <w:t xml:space="preserve">게임과 </w:t>
                </w:r>
                <w:r w:rsidR="00395B3C" w:rsidRPr="00D53ADD">
                  <w:rPr>
                    <w:sz w:val="32"/>
                    <w:szCs w:val="24"/>
                  </w:rPr>
                  <w:t>3</w:t>
                </w:r>
                <w:r w:rsidR="00395B3C" w:rsidRPr="00D53ADD">
                  <w:rPr>
                    <w:rFonts w:hint="eastAsia"/>
                    <w:sz w:val="32"/>
                    <w:szCs w:val="24"/>
                  </w:rPr>
                  <w:t>학년</w:t>
                </w:r>
              </w:sdtContent>
            </w:sdt>
          </w:p>
          <w:p w14:paraId="4D1912E9" w14:textId="77777777" w:rsidR="00395B3C" w:rsidRPr="00D53ADD" w:rsidRDefault="00395B3C" w:rsidP="00395B3C">
            <w:pPr>
              <w:rPr>
                <w:sz w:val="32"/>
                <w:szCs w:val="24"/>
              </w:rPr>
            </w:pPr>
            <w:r w:rsidRPr="00D53ADD">
              <w:rPr>
                <w:rFonts w:hint="eastAsia"/>
                <w:sz w:val="32"/>
                <w:szCs w:val="24"/>
                <w:lang w:val="ko-KR" w:bidi="ko-KR"/>
              </w:rPr>
              <w:t xml:space="preserve">작성자: </w:t>
            </w:r>
            <w:sdt>
              <w:sdtPr>
                <w:rPr>
                  <w:rFonts w:hint="eastAsia"/>
                  <w:sz w:val="32"/>
                  <w:szCs w:val="24"/>
                </w:rPr>
                <w:alias w:val="이름"/>
                <w:tag w:val="이름"/>
                <w:id w:val="-180584491"/>
                <w:placeholder>
                  <w:docPart w:val="DFC227288E894A1990778EB970D4ED4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D53ADD">
                  <w:rPr>
                    <w:rFonts w:hint="eastAsia"/>
                    <w:sz w:val="32"/>
                    <w:szCs w:val="24"/>
                  </w:rPr>
                  <w:t>함승호</w:t>
                </w:r>
              </w:sdtContent>
            </w:sdt>
          </w:p>
          <w:p w14:paraId="55F746C4" w14:textId="77777777" w:rsidR="00395B3C" w:rsidRPr="00240586" w:rsidRDefault="00395B3C" w:rsidP="00395B3C">
            <w:pPr>
              <w:rPr>
                <w:noProof/>
                <w:sz w:val="10"/>
                <w:szCs w:val="10"/>
              </w:rPr>
            </w:pPr>
          </w:p>
        </w:tc>
      </w:tr>
    </w:tbl>
    <w:p w14:paraId="3D99A140" w14:textId="71DCAA1D"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D4A589" wp14:editId="73F240D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4AA0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A589" id="직사각형 3" o:spid="_x0000_s1027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" filled="f" stroked="f" strokeweight="2pt">
                <v:textbox>
                  <w:txbxContent>
                    <w:p w14:paraId="08D04AA0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389A946" w14:textId="39772108" w:rsidR="00D077E9" w:rsidRPr="00240586" w:rsidRDefault="00417AE5">
      <w:pPr>
        <w:spacing w:after="20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4ABC820" wp14:editId="2689F6C2">
            <wp:simplePos x="0" y="0"/>
            <wp:positionH relativeFrom="margin">
              <wp:align>center</wp:align>
            </wp:positionH>
            <wp:positionV relativeFrom="paragraph">
              <wp:posOffset>1099744</wp:posOffset>
            </wp:positionV>
            <wp:extent cx="7931582" cy="4464578"/>
            <wp:effectExtent l="0" t="0" r="0" b="0"/>
            <wp:wrapNone/>
            <wp:docPr id="4" name="그림 4" descr="언리얼 온라인 러닝 - Unreal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언리얼 온라인 러닝 - Unreal En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582" cy="44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61312" behindDoc="0" locked="0" layoutInCell="1" allowOverlap="1" wp14:anchorId="267F40F3" wp14:editId="16F1169E">
            <wp:simplePos x="0" y="0"/>
            <wp:positionH relativeFrom="column">
              <wp:posOffset>4950044</wp:posOffset>
            </wp:positionH>
            <wp:positionV relativeFrom="paragraph">
              <wp:posOffset>7748905</wp:posOffset>
            </wp:positionV>
            <wp:extent cx="1482287" cy="643890"/>
            <wp:effectExtent l="0" t="0" r="0" b="3810"/>
            <wp:wrapNone/>
            <wp:docPr id="12" name="그래픽 201" descr="로고 개체 틀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래픽 201" descr="로고 개체 틀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EAD393" wp14:editId="69C3734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955E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D393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70DB955E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214B9C70" w14:textId="77AF3EC7" w:rsidR="006D486A" w:rsidRPr="009C44B2" w:rsidRDefault="003A1255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sz w:val="40"/>
          <w:szCs w:val="40"/>
          <w:lang w:val="ko-KR" w:bidi="ko-KR"/>
        </w:rPr>
        <w:lastRenderedPageBreak/>
        <w:t>1</w:t>
      </w:r>
      <w:r w:rsidRPr="009C44B2">
        <w:rPr>
          <w:rFonts w:hint="eastAsia"/>
          <w:sz w:val="40"/>
          <w:szCs w:val="40"/>
          <w:lang w:val="ko-KR" w:bidi="ko-KR"/>
        </w:rPr>
        <w:t>주차</w:t>
      </w:r>
      <w:proofErr w:type="spellEnd"/>
    </w:p>
    <w:p w14:paraId="28BE2154" w14:textId="15DCA1D1" w:rsidR="00CB68B4" w:rsidRPr="004B1568" w:rsidRDefault="006D486A" w:rsidP="00AE34A6">
      <w:pPr>
        <w:pStyle w:val="1"/>
        <w:spacing w:line="240" w:lineRule="auto"/>
        <w:rPr>
          <w:rFonts w:hint="eastAsia"/>
          <w:sz w:val="28"/>
          <w:szCs w:val="28"/>
          <w:lang w:val="ko-KR" w:bidi="ko-KR"/>
        </w:rPr>
      </w:pPr>
      <w:r w:rsidRPr="004B1568">
        <w:rPr>
          <w:szCs w:val="52"/>
          <w:lang w:val="ko-KR" w:bidi="ko-KR"/>
        </w:rPr>
        <w:tab/>
      </w:r>
      <w:r w:rsidRPr="004B1568">
        <w:rPr>
          <w:rFonts w:hint="eastAsia"/>
          <w:sz w:val="28"/>
          <w:szCs w:val="28"/>
          <w:lang w:val="ko-KR" w:bidi="ko-KR"/>
        </w:rPr>
        <w:t>강사소개,</w:t>
      </w:r>
      <w:r w:rsidRPr="004B1568">
        <w:rPr>
          <w:sz w:val="28"/>
          <w:szCs w:val="28"/>
          <w:lang w:val="ko-KR" w:bidi="ko-KR"/>
        </w:rPr>
        <w:t xml:space="preserve"> </w:t>
      </w:r>
      <w:r w:rsidRPr="004B1568">
        <w:rPr>
          <w:rFonts w:hint="eastAsia"/>
          <w:sz w:val="28"/>
          <w:szCs w:val="28"/>
          <w:lang w:val="ko-KR" w:bidi="ko-KR"/>
        </w:rPr>
        <w:t>수업계획</w:t>
      </w:r>
      <w:r w:rsidR="009C44B2">
        <w:rPr>
          <w:rFonts w:hint="eastAsia"/>
          <w:sz w:val="28"/>
          <w:szCs w:val="28"/>
          <w:lang w:val="ko-KR" w:bidi="ko-KR"/>
        </w:rPr>
        <w:t>,</w:t>
      </w:r>
      <w:r w:rsidR="009C44B2">
        <w:rPr>
          <w:sz w:val="28"/>
          <w:szCs w:val="28"/>
          <w:lang w:val="ko-KR" w:bidi="ko-KR"/>
        </w:rPr>
        <w:t xml:space="preserve"> </w:t>
      </w:r>
      <w:proofErr w:type="spellStart"/>
      <w:r w:rsidR="00C27885">
        <w:rPr>
          <w:rFonts w:hint="eastAsia"/>
          <w:sz w:val="28"/>
          <w:szCs w:val="28"/>
          <w:lang w:val="ko-KR" w:bidi="ko-KR"/>
        </w:rPr>
        <w:t>입력</w:t>
      </w:r>
      <w:r w:rsidR="00CB68B4">
        <w:rPr>
          <w:rFonts w:hint="eastAsia"/>
          <w:sz w:val="28"/>
          <w:szCs w:val="28"/>
          <w:lang w:val="ko-KR" w:bidi="ko-KR"/>
        </w:rPr>
        <w:t>매핑</w:t>
      </w:r>
      <w:proofErr w:type="spellEnd"/>
      <w:r w:rsidR="00CB68B4">
        <w:rPr>
          <w:rFonts w:hint="eastAsia"/>
          <w:sz w:val="28"/>
          <w:szCs w:val="28"/>
          <w:lang w:val="ko-KR" w:bidi="ko-KR"/>
        </w:rPr>
        <w:t>,</w:t>
      </w:r>
      <w:r w:rsidR="00CB68B4">
        <w:rPr>
          <w:sz w:val="28"/>
          <w:szCs w:val="28"/>
          <w:lang w:val="ko-KR" w:bidi="ko-KR"/>
        </w:rPr>
        <w:t xml:space="preserve"> </w:t>
      </w:r>
      <w:r w:rsidR="00CB68B4">
        <w:rPr>
          <w:rFonts w:hint="eastAsia"/>
          <w:sz w:val="28"/>
          <w:szCs w:val="28"/>
          <w:lang w:val="ko-KR" w:bidi="ko-KR"/>
        </w:rPr>
        <w:t>서버</w:t>
      </w:r>
      <w:r w:rsidR="0064633D">
        <w:rPr>
          <w:sz w:val="28"/>
          <w:szCs w:val="28"/>
          <w:lang w:val="ko-KR" w:bidi="ko-KR"/>
        </w:rPr>
        <w:t>(</w:t>
      </w:r>
      <w:r w:rsidR="00CB68B4">
        <w:rPr>
          <w:rFonts w:hint="eastAsia"/>
          <w:sz w:val="28"/>
          <w:szCs w:val="28"/>
          <w:lang w:val="ko-KR" w:bidi="ko-KR"/>
        </w:rPr>
        <w:t>이론</w:t>
      </w:r>
      <w:r w:rsidR="0064633D">
        <w:rPr>
          <w:rFonts w:hint="eastAsia"/>
          <w:sz w:val="28"/>
          <w:szCs w:val="28"/>
          <w:lang w:val="ko-KR" w:bidi="ko-KR"/>
        </w:rPr>
        <w:t>)</w:t>
      </w:r>
    </w:p>
    <w:p w14:paraId="0075E4BC" w14:textId="652E14C4" w:rsidR="00AB02A7" w:rsidRPr="009C44B2" w:rsidRDefault="003A1255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2주차</w:t>
      </w:r>
      <w:proofErr w:type="spellEnd"/>
    </w:p>
    <w:p w14:paraId="33DF9E3D" w14:textId="21AD1AEF" w:rsidR="004B1568" w:rsidRPr="00F64ACC" w:rsidRDefault="00F64ACC" w:rsidP="00AE34A6">
      <w:pPr>
        <w:pStyle w:val="1"/>
        <w:spacing w:line="240" w:lineRule="auto"/>
        <w:rPr>
          <w:rFonts w:hint="eastAsia"/>
          <w:sz w:val="28"/>
          <w:szCs w:val="28"/>
          <w:lang w:val="ko-KR" w:bidi="ko-KR"/>
        </w:rPr>
      </w:pPr>
      <w:r>
        <w:rPr>
          <w:sz w:val="28"/>
          <w:szCs w:val="28"/>
          <w:lang w:val="ko-KR" w:bidi="ko-KR"/>
        </w:rPr>
        <w:tab/>
      </w:r>
      <w:proofErr w:type="spellStart"/>
      <w:r>
        <w:rPr>
          <w:rFonts w:hint="eastAsia"/>
          <w:sz w:val="28"/>
          <w:szCs w:val="28"/>
          <w:lang w:val="ko-KR" w:bidi="ko-KR"/>
        </w:rPr>
        <w:t>냐옹</w:t>
      </w:r>
      <w:proofErr w:type="spellEnd"/>
    </w:p>
    <w:p w14:paraId="69BB3D20" w14:textId="63AE5858" w:rsidR="003A1255" w:rsidRPr="009C44B2" w:rsidRDefault="003A1255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3주차</w:t>
      </w:r>
      <w:proofErr w:type="spellEnd"/>
    </w:p>
    <w:p w14:paraId="3280052E" w14:textId="4EAF7856" w:rsidR="003A1255" w:rsidRPr="009C44B2" w:rsidRDefault="003A1255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sz w:val="40"/>
          <w:szCs w:val="40"/>
          <w:lang w:val="ko-KR" w:bidi="ko-KR"/>
        </w:rPr>
        <w:t>4</w:t>
      </w:r>
      <w:r w:rsidRPr="009C44B2">
        <w:rPr>
          <w:rFonts w:hint="eastAsia"/>
          <w:sz w:val="40"/>
          <w:szCs w:val="40"/>
          <w:lang w:val="ko-KR" w:bidi="ko-KR"/>
        </w:rPr>
        <w:t>주차</w:t>
      </w:r>
      <w:proofErr w:type="spellEnd"/>
    </w:p>
    <w:p w14:paraId="3CA84C3D" w14:textId="7F8A68ED" w:rsidR="003A1255" w:rsidRPr="009C44B2" w:rsidRDefault="003A1255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5주차</w:t>
      </w:r>
      <w:proofErr w:type="spellEnd"/>
    </w:p>
    <w:p w14:paraId="7BE848B3" w14:textId="60CCDFE2" w:rsidR="003A1255" w:rsidRPr="009C44B2" w:rsidRDefault="009C44B2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6주차</w:t>
      </w:r>
      <w:proofErr w:type="spellEnd"/>
    </w:p>
    <w:p w14:paraId="2F5E3BE0" w14:textId="6E2C2DBD" w:rsidR="00ED71E7" w:rsidRPr="009C44B2" w:rsidRDefault="009C44B2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sz w:val="40"/>
          <w:szCs w:val="40"/>
          <w:lang w:val="ko-KR" w:bidi="ko-KR"/>
        </w:rPr>
        <w:t>7</w:t>
      </w:r>
      <w:r w:rsidRPr="009C44B2">
        <w:rPr>
          <w:rFonts w:hint="eastAsia"/>
          <w:sz w:val="40"/>
          <w:szCs w:val="40"/>
          <w:lang w:val="ko-KR" w:bidi="ko-KR"/>
        </w:rPr>
        <w:t>주차</w:t>
      </w:r>
      <w:proofErr w:type="spellEnd"/>
    </w:p>
    <w:p w14:paraId="2FE3971C" w14:textId="273B1EC2" w:rsidR="009C44B2" w:rsidRPr="009C44B2" w:rsidRDefault="009C44B2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sz w:val="40"/>
          <w:szCs w:val="40"/>
          <w:lang w:val="ko-KR" w:bidi="ko-KR"/>
        </w:rPr>
        <w:t>8</w:t>
      </w:r>
      <w:r w:rsidRPr="009C44B2">
        <w:rPr>
          <w:rFonts w:hint="eastAsia"/>
          <w:sz w:val="40"/>
          <w:szCs w:val="40"/>
          <w:lang w:val="ko-KR" w:bidi="ko-KR"/>
        </w:rPr>
        <w:t>주차</w:t>
      </w:r>
      <w:proofErr w:type="spellEnd"/>
    </w:p>
    <w:p w14:paraId="2217CF78" w14:textId="6A871AB2" w:rsidR="009C44B2" w:rsidRPr="009C44B2" w:rsidRDefault="009C44B2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9주차</w:t>
      </w:r>
      <w:proofErr w:type="spellEnd"/>
    </w:p>
    <w:p w14:paraId="5C1803E4" w14:textId="4E8C4FA0" w:rsidR="009C44B2" w:rsidRDefault="009C44B2" w:rsidP="00AE34A6">
      <w:pPr>
        <w:pStyle w:val="1"/>
        <w:spacing w:line="240" w:lineRule="auto"/>
        <w:rPr>
          <w:sz w:val="40"/>
          <w:szCs w:val="40"/>
          <w:lang w:val="ko-KR" w:bidi="ko-KR"/>
        </w:rPr>
      </w:pPr>
      <w:proofErr w:type="spellStart"/>
      <w:r w:rsidRPr="009C44B2">
        <w:rPr>
          <w:rFonts w:hint="eastAsia"/>
          <w:sz w:val="40"/>
          <w:szCs w:val="40"/>
          <w:lang w:val="ko-KR" w:bidi="ko-KR"/>
        </w:rPr>
        <w:t>1</w:t>
      </w:r>
      <w:r w:rsidRPr="009C44B2">
        <w:rPr>
          <w:sz w:val="40"/>
          <w:szCs w:val="40"/>
          <w:lang w:val="ko-KR" w:bidi="ko-KR"/>
        </w:rPr>
        <w:t>0</w:t>
      </w:r>
      <w:r w:rsidRPr="009C44B2">
        <w:rPr>
          <w:rFonts w:hint="eastAsia"/>
          <w:sz w:val="40"/>
          <w:szCs w:val="40"/>
          <w:lang w:val="ko-KR" w:bidi="ko-KR"/>
        </w:rPr>
        <w:t>주차</w:t>
      </w:r>
      <w:proofErr w:type="spellEnd"/>
    </w:p>
    <w:p w14:paraId="77D79C17" w14:textId="258C1EEF" w:rsidR="00D43761" w:rsidRDefault="00D43761" w:rsidP="00AE34A6">
      <w:pPr>
        <w:pStyle w:val="1"/>
        <w:spacing w:line="240" w:lineRule="auto"/>
        <w:rPr>
          <w:sz w:val="40"/>
          <w:szCs w:val="40"/>
          <w:lang w:val="ko-KR" w:bidi="ko-KR"/>
        </w:rPr>
      </w:pPr>
    </w:p>
    <w:p w14:paraId="7E241D67" w14:textId="637D46E0" w:rsidR="00D43761" w:rsidRDefault="00D43761" w:rsidP="00AE34A6">
      <w:pPr>
        <w:pStyle w:val="1"/>
        <w:spacing w:line="240" w:lineRule="auto"/>
        <w:rPr>
          <w:sz w:val="40"/>
          <w:szCs w:val="40"/>
          <w:lang w:val="ko-KR" w:bidi="ko-KR"/>
        </w:rPr>
      </w:pPr>
    </w:p>
    <w:p w14:paraId="32FFE83A" w14:textId="77777777" w:rsidR="00D43761" w:rsidRDefault="00D43761" w:rsidP="00D43761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</w:p>
    <w:p w14:paraId="4D4DBD50" w14:textId="6DC3B85C" w:rsidR="00D43761" w:rsidRDefault="00D43761" w:rsidP="00D43761">
      <w:pPr>
        <w:pStyle w:val="1"/>
        <w:spacing w:line="240" w:lineRule="auto"/>
        <w:jc w:val="center"/>
        <w:rPr>
          <w:color w:val="0F0D29" w:themeColor="text1"/>
          <w:sz w:val="32"/>
          <w:lang w:val="ko-KR" w:bidi="ko-KR"/>
        </w:rPr>
      </w:pPr>
      <w:r>
        <w:rPr>
          <w:rFonts w:hint="eastAsia"/>
          <w:color w:val="0F0D29" w:themeColor="text1"/>
          <w:sz w:val="32"/>
          <w:lang w:val="ko-KR" w:bidi="ko-KR"/>
        </w:rPr>
        <w:lastRenderedPageBreak/>
        <w:t>수업계획</w:t>
      </w:r>
    </w:p>
    <w:p w14:paraId="2268B781" w14:textId="5A2E7F21" w:rsidR="00D40F7F" w:rsidRPr="00F174AF" w:rsidRDefault="00D40F7F" w:rsidP="00D40F7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여러가지 도구를 활용하는 네트워크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5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대5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FPS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게임</w:t>
      </w:r>
    </w:p>
    <w:p w14:paraId="179868B3" w14:textId="33C91AAC" w:rsidR="00D40F7F" w:rsidRPr="00F174AF" w:rsidRDefault="00E4446D" w:rsidP="00D43761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패키징을 하여 배포까지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하는것이</w:t>
      </w:r>
      <w:proofErr w:type="spellEnd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 목표.</w:t>
      </w:r>
    </w:p>
    <w:p w14:paraId="5A914D3A" w14:textId="5458C636" w:rsidR="00D43761" w:rsidRPr="00F174AF" w:rsidRDefault="00903665" w:rsidP="00D43761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참고게임 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: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RainbowSix</w:t>
      </w:r>
      <w:proofErr w:type="spellEnd"/>
      <w:r w:rsidR="00497A7F"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Siege</w:t>
      </w:r>
      <w:proofErr w:type="spellEnd"/>
    </w:p>
    <w:p w14:paraId="0E03F19E" w14:textId="6060F95C" w:rsidR="00D43761" w:rsidRDefault="00D43761" w:rsidP="00D43761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  <w:r>
        <w:rPr>
          <w:rFonts w:hint="eastAsia"/>
          <w:b w:val="0"/>
          <w:noProof/>
          <w:color w:val="0F0D29" w:themeColor="text1"/>
          <w:sz w:val="32"/>
          <w:lang w:val="ko-KR" w:bidi="ko-KR"/>
        </w:rPr>
        <w:drawing>
          <wp:inline distT="0" distB="0" distL="0" distR="0" wp14:anchorId="4C969043" wp14:editId="7706F027">
            <wp:extent cx="2863215" cy="1600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88F4" w14:textId="5BD77A25" w:rsidR="00D43761" w:rsidRDefault="00D43761" w:rsidP="00D43761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</w:p>
    <w:p w14:paraId="13A124DC" w14:textId="402B826E" w:rsidR="00CF1B16" w:rsidRPr="00F174AF" w:rsidRDefault="00657983" w:rsidP="00D43761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사용 버전 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: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UE4.2</w:t>
      </w:r>
      <w:r w:rsidR="00CF1B16" w:rsidRPr="00F174AF">
        <w:rPr>
          <w:rFonts w:hint="eastAsia"/>
          <w:color w:val="0F0D29" w:themeColor="text1"/>
          <w:sz w:val="28"/>
          <w:szCs w:val="28"/>
          <w:lang w:val="ko-KR" w:bidi="ko-KR"/>
        </w:rPr>
        <w:t>7</w:t>
      </w:r>
      <w:proofErr w:type="spellEnd"/>
    </w:p>
    <w:p w14:paraId="60378994" w14:textId="4DA5E7E1" w:rsidR="00CF1B16" w:rsidRDefault="00CF1B16" w:rsidP="00D43761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</w:p>
    <w:p w14:paraId="70BD78E7" w14:textId="77777777" w:rsidR="00CF1B16" w:rsidRDefault="00CF1B16" w:rsidP="00D43761">
      <w:pPr>
        <w:pStyle w:val="1"/>
        <w:spacing w:line="240" w:lineRule="auto"/>
        <w:rPr>
          <w:rFonts w:hint="eastAsia"/>
          <w:color w:val="0F0D29" w:themeColor="text1"/>
          <w:sz w:val="32"/>
          <w:lang w:val="ko-KR" w:bidi="ko-KR"/>
        </w:rPr>
      </w:pPr>
    </w:p>
    <w:p w14:paraId="39BE563D" w14:textId="363807E4" w:rsidR="00B7664B" w:rsidRDefault="0049755F" w:rsidP="00B7664B">
      <w:pPr>
        <w:pStyle w:val="1"/>
        <w:spacing w:line="240" w:lineRule="auto"/>
        <w:jc w:val="center"/>
        <w:rPr>
          <w:rFonts w:hint="eastAsia"/>
          <w:color w:val="0F0D29" w:themeColor="text1"/>
          <w:sz w:val="32"/>
          <w:lang w:val="ko-KR" w:bidi="ko-KR"/>
        </w:rPr>
      </w:pPr>
      <w:r>
        <w:rPr>
          <w:rFonts w:hint="eastAsia"/>
          <w:color w:val="0F0D29" w:themeColor="text1"/>
          <w:sz w:val="32"/>
          <w:lang w:val="ko-KR" w:bidi="ko-KR"/>
        </w:rPr>
        <w:t>입력</w:t>
      </w:r>
      <w:r w:rsidR="00CF1B16">
        <w:rPr>
          <w:rFonts w:hint="eastAsia"/>
          <w:color w:val="0F0D29" w:themeColor="text1"/>
          <w:sz w:val="32"/>
          <w:lang w:val="ko-KR" w:bidi="ko-KR"/>
        </w:rPr>
        <w:t xml:space="preserve"> 매핑</w:t>
      </w:r>
    </w:p>
    <w:p w14:paraId="2BE9915A" w14:textId="04AA599A" w:rsidR="00B7664B" w:rsidRPr="00F174AF" w:rsidRDefault="00B7664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캐릭터 이동에 대한 </w:t>
      </w:r>
      <w:proofErr w:type="spellStart"/>
      <w:r w:rsidR="00A20AB0" w:rsidRPr="00F174AF">
        <w:rPr>
          <w:rFonts w:hint="eastAsia"/>
          <w:color w:val="0F0D29" w:themeColor="text1"/>
          <w:sz w:val="28"/>
          <w:szCs w:val="28"/>
          <w:lang w:val="ko-KR" w:bidi="ko-KR"/>
        </w:rPr>
        <w:t>I</w:t>
      </w:r>
      <w:r w:rsidR="00A20AB0" w:rsidRPr="00F174AF">
        <w:rPr>
          <w:color w:val="0F0D29" w:themeColor="text1"/>
          <w:sz w:val="28"/>
          <w:szCs w:val="28"/>
          <w:lang w:val="ko-KR" w:bidi="ko-KR"/>
        </w:rPr>
        <w:t>nput</w:t>
      </w:r>
      <w:proofErr w:type="spellEnd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 할당을 해줘야 한다.</w:t>
      </w:r>
    </w:p>
    <w:p w14:paraId="163C25B7" w14:textId="7A3DD540" w:rsidR="0049755F" w:rsidRPr="00F174AF" w:rsidRDefault="0049755F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[세팅 →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프로젝트 세팅 →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입력] </w:t>
      </w:r>
    </w:p>
    <w:p w14:paraId="5A68B7B4" w14:textId="09B1A2C7" w:rsidR="00B7664B" w:rsidRDefault="00B7664B" w:rsidP="00B7664B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</w:p>
    <w:p w14:paraId="7EBE59FF" w14:textId="7FB0CC69" w:rsidR="005F2177" w:rsidRPr="00F174AF" w:rsidRDefault="005F217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(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경로 사진)</w:t>
      </w:r>
    </w:p>
    <w:p w14:paraId="3C9ED533" w14:textId="3465E583" w:rsidR="005F2177" w:rsidRDefault="005F2177" w:rsidP="00B7664B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</w:p>
    <w:p w14:paraId="4422A037" w14:textId="07C8AA9F" w:rsidR="005F2177" w:rsidRDefault="005F217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lastRenderedPageBreak/>
        <w:t>F</w:t>
      </w:r>
      <w:r w:rsidRPr="00F174AF">
        <w:rPr>
          <w:color w:val="0F0D29" w:themeColor="text1"/>
          <w:sz w:val="28"/>
          <w:szCs w:val="28"/>
          <w:lang w:val="ko-KR" w:bidi="ko-KR"/>
        </w:rPr>
        <w:t>PS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게임이므로 이동에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WASD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 사용할 것이다.</w:t>
      </w:r>
    </w:p>
    <w:p w14:paraId="384658E6" w14:textId="61F9ACEE" w:rsidR="00A664FA" w:rsidRDefault="00A664FA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축매핑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옆의 </w:t>
      </w:r>
      <w:r>
        <w:rPr>
          <w:color w:val="0F0D29" w:themeColor="text1"/>
          <w:sz w:val="28"/>
          <w:szCs w:val="28"/>
          <w:lang w:val="ko-KR" w:bidi="ko-KR"/>
        </w:rPr>
        <w:t xml:space="preserve">+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누르면 새로운 축 매핑을 생성한다.</w:t>
      </w:r>
    </w:p>
    <w:p w14:paraId="426C15BB" w14:textId="7AACDE80" w:rsidR="00A06DA3" w:rsidRPr="00F174AF" w:rsidRDefault="00A06DA3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(매핑 추가 사진)</w:t>
      </w:r>
    </w:p>
    <w:p w14:paraId="4D8D05A8" w14:textId="5FDAC2FC" w:rsidR="005F2177" w:rsidRPr="00F174AF" w:rsidRDefault="005F217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 w:rsidRPr="00F174AF">
        <w:rPr>
          <w:color w:val="FF0000"/>
          <w:sz w:val="28"/>
          <w:szCs w:val="28"/>
          <w:lang w:val="ko-KR" w:bidi="ko-KR"/>
        </w:rPr>
        <w:t>M</w:t>
      </w:r>
      <w:r w:rsidRPr="00F174AF">
        <w:rPr>
          <w:rFonts w:hint="eastAsia"/>
          <w:color w:val="FF0000"/>
          <w:sz w:val="28"/>
          <w:szCs w:val="28"/>
          <w:lang w:val="ko-KR" w:bidi="ko-KR"/>
        </w:rPr>
        <w:t>o</w:t>
      </w:r>
      <w:r w:rsidRPr="00F174AF">
        <w:rPr>
          <w:color w:val="FF0000"/>
          <w:sz w:val="28"/>
          <w:szCs w:val="28"/>
          <w:lang w:val="ko-KR" w:bidi="ko-KR"/>
        </w:rPr>
        <w:t>veForward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라는 이름의 축 매핑에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W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,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라는</w:t>
      </w:r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키 값을 각각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W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= 1,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= -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1</w:t>
      </w:r>
      <w:proofErr w:type="spellEnd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을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Scale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로 </w:t>
      </w:r>
      <w:proofErr w:type="spellStart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할당시킨다</w:t>
      </w:r>
      <w:proofErr w:type="spellEnd"/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.</w:t>
      </w:r>
    </w:p>
    <w:p w14:paraId="66771AFB" w14:textId="390F7E8D" w:rsidR="00367168" w:rsidRPr="00F174AF" w:rsidRDefault="00367168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마찬가지로 </w:t>
      </w:r>
      <w:proofErr w:type="spellStart"/>
      <w:r w:rsidRPr="00F174AF">
        <w:rPr>
          <w:color w:val="00B050"/>
          <w:sz w:val="28"/>
          <w:szCs w:val="28"/>
          <w:lang w:val="ko-KR" w:bidi="ko-KR"/>
        </w:rPr>
        <w:t>MoveRight</w:t>
      </w:r>
      <w:proofErr w:type="spellEnd"/>
      <w:r w:rsidRPr="00F174AF">
        <w:rPr>
          <w:color w:val="00B050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축 매핑에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A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= -1,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D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= 1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을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Scale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할당한다.</w:t>
      </w:r>
    </w:p>
    <w:p w14:paraId="3FAEDBA0" w14:textId="79946CF8" w:rsidR="00E9718F" w:rsidRDefault="00555CC6" w:rsidP="00B7664B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99FF0" wp14:editId="4E25676B">
                <wp:simplePos x="0" y="0"/>
                <wp:positionH relativeFrom="column">
                  <wp:posOffset>1213697</wp:posOffset>
                </wp:positionH>
                <wp:positionV relativeFrom="paragraph">
                  <wp:posOffset>2168525</wp:posOffset>
                </wp:positionV>
                <wp:extent cx="556846" cy="556846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556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B401" w14:textId="654370FC" w:rsidR="00555CC6" w:rsidRPr="00555CC6" w:rsidRDefault="00555CC6" w:rsidP="00555CC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44"/>
                                <w:szCs w:val="36"/>
                              </w:rPr>
                            </w:pPr>
                            <w:r w:rsidRPr="00555CC6">
                              <w:rPr>
                                <w:color w:val="FF0000"/>
                                <w:sz w:val="44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9FF0" id="직사각형 17" o:spid="_x0000_s1029" style="position:absolute;margin-left:95.55pt;margin-top:170.75pt;width:43.8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" filled="f" stroked="f" strokeweight="2pt">
                <v:textbox>
                  <w:txbxContent>
                    <w:p w14:paraId="7FA1B401" w14:textId="654370FC" w:rsidR="00555CC6" w:rsidRPr="00555CC6" w:rsidRDefault="00555CC6" w:rsidP="00555CC6">
                      <w:pPr>
                        <w:jc w:val="center"/>
                        <w:rPr>
                          <w:rFonts w:hint="eastAsia"/>
                          <w:color w:val="FF0000"/>
                          <w:sz w:val="44"/>
                          <w:szCs w:val="36"/>
                        </w:rPr>
                      </w:pPr>
                      <w:r w:rsidRPr="00555CC6">
                        <w:rPr>
                          <w:color w:val="FF0000"/>
                          <w:sz w:val="44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5EF16" wp14:editId="36BEA0C7">
                <wp:simplePos x="0" y="0"/>
                <wp:positionH relativeFrom="column">
                  <wp:posOffset>-40852</wp:posOffset>
                </wp:positionH>
                <wp:positionV relativeFrom="paragraph">
                  <wp:posOffset>889635</wp:posOffset>
                </wp:positionV>
                <wp:extent cx="556846" cy="556846"/>
                <wp:effectExtent l="0" t="0" r="0" b="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556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D643B" w14:textId="67E01AC5" w:rsidR="00555CC6" w:rsidRPr="00555CC6" w:rsidRDefault="00555CC6" w:rsidP="00555CC6">
                            <w:pPr>
                              <w:jc w:val="center"/>
                              <w:rPr>
                                <w:rFonts w:hint="eastAsia"/>
                                <w:color w:val="00B050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color w:val="00B050"/>
                                <w:sz w:val="44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EF16" id="직사각형 19" o:spid="_x0000_s1030" style="position:absolute;margin-left:-3.2pt;margin-top:70.05pt;width:43.85pt;height:4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" filled="f" stroked="f" strokeweight="2pt">
                <v:textbox>
                  <w:txbxContent>
                    <w:p w14:paraId="5D5D643B" w14:textId="67E01AC5" w:rsidR="00555CC6" w:rsidRPr="00555CC6" w:rsidRDefault="00555CC6" w:rsidP="00555CC6">
                      <w:pPr>
                        <w:jc w:val="center"/>
                        <w:rPr>
                          <w:rFonts w:hint="eastAsia"/>
                          <w:color w:val="00B050"/>
                          <w:sz w:val="44"/>
                          <w:szCs w:val="36"/>
                        </w:rPr>
                      </w:pPr>
                      <w:r>
                        <w:rPr>
                          <w:color w:val="00B050"/>
                          <w:sz w:val="44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23A2" wp14:editId="4685B1F6">
                <wp:simplePos x="0" y="0"/>
                <wp:positionH relativeFrom="column">
                  <wp:posOffset>1983317</wp:posOffset>
                </wp:positionH>
                <wp:positionV relativeFrom="paragraph">
                  <wp:posOffset>898525</wp:posOffset>
                </wp:positionV>
                <wp:extent cx="556846" cy="556846"/>
                <wp:effectExtent l="0" t="0" r="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556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C968D" w14:textId="08E3544A" w:rsidR="00555CC6" w:rsidRPr="00555CC6" w:rsidRDefault="00555CC6" w:rsidP="00555CC6">
                            <w:pPr>
                              <w:jc w:val="center"/>
                              <w:rPr>
                                <w:rFonts w:hint="eastAsia"/>
                                <w:color w:val="00B050"/>
                                <w:sz w:val="44"/>
                                <w:szCs w:val="36"/>
                              </w:rPr>
                            </w:pPr>
                            <w:r w:rsidRPr="00555CC6">
                              <w:rPr>
                                <w:color w:val="00B050"/>
                                <w:sz w:val="44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023A2" id="직사각형 18" o:spid="_x0000_s1031" style="position:absolute;margin-left:156.15pt;margin-top:70.75pt;width:43.85pt;height:4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" filled="f" stroked="f" strokeweight="2pt">
                <v:textbox>
                  <w:txbxContent>
                    <w:p w14:paraId="24BC968D" w14:textId="08E3544A" w:rsidR="00555CC6" w:rsidRPr="00555CC6" w:rsidRDefault="00555CC6" w:rsidP="00555CC6">
                      <w:pPr>
                        <w:jc w:val="center"/>
                        <w:rPr>
                          <w:rFonts w:hint="eastAsia"/>
                          <w:color w:val="00B050"/>
                          <w:sz w:val="44"/>
                          <w:szCs w:val="36"/>
                        </w:rPr>
                      </w:pPr>
                      <w:r w:rsidRPr="00555CC6">
                        <w:rPr>
                          <w:color w:val="00B050"/>
                          <w:sz w:val="44"/>
                          <w:szCs w:val="3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7FD99" wp14:editId="568F7AC2">
                <wp:simplePos x="0" y="0"/>
                <wp:positionH relativeFrom="column">
                  <wp:posOffset>1231053</wp:posOffset>
                </wp:positionH>
                <wp:positionV relativeFrom="paragraph">
                  <wp:posOffset>52916</wp:posOffset>
                </wp:positionV>
                <wp:extent cx="556846" cy="556846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556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06717" w14:textId="3151A19B" w:rsidR="00555CC6" w:rsidRPr="00555CC6" w:rsidRDefault="00555CC6" w:rsidP="00555CC6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44"/>
                                <w:szCs w:val="36"/>
                              </w:rPr>
                            </w:pPr>
                            <w:r w:rsidRPr="00555CC6">
                              <w:rPr>
                                <w:rFonts w:hint="eastAsia"/>
                                <w:color w:val="FF0000"/>
                                <w:sz w:val="44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FD99" id="직사각형 15" o:spid="_x0000_s1032" style="position:absolute;margin-left:96.95pt;margin-top:4.15pt;width:43.85pt;height: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" filled="f" stroked="f" strokeweight="2pt">
                <v:textbox>
                  <w:txbxContent>
                    <w:p w14:paraId="75C06717" w14:textId="3151A19B" w:rsidR="00555CC6" w:rsidRPr="00555CC6" w:rsidRDefault="00555CC6" w:rsidP="00555CC6">
                      <w:pPr>
                        <w:jc w:val="center"/>
                        <w:rPr>
                          <w:rFonts w:hint="eastAsia"/>
                          <w:color w:val="FF0000"/>
                          <w:sz w:val="44"/>
                          <w:szCs w:val="36"/>
                        </w:rPr>
                      </w:pPr>
                      <w:r w:rsidRPr="00555CC6">
                        <w:rPr>
                          <w:rFonts w:hint="eastAsia"/>
                          <w:color w:val="FF0000"/>
                          <w:sz w:val="44"/>
                          <w:szCs w:val="3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41787" wp14:editId="06473B73">
            <wp:extent cx="2602523" cy="2602523"/>
            <wp:effectExtent l="0" t="0" r="7620" b="7620"/>
            <wp:docPr id="14" name="그림 14" descr="x, Y축 및 번호 - 로열티 프리 그래프 스톡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, Y축 및 번호 - 로열티 프리 그래프 스톡 사진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349" cy="26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8CEF" w14:textId="1C8906CD" w:rsidR="00555CC6" w:rsidRPr="00F174AF" w:rsidRDefault="00432D4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중</w:t>
      </w:r>
      <w:r w:rsidR="001572D1" w:rsidRPr="00F174AF">
        <w:rPr>
          <w:rFonts w:hint="eastAsia"/>
          <w:color w:val="0F0D29" w:themeColor="text1"/>
          <w:sz w:val="28"/>
          <w:szCs w:val="28"/>
          <w:lang w:val="ko-KR" w:bidi="ko-KR"/>
        </w:rPr>
        <w:t>앙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에 캐릭터가 있다고 생각하면 </w:t>
      </w:r>
      <w:proofErr w:type="spellStart"/>
      <w:r w:rsidRPr="00F174AF">
        <w:rPr>
          <w:color w:val="0F0D29" w:themeColor="text1"/>
          <w:sz w:val="28"/>
          <w:szCs w:val="28"/>
          <w:lang w:val="ko-KR" w:bidi="ko-KR"/>
        </w:rPr>
        <w:t>Scale</w:t>
      </w:r>
      <w:proofErr w:type="spellEnd"/>
      <w:r w:rsidRPr="00F174AF">
        <w:rPr>
          <w:color w:val="0F0D29" w:themeColor="text1"/>
          <w:sz w:val="28"/>
          <w:szCs w:val="28"/>
          <w:lang w:val="ko-KR" w:bidi="ko-KR"/>
        </w:rPr>
        <w:t xml:space="preserve"> </w:t>
      </w: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>할당이 이해 될 것이다.</w:t>
      </w:r>
    </w:p>
    <w:p w14:paraId="273D87B7" w14:textId="32995662" w:rsidR="003556B5" w:rsidRPr="0038233B" w:rsidRDefault="003556B5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3F93CEEF" w14:textId="5CE51824" w:rsidR="00240D5F" w:rsidRPr="0038233B" w:rsidRDefault="008741ED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38233B">
        <w:rPr>
          <w:rFonts w:hint="eastAsia"/>
          <w:color w:val="0F0D29" w:themeColor="text1"/>
          <w:sz w:val="28"/>
          <w:szCs w:val="28"/>
          <w:lang w:val="ko-KR" w:bidi="ko-KR"/>
        </w:rPr>
        <w:t xml:space="preserve">캐릭터 </w:t>
      </w:r>
      <w:r w:rsidRPr="0038233B">
        <w:rPr>
          <w:color w:val="0F0D29" w:themeColor="text1"/>
          <w:sz w:val="28"/>
          <w:szCs w:val="28"/>
          <w:lang w:val="ko-KR" w:bidi="ko-KR"/>
        </w:rPr>
        <w:t xml:space="preserve">C++ </w:t>
      </w:r>
      <w:r w:rsidRPr="0038233B">
        <w:rPr>
          <w:rFonts w:hint="eastAsia"/>
          <w:color w:val="0F0D29" w:themeColor="text1"/>
          <w:sz w:val="28"/>
          <w:szCs w:val="28"/>
          <w:lang w:val="ko-KR" w:bidi="ko-KR"/>
        </w:rPr>
        <w:t>클래스를 만든다.</w:t>
      </w:r>
    </w:p>
    <w:p w14:paraId="5BDC0C92" w14:textId="58F2AD77" w:rsidR="008741ED" w:rsidRDefault="0038233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38233B">
        <w:rPr>
          <w:rFonts w:hint="eastAsia"/>
          <w:color w:val="0F0D29" w:themeColor="text1"/>
          <w:sz w:val="28"/>
          <w:szCs w:val="28"/>
          <w:lang w:val="ko-KR" w:bidi="ko-KR"/>
        </w:rPr>
        <w:t>[</w:t>
      </w:r>
      <w:proofErr w:type="spellStart"/>
      <w:r w:rsidRPr="0038233B">
        <w:rPr>
          <w:rFonts w:hint="eastAsia"/>
          <w:color w:val="0F0D29" w:themeColor="text1"/>
          <w:sz w:val="28"/>
          <w:szCs w:val="28"/>
          <w:lang w:val="ko-KR" w:bidi="ko-KR"/>
        </w:rPr>
        <w:t>파일</w:t>
      </w:r>
      <w:r w:rsidRPr="0038233B">
        <w:rPr>
          <w:rFonts w:hint="eastAsia"/>
          <w:color w:val="0F0D29" w:themeColor="text1"/>
          <w:sz w:val="28"/>
          <w:szCs w:val="28"/>
          <w:lang w:val="ko-KR" w:bidi="ko-KR"/>
        </w:rPr>
        <w:t>→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새로운</w:t>
      </w:r>
      <w:r>
        <w:rPr>
          <w:color w:val="0F0D29" w:themeColor="text1"/>
          <w:sz w:val="28"/>
          <w:szCs w:val="28"/>
          <w:lang w:val="ko-KR" w:bidi="ko-KR"/>
        </w:rPr>
        <w:t>C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>++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클래스]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에서 부모클래스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Character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선택한다.</w:t>
      </w:r>
    </w:p>
    <w:p w14:paraId="70F58D03" w14:textId="64611B47" w:rsidR="0038233B" w:rsidRDefault="0038233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(경로사진)</w:t>
      </w:r>
    </w:p>
    <w:p w14:paraId="7C606667" w14:textId="15BFF08A" w:rsidR="0038233B" w:rsidRDefault="0038233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(</w:t>
      </w:r>
      <w:r>
        <w:rPr>
          <w:color w:val="0F0D29" w:themeColor="text1"/>
          <w:sz w:val="28"/>
          <w:szCs w:val="28"/>
          <w:lang w:val="ko-KR" w:bidi="ko-KR"/>
        </w:rPr>
        <w:t xml:space="preserve">c++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클래스 추가 사진</w:t>
      </w:r>
      <w:r>
        <w:rPr>
          <w:color w:val="0F0D29" w:themeColor="text1"/>
          <w:sz w:val="28"/>
          <w:szCs w:val="28"/>
          <w:lang w:val="ko-KR" w:bidi="ko-KR"/>
        </w:rPr>
        <w:t>)</w:t>
      </w:r>
    </w:p>
    <w:p w14:paraId="0EDE75E6" w14:textId="7E5C05DF" w:rsidR="00CB72D6" w:rsidRDefault="00CB72D6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'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BaseCharacter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'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라는 퍼블릭 클래스를 만들었다.</w:t>
      </w:r>
    </w:p>
    <w:p w14:paraId="2B5A3FE3" w14:textId="54725B04" w:rsidR="00E83694" w:rsidRDefault="00E83694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lastRenderedPageBreak/>
        <w:t>(완료사진)</w:t>
      </w:r>
    </w:p>
    <w:p w14:paraId="33DD68F5" w14:textId="3DC940A4" w:rsidR="00294471" w:rsidRDefault="00294471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6CC1BBBA" w14:textId="38B0093F" w:rsidR="00294471" w:rsidRDefault="00294471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V</w:t>
      </w:r>
      <w:r>
        <w:rPr>
          <w:color w:val="0F0D29" w:themeColor="text1"/>
          <w:sz w:val="28"/>
          <w:szCs w:val="28"/>
          <w:lang w:val="ko-KR" w:bidi="ko-KR"/>
        </w:rPr>
        <w:t>isual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Studio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에서 로드가 필요하다 할 것이다.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</w:p>
    <w:p w14:paraId="4FB2E0EB" w14:textId="39B97239" w:rsidR="00D2331E" w:rsidRPr="00294471" w:rsidRDefault="00294471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모두 로드 한다.</w:t>
      </w:r>
    </w:p>
    <w:p w14:paraId="1495C4E1" w14:textId="5A64750A" w:rsidR="000665B0" w:rsidRDefault="00857494" w:rsidP="00B7664B">
      <w:pPr>
        <w:pStyle w:val="1"/>
        <w:spacing w:line="240" w:lineRule="auto"/>
        <w:rPr>
          <w:color w:val="0F0D29" w:themeColor="text1"/>
          <w:sz w:val="24"/>
          <w:szCs w:val="24"/>
          <w:lang w:val="ko-KR" w:bidi="ko-KR"/>
        </w:rPr>
      </w:pPr>
      <w:proofErr w:type="spellStart"/>
      <w:r>
        <w:rPr>
          <w:color w:val="0F0D29" w:themeColor="text1"/>
          <w:sz w:val="24"/>
          <w:szCs w:val="24"/>
          <w:lang w:val="ko-KR" w:bidi="ko-KR"/>
        </w:rPr>
        <w:t>Visual</w:t>
      </w:r>
      <w:proofErr w:type="spellEnd"/>
      <w:r>
        <w:rPr>
          <w:color w:val="0F0D29" w:themeColor="text1"/>
          <w:sz w:val="24"/>
          <w:szCs w:val="24"/>
          <w:lang w:val="ko-KR" w:bidi="ko-KR"/>
        </w:rPr>
        <w:t xml:space="preserve"> </w:t>
      </w:r>
      <w:proofErr w:type="spellStart"/>
      <w:r>
        <w:rPr>
          <w:color w:val="0F0D29" w:themeColor="text1"/>
          <w:sz w:val="24"/>
          <w:szCs w:val="24"/>
          <w:lang w:val="ko-KR" w:bidi="ko-KR"/>
        </w:rPr>
        <w:t>Studio</w:t>
      </w:r>
      <w:r>
        <w:rPr>
          <w:rFonts w:hint="eastAsia"/>
          <w:color w:val="0F0D29" w:themeColor="text1"/>
          <w:sz w:val="24"/>
          <w:szCs w:val="24"/>
          <w:lang w:val="ko-KR" w:bidi="ko-KR"/>
        </w:rPr>
        <w:t>를</w:t>
      </w:r>
      <w:proofErr w:type="spellEnd"/>
      <w:r w:rsidR="00875F24">
        <w:rPr>
          <w:rFonts w:hint="eastAsia"/>
          <w:color w:val="0F0D29" w:themeColor="text1"/>
          <w:sz w:val="24"/>
          <w:szCs w:val="24"/>
          <w:lang w:val="ko-KR" w:bidi="ko-KR"/>
        </w:rPr>
        <w:t xml:space="preserve"> </w:t>
      </w:r>
      <w:r w:rsidR="001B4E26">
        <w:rPr>
          <w:rFonts w:hint="eastAsia"/>
          <w:color w:val="0F0D29" w:themeColor="text1"/>
          <w:sz w:val="24"/>
          <w:szCs w:val="24"/>
          <w:lang w:val="ko-KR" w:bidi="ko-KR"/>
        </w:rPr>
        <w:t>꺼버렸다면</w:t>
      </w:r>
      <w:r w:rsidR="00D2331E" w:rsidRPr="000D5F31">
        <w:rPr>
          <w:rFonts w:hint="eastAsia"/>
          <w:color w:val="0F0D29" w:themeColor="text1"/>
          <w:sz w:val="24"/>
          <w:szCs w:val="24"/>
          <w:lang w:val="ko-KR" w:bidi="ko-KR"/>
        </w:rPr>
        <w:t xml:space="preserve"> </w:t>
      </w:r>
      <w:r w:rsidR="00D2331E" w:rsidRPr="000D5F31">
        <w:rPr>
          <w:color w:val="0F0D29" w:themeColor="text1"/>
          <w:sz w:val="24"/>
          <w:szCs w:val="24"/>
          <w:lang w:val="ko-KR" w:bidi="ko-KR"/>
        </w:rPr>
        <w:t>[</w:t>
      </w:r>
      <w:r w:rsidR="00D2331E" w:rsidRPr="000D5F31">
        <w:rPr>
          <w:rFonts w:hint="eastAsia"/>
          <w:color w:val="0F0D29" w:themeColor="text1"/>
          <w:sz w:val="24"/>
          <w:szCs w:val="24"/>
          <w:lang w:val="ko-KR" w:bidi="ko-KR"/>
        </w:rPr>
        <w:t xml:space="preserve">파일 → </w:t>
      </w:r>
      <w:proofErr w:type="spellStart"/>
      <w:r w:rsidR="00D2331E" w:rsidRPr="000D5F31">
        <w:rPr>
          <w:rFonts w:hint="eastAsia"/>
          <w:color w:val="0F0D29" w:themeColor="text1"/>
          <w:sz w:val="24"/>
          <w:szCs w:val="24"/>
          <w:lang w:val="ko-KR" w:bidi="ko-KR"/>
        </w:rPr>
        <w:t>V</w:t>
      </w:r>
      <w:r w:rsidR="00D2331E" w:rsidRPr="000D5F31">
        <w:rPr>
          <w:color w:val="0F0D29" w:themeColor="text1"/>
          <w:sz w:val="24"/>
          <w:szCs w:val="24"/>
          <w:lang w:val="ko-KR" w:bidi="ko-KR"/>
        </w:rPr>
        <w:t>isual</w:t>
      </w:r>
      <w:proofErr w:type="spellEnd"/>
      <w:r w:rsidR="00D2331E" w:rsidRPr="000D5F31">
        <w:rPr>
          <w:color w:val="0F0D29" w:themeColor="text1"/>
          <w:sz w:val="24"/>
          <w:szCs w:val="24"/>
          <w:lang w:val="ko-KR" w:bidi="ko-KR"/>
        </w:rPr>
        <w:t xml:space="preserve"> </w:t>
      </w:r>
      <w:proofErr w:type="spellStart"/>
      <w:r w:rsidR="00D2331E" w:rsidRPr="000D5F31">
        <w:rPr>
          <w:color w:val="0F0D29" w:themeColor="text1"/>
          <w:sz w:val="24"/>
          <w:szCs w:val="24"/>
          <w:lang w:val="ko-KR" w:bidi="ko-KR"/>
        </w:rPr>
        <w:t>Studio</w:t>
      </w:r>
      <w:proofErr w:type="spellEnd"/>
      <w:r w:rsidR="00D2331E" w:rsidRPr="000D5F31">
        <w:rPr>
          <w:rFonts w:hint="eastAsia"/>
          <w:color w:val="0F0D29" w:themeColor="text1"/>
          <w:sz w:val="24"/>
          <w:szCs w:val="24"/>
          <w:lang w:val="ko-KR" w:bidi="ko-KR"/>
        </w:rPr>
        <w:t>열기</w:t>
      </w:r>
      <w:r w:rsidR="00D2331E" w:rsidRPr="000D5F31">
        <w:rPr>
          <w:color w:val="0F0D29" w:themeColor="text1"/>
          <w:sz w:val="24"/>
          <w:szCs w:val="24"/>
          <w:lang w:val="ko-KR" w:bidi="ko-KR"/>
        </w:rPr>
        <w:t xml:space="preserve">] </w:t>
      </w:r>
      <w:r w:rsidR="00D2331E" w:rsidRPr="000D5F31">
        <w:rPr>
          <w:rFonts w:hint="eastAsia"/>
          <w:color w:val="0F0D29" w:themeColor="text1"/>
          <w:sz w:val="24"/>
          <w:szCs w:val="24"/>
          <w:lang w:val="ko-KR" w:bidi="ko-KR"/>
        </w:rPr>
        <w:t xml:space="preserve">로 </w:t>
      </w:r>
      <w:r w:rsidR="00B547D5">
        <w:rPr>
          <w:rFonts w:hint="eastAsia"/>
          <w:color w:val="0F0D29" w:themeColor="text1"/>
          <w:sz w:val="24"/>
          <w:szCs w:val="24"/>
          <w:lang w:val="ko-KR" w:bidi="ko-KR"/>
        </w:rPr>
        <w:t>다시 켤 수 있다.</w:t>
      </w:r>
    </w:p>
    <w:p w14:paraId="5AEAD4C7" w14:textId="122320A0" w:rsidR="00F46240" w:rsidRDefault="00F46240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68A75730" w14:textId="76C8CE0F" w:rsidR="00CA4F07" w:rsidRDefault="00CA4F0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10961ECC" w14:textId="6A2829A2" w:rsidR="00CA4F07" w:rsidRDefault="00CA4F0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6C8935EA" w14:textId="2D18D1F0" w:rsidR="00D44CBB" w:rsidRDefault="00CA4F0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솔루션 탐색기의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Games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→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S</w:t>
      </w:r>
      <w:r>
        <w:rPr>
          <w:color w:val="0F0D29" w:themeColor="text1"/>
          <w:sz w:val="28"/>
          <w:szCs w:val="28"/>
          <w:lang w:val="ko-KR" w:bidi="ko-KR"/>
        </w:rPr>
        <w:t>ource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 w:rsidR="00D44CBB">
        <w:rPr>
          <w:rFonts w:hint="eastAsia"/>
          <w:color w:val="0F0D29" w:themeColor="text1"/>
          <w:sz w:val="28"/>
          <w:szCs w:val="28"/>
          <w:lang w:val="ko-KR" w:bidi="ko-KR"/>
        </w:rPr>
        <w:t>→</w:t>
      </w:r>
      <w:r w:rsidR="00D44CBB"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r w:rsidR="00D44CBB">
        <w:rPr>
          <w:color w:val="0F0D29" w:themeColor="text1"/>
          <w:sz w:val="28"/>
          <w:szCs w:val="28"/>
          <w:lang w:val="ko-KR" w:bidi="ko-KR"/>
        </w:rPr>
        <w:t>(</w:t>
      </w:r>
      <w:r w:rsidR="00D44CBB">
        <w:rPr>
          <w:rFonts w:hint="eastAsia"/>
          <w:color w:val="0F0D29" w:themeColor="text1"/>
          <w:sz w:val="28"/>
          <w:szCs w:val="28"/>
          <w:lang w:val="ko-KR" w:bidi="ko-KR"/>
        </w:rPr>
        <w:t>프로젝트이름)</w:t>
      </w:r>
      <w:r w:rsidR="00D44CBB"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→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color w:val="0F0D29" w:themeColor="text1"/>
          <w:sz w:val="28"/>
          <w:szCs w:val="28"/>
          <w:lang w:val="ko-KR" w:bidi="ko-KR"/>
        </w:rPr>
        <w:t xml:space="preserve">Public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에 </w:t>
      </w:r>
      <w:r w:rsidR="0011487B">
        <w:rPr>
          <w:rFonts w:hint="eastAsia"/>
          <w:color w:val="0F0D29" w:themeColor="text1"/>
          <w:sz w:val="28"/>
          <w:szCs w:val="28"/>
          <w:lang w:val="ko-KR" w:bidi="ko-KR"/>
        </w:rPr>
        <w:t xml:space="preserve">에디터에서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생성한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BaseCharacter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의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헤더 파일이 있다.</w:t>
      </w:r>
    </w:p>
    <w:p w14:paraId="67051C01" w14:textId="37F37AD5" w:rsidR="006E7A80" w:rsidRDefault="0029543C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c</w:t>
      </w:r>
      <w:r>
        <w:rPr>
          <w:color w:val="0F0D29" w:themeColor="text1"/>
          <w:sz w:val="28"/>
          <w:szCs w:val="28"/>
          <w:lang w:val="ko-KR" w:bidi="ko-KR"/>
        </w:rPr>
        <w:t>lass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프로젝트이름_</w:t>
      </w:r>
      <w:r>
        <w:rPr>
          <w:color w:val="0F0D29" w:themeColor="text1"/>
          <w:sz w:val="28"/>
          <w:szCs w:val="28"/>
          <w:lang w:val="ko-KR" w:bidi="ko-KR"/>
        </w:rPr>
        <w:t>API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ABaseCharacter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: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public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ACharacter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클래스 내부</w:t>
      </w:r>
      <w:r w:rsidR="006E7A80">
        <w:rPr>
          <w:rFonts w:hint="eastAsia"/>
          <w:color w:val="0F0D29" w:themeColor="text1"/>
          <w:sz w:val="28"/>
          <w:szCs w:val="28"/>
          <w:lang w:val="ko-KR" w:bidi="ko-KR"/>
        </w:rPr>
        <w:t xml:space="preserve">에 설정한 입력 매핑들을 </w:t>
      </w:r>
      <w:r w:rsidR="002F1B2F">
        <w:rPr>
          <w:rFonts w:hint="eastAsia"/>
          <w:color w:val="0F0D29" w:themeColor="text1"/>
          <w:sz w:val="28"/>
          <w:szCs w:val="28"/>
          <w:lang w:val="ko-KR" w:bidi="ko-KR"/>
        </w:rPr>
        <w:t xml:space="preserve">함수로 </w:t>
      </w:r>
      <w:r w:rsidR="006E7A80">
        <w:rPr>
          <w:rFonts w:hint="eastAsia"/>
          <w:color w:val="0F0D29" w:themeColor="text1"/>
          <w:sz w:val="28"/>
          <w:szCs w:val="28"/>
          <w:lang w:val="ko-KR" w:bidi="ko-KR"/>
        </w:rPr>
        <w:t>선언</w:t>
      </w:r>
      <w:r w:rsidR="006205E4">
        <w:rPr>
          <w:rFonts w:hint="eastAsia"/>
          <w:color w:val="0F0D29" w:themeColor="text1"/>
          <w:sz w:val="28"/>
          <w:szCs w:val="28"/>
          <w:lang w:val="ko-KR" w:bidi="ko-KR"/>
        </w:rPr>
        <w:t>한다</w:t>
      </w:r>
      <w:r w:rsidR="00384724">
        <w:rPr>
          <w:color w:val="0F0D29" w:themeColor="text1"/>
          <w:sz w:val="28"/>
          <w:szCs w:val="28"/>
          <w:lang w:val="ko-KR" w:bidi="ko-KR"/>
        </w:rPr>
        <w:t>.</w:t>
      </w:r>
    </w:p>
    <w:p w14:paraId="2500DD3E" w14:textId="408A03FC" w:rsidR="00B54741" w:rsidRDefault="00B54741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color w:val="0F0D29" w:themeColor="text1"/>
          <w:sz w:val="28"/>
          <w:szCs w:val="28"/>
          <w:lang w:val="ko-KR" w:bidi="ko-KR"/>
        </w:rPr>
        <w:t>(</w:t>
      </w:r>
      <w:r w:rsidR="005D277B">
        <w:rPr>
          <w:rFonts w:hint="eastAsia"/>
          <w:color w:val="0F0D29" w:themeColor="text1"/>
          <w:sz w:val="28"/>
          <w:szCs w:val="28"/>
          <w:lang w:val="ko-KR" w:bidi="ko-KR"/>
        </w:rPr>
        <w:t xml:space="preserve">헤더파일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선언 사진)</w:t>
      </w:r>
    </w:p>
    <w:p w14:paraId="2BF123DF" w14:textId="76AD5B54" w:rsidR="00861527" w:rsidRDefault="00861527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7395935C" w14:textId="510591E0" w:rsidR="00CB2692" w:rsidRDefault="00CB2692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파라미터인 </w:t>
      </w:r>
      <w:proofErr w:type="spellStart"/>
      <w:r w:rsidR="00056347">
        <w:rPr>
          <w:rFonts w:hint="eastAsia"/>
          <w:color w:val="0F0D29" w:themeColor="text1"/>
          <w:sz w:val="28"/>
          <w:szCs w:val="28"/>
          <w:lang w:val="ko-KR" w:bidi="ko-KR"/>
        </w:rPr>
        <w:t>f</w:t>
      </w:r>
      <w:r w:rsidR="00056347">
        <w:rPr>
          <w:color w:val="0F0D29" w:themeColor="text1"/>
          <w:sz w:val="28"/>
          <w:szCs w:val="28"/>
          <w:lang w:val="ko-KR" w:bidi="ko-KR"/>
        </w:rPr>
        <w:t>loat</w:t>
      </w:r>
      <w:r w:rsidR="00056347">
        <w:rPr>
          <w:rFonts w:hint="eastAsia"/>
          <w:color w:val="0F0D29" w:themeColor="text1"/>
          <w:sz w:val="28"/>
          <w:szCs w:val="28"/>
          <w:lang w:val="ko-KR" w:bidi="ko-KR"/>
        </w:rPr>
        <w:t>형</w:t>
      </w:r>
      <w:proofErr w:type="spellEnd"/>
      <w:r w:rsidR="00056347"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="00056347">
        <w:rPr>
          <w:rFonts w:hint="eastAsia"/>
          <w:color w:val="0F0D29" w:themeColor="text1"/>
          <w:sz w:val="28"/>
          <w:szCs w:val="28"/>
          <w:lang w:val="ko-KR" w:bidi="ko-KR"/>
        </w:rPr>
        <w:t>변</w:t>
      </w:r>
      <w:r w:rsidR="00DC21BC">
        <w:rPr>
          <w:rFonts w:hint="eastAsia"/>
          <w:color w:val="0F0D29" w:themeColor="text1"/>
          <w:sz w:val="28"/>
          <w:szCs w:val="28"/>
          <w:lang w:val="ko-KR" w:bidi="ko-KR"/>
        </w:rPr>
        <w:t>수</w:t>
      </w:r>
      <w:r>
        <w:rPr>
          <w:color w:val="0F0D29" w:themeColor="text1"/>
          <w:sz w:val="28"/>
          <w:szCs w:val="28"/>
          <w:lang w:val="ko-KR" w:bidi="ko-KR"/>
        </w:rPr>
        <w:t>AixsValue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r w:rsidR="00A70032">
        <w:rPr>
          <w:rFonts w:hint="eastAsia"/>
          <w:color w:val="0F0D29" w:themeColor="text1"/>
          <w:sz w:val="28"/>
          <w:szCs w:val="28"/>
          <w:lang w:val="ko-KR" w:bidi="ko-KR"/>
        </w:rPr>
        <w:t>에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는 매핑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설정시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Scale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에 넣어둔 값이 할당</w:t>
      </w:r>
      <w:r w:rsidR="00B561BB">
        <w:rPr>
          <w:rFonts w:hint="eastAsia"/>
          <w:color w:val="0F0D29" w:themeColor="text1"/>
          <w:sz w:val="28"/>
          <w:szCs w:val="28"/>
          <w:lang w:val="ko-KR" w:bidi="ko-KR"/>
        </w:rPr>
        <w:t>된다.</w:t>
      </w:r>
    </w:p>
    <w:p w14:paraId="6C02D56D" w14:textId="43C2A903" w:rsidR="00700B84" w:rsidRDefault="00700B84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27ECAC07" w14:textId="617DFECE" w:rsidR="00206C20" w:rsidRDefault="00700B84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※팁 </w:t>
      </w:r>
      <w:r>
        <w:rPr>
          <w:color w:val="0F0D29" w:themeColor="text1"/>
          <w:sz w:val="28"/>
          <w:szCs w:val="28"/>
          <w:lang w:val="ko-KR" w:bidi="ko-KR"/>
        </w:rPr>
        <w:t xml:space="preserve">: </w:t>
      </w:r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 xml:space="preserve">초록색 물결줄이 그어지는 이유는 선언만 하고 정의가 되어있지 </w:t>
      </w:r>
      <w:proofErr w:type="spellStart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>않은것</w:t>
      </w:r>
      <w:proofErr w:type="spellEnd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>.</w:t>
      </w:r>
      <w:r w:rsidR="00206C20">
        <w:rPr>
          <w:color w:val="0F0D29" w:themeColor="text1"/>
          <w:sz w:val="28"/>
          <w:szCs w:val="28"/>
          <w:lang w:val="ko-KR" w:bidi="ko-KR"/>
        </w:rPr>
        <w:t xml:space="preserve"> </w:t>
      </w:r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 xml:space="preserve">포인터를 </w:t>
      </w:r>
      <w:proofErr w:type="spellStart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>변수명</w:t>
      </w:r>
      <w:proofErr w:type="spellEnd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 xml:space="preserve"> 우에 두고 </w:t>
      </w:r>
      <w:proofErr w:type="spellStart"/>
      <w:r w:rsidR="00206C20">
        <w:rPr>
          <w:color w:val="0F0D29" w:themeColor="text1"/>
          <w:sz w:val="28"/>
          <w:szCs w:val="28"/>
          <w:lang w:val="ko-KR" w:bidi="ko-KR"/>
        </w:rPr>
        <w:t>ctrl</w:t>
      </w:r>
      <w:proofErr w:type="spellEnd"/>
      <w:r w:rsidR="00206C20">
        <w:rPr>
          <w:color w:val="0F0D29" w:themeColor="text1"/>
          <w:sz w:val="28"/>
          <w:szCs w:val="28"/>
          <w:lang w:val="ko-KR" w:bidi="ko-KR"/>
        </w:rPr>
        <w:t xml:space="preserve"> + . </w:t>
      </w:r>
      <w:proofErr w:type="spellStart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 w:rsidR="00206C20">
        <w:rPr>
          <w:rFonts w:hint="eastAsia"/>
          <w:color w:val="0F0D29" w:themeColor="text1"/>
          <w:sz w:val="28"/>
          <w:szCs w:val="28"/>
          <w:lang w:val="ko-KR" w:bidi="ko-KR"/>
        </w:rPr>
        <w:t xml:space="preserve"> 누르면 정의 만들</w:t>
      </w:r>
      <w:r w:rsidR="00923A96">
        <w:rPr>
          <w:rFonts w:hint="eastAsia"/>
          <w:color w:val="0F0D29" w:themeColor="text1"/>
          <w:sz w:val="28"/>
          <w:szCs w:val="28"/>
          <w:lang w:val="ko-KR" w:bidi="ko-KR"/>
        </w:rPr>
        <w:t>기를 간단하게 할 수 있다.</w:t>
      </w:r>
    </w:p>
    <w:p w14:paraId="71C9E05E" w14:textId="796F9F60" w:rsidR="00BE56EF" w:rsidRDefault="00BE56EF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</w:p>
    <w:p w14:paraId="6576CDB3" w14:textId="6C6A0B4D" w:rsidR="00BE56EF" w:rsidRDefault="00BE56EF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lastRenderedPageBreak/>
        <w:t>(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cpp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정의 사진)</w:t>
      </w:r>
    </w:p>
    <w:p w14:paraId="1F9B8208" w14:textId="4A421D9C" w:rsidR="002F1B2F" w:rsidRDefault="00B02F30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color w:val="0F0D29" w:themeColor="text1"/>
          <w:sz w:val="28"/>
          <w:szCs w:val="28"/>
          <w:lang w:val="ko-KR" w:bidi="ko-KR"/>
        </w:rPr>
        <w:t>Private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바이너리의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BaseCharacter.cpp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에 함수의 정의가 선언되었다.</w:t>
      </w:r>
    </w:p>
    <w:p w14:paraId="17B6380D" w14:textId="2E35903B" w:rsidR="004E7E18" w:rsidRDefault="004E7E18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0A691136" w14:textId="412527AD" w:rsidR="004E7E18" w:rsidRDefault="00600E65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이제 이동구현을 할 것이다.</w:t>
      </w:r>
    </w:p>
    <w:p w14:paraId="4A58A804" w14:textId="49833EBD" w:rsidR="00E5030A" w:rsidRDefault="00E5030A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정의한 함수 내부에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 w:rsidR="00806562">
        <w:rPr>
          <w:color w:val="0F0D29" w:themeColor="text1"/>
          <w:sz w:val="28"/>
          <w:szCs w:val="28"/>
          <w:lang w:val="ko-KR" w:bidi="ko-KR"/>
        </w:rPr>
        <w:t xml:space="preserve">~ </w:t>
      </w:r>
      <w:proofErr w:type="spellStart"/>
      <w:r w:rsidR="00806562"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 w:rsidR="00806562">
        <w:rPr>
          <w:rFonts w:hint="eastAsia"/>
          <w:color w:val="0F0D29" w:themeColor="text1"/>
          <w:sz w:val="28"/>
          <w:szCs w:val="28"/>
          <w:lang w:val="ko-KR" w:bidi="ko-KR"/>
        </w:rPr>
        <w:t xml:space="preserve"> 적는다.</w:t>
      </w:r>
    </w:p>
    <w:p w14:paraId="4B0AB63F" w14:textId="74FE63B4" w:rsidR="00B3439B" w:rsidRDefault="00B3439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01963938" w14:textId="09E3B96D" w:rsidR="00330909" w:rsidRDefault="00B3439B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그리고 클래스 </w:t>
      </w:r>
      <w:r w:rsidR="00330909">
        <w:rPr>
          <w:rFonts w:hint="eastAsia"/>
          <w:color w:val="0F0D29" w:themeColor="text1"/>
          <w:sz w:val="28"/>
          <w:szCs w:val="28"/>
          <w:lang w:val="ko-KR" w:bidi="ko-KR"/>
        </w:rPr>
        <w:t xml:space="preserve">내부에 </w:t>
      </w:r>
      <w:r w:rsidR="00330909">
        <w:rPr>
          <w:color w:val="0F0D29" w:themeColor="text1"/>
          <w:sz w:val="28"/>
          <w:szCs w:val="28"/>
          <w:lang w:val="ko-KR" w:bidi="ko-KR"/>
        </w:rPr>
        <w:t>~ ("</w:t>
      </w:r>
      <w:proofErr w:type="spellStart"/>
      <w:r w:rsidR="00330909">
        <w:rPr>
          <w:color w:val="0F0D29" w:themeColor="text1"/>
          <w:sz w:val="28"/>
          <w:szCs w:val="28"/>
          <w:lang w:val="ko-KR" w:bidi="ko-KR"/>
        </w:rPr>
        <w:t>turn</w:t>
      </w:r>
      <w:proofErr w:type="spellEnd"/>
      <w:r w:rsidR="00330909"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="00330909">
        <w:rPr>
          <w:rFonts w:hint="eastAsia"/>
          <w:color w:val="0F0D29" w:themeColor="text1"/>
          <w:sz w:val="28"/>
          <w:szCs w:val="28"/>
          <w:lang w:val="ko-KR" w:bidi="ko-KR"/>
        </w:rPr>
        <w:t>이런거</w:t>
      </w:r>
      <w:proofErr w:type="spellEnd"/>
      <w:r w:rsidR="00330909"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r w:rsidR="00330909">
        <w:rPr>
          <w:color w:val="0F0D29" w:themeColor="text1"/>
          <w:sz w:val="28"/>
          <w:szCs w:val="28"/>
          <w:lang w:val="ko-KR" w:bidi="ko-KR"/>
        </w:rPr>
        <w:t xml:space="preserve">) </w:t>
      </w:r>
      <w:proofErr w:type="spellStart"/>
      <w:r w:rsidR="00330909"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 w:rsidR="00330909">
        <w:rPr>
          <w:rFonts w:hint="eastAsia"/>
          <w:color w:val="0F0D29" w:themeColor="text1"/>
          <w:sz w:val="28"/>
          <w:szCs w:val="28"/>
          <w:lang w:val="ko-KR" w:bidi="ko-KR"/>
        </w:rPr>
        <w:t xml:space="preserve"> 적는다</w:t>
      </w:r>
    </w:p>
    <w:p w14:paraId="004D3550" w14:textId="2D02DFB5" w:rsidR="00330909" w:rsidRDefault="00330909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624CEB95" w14:textId="7451F998" w:rsidR="00330909" w:rsidRDefault="00330909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저장하고 에디터에서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컴파일시킨다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>.</w:t>
      </w:r>
    </w:p>
    <w:p w14:paraId="0F36413F" w14:textId="15A063C0" w:rsidR="00141139" w:rsidRDefault="00141139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(컴파일 클릭 화면</w:t>
      </w:r>
      <w:r>
        <w:rPr>
          <w:color w:val="0F0D29" w:themeColor="text1"/>
          <w:sz w:val="28"/>
          <w:szCs w:val="28"/>
          <w:lang w:val="ko-KR" w:bidi="ko-KR"/>
        </w:rPr>
        <w:t>)</w:t>
      </w:r>
    </w:p>
    <w:p w14:paraId="451F7ED6" w14:textId="6451B986" w:rsidR="00141139" w:rsidRDefault="00141139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2E472518" w14:textId="62937D86" w:rsidR="00141139" w:rsidRDefault="00141139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플레이 해서 이동을 확인한다.</w:t>
      </w:r>
    </w:p>
    <w:p w14:paraId="4F436A53" w14:textId="6852DA86" w:rsidR="00823BF2" w:rsidRDefault="00823BF2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4D9647DB" w14:textId="316F724A" w:rsidR="00823BF2" w:rsidRDefault="00823BF2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1B804166" w14:textId="3B8EEEAF" w:rsidR="00823BF2" w:rsidRDefault="00823BF2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이제 캐릭터의 시점을 회전시킨다.</w:t>
      </w:r>
    </w:p>
    <w:p w14:paraId="75678584" w14:textId="77777777" w:rsidR="00F27380" w:rsidRPr="00F46240" w:rsidRDefault="00F27380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</w:p>
    <w:p w14:paraId="2FAFFD8C" w14:textId="346DA17E" w:rsidR="00F174AF" w:rsidRDefault="00F174AF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 w:rsidRPr="00F174AF">
        <w:rPr>
          <w:rFonts w:hint="eastAsia"/>
          <w:color w:val="0F0D29" w:themeColor="text1"/>
          <w:sz w:val="28"/>
          <w:szCs w:val="28"/>
          <w:lang w:val="ko-KR" w:bidi="ko-KR"/>
        </w:rPr>
        <w:t xml:space="preserve">마우스 회전에 대한 </w:t>
      </w:r>
      <w:r w:rsidR="00D73D5D">
        <w:rPr>
          <w:rFonts w:hint="eastAsia"/>
          <w:color w:val="0F0D29" w:themeColor="text1"/>
          <w:sz w:val="28"/>
          <w:szCs w:val="28"/>
          <w:lang w:val="ko-KR" w:bidi="ko-KR"/>
        </w:rPr>
        <w:t>축 매핑을</w:t>
      </w:r>
      <w:r w:rsidR="001215C6">
        <w:rPr>
          <w:color w:val="0F0D29" w:themeColor="text1"/>
          <w:sz w:val="28"/>
          <w:szCs w:val="28"/>
          <w:lang w:val="ko-KR" w:bidi="ko-KR"/>
        </w:rPr>
        <w:t xml:space="preserve"> </w:t>
      </w:r>
      <w:r w:rsidR="001215C6">
        <w:rPr>
          <w:rFonts w:hint="eastAsia"/>
          <w:color w:val="0F0D29" w:themeColor="text1"/>
          <w:sz w:val="28"/>
          <w:szCs w:val="28"/>
          <w:lang w:val="ko-KR" w:bidi="ko-KR"/>
        </w:rPr>
        <w:t>할당한다.</w:t>
      </w:r>
    </w:p>
    <w:p w14:paraId="652F5F49" w14:textId="0CE98362" w:rsidR="001215C6" w:rsidRDefault="001215C6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L</w:t>
      </w:r>
      <w:r>
        <w:rPr>
          <w:color w:val="0F0D29" w:themeColor="text1"/>
          <w:sz w:val="28"/>
          <w:szCs w:val="28"/>
          <w:lang w:val="ko-KR" w:bidi="ko-KR"/>
        </w:rPr>
        <w:t>ookUp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축 매핑에는 키 값 마우스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Y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,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Scale</w:t>
      </w:r>
      <w:proofErr w:type="spellEnd"/>
      <w:r w:rsidR="00F11DDC">
        <w:rPr>
          <w:color w:val="0F0D29" w:themeColor="text1"/>
          <w:sz w:val="28"/>
          <w:szCs w:val="28"/>
          <w:lang w:val="ko-KR" w:bidi="ko-KR"/>
        </w:rPr>
        <w:t xml:space="preserve"> = </w:t>
      </w:r>
      <w:r>
        <w:rPr>
          <w:color w:val="0F0D29" w:themeColor="text1"/>
          <w:sz w:val="28"/>
          <w:szCs w:val="28"/>
          <w:lang w:val="ko-KR" w:bidi="ko-KR"/>
        </w:rPr>
        <w:t xml:space="preserve">-1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로 할당한다.</w:t>
      </w:r>
    </w:p>
    <w:p w14:paraId="1CB9F33B" w14:textId="3147CECF" w:rsidR="00F11DDC" w:rsidRDefault="00F11DDC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color w:val="0F0D29" w:themeColor="text1"/>
          <w:sz w:val="28"/>
          <w:szCs w:val="28"/>
          <w:lang w:val="ko-KR" w:bidi="ko-KR"/>
        </w:rPr>
        <w:t>Turn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축 매핑에는 키 값 마우스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X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,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S</w:t>
      </w:r>
      <w:r>
        <w:rPr>
          <w:color w:val="0F0D29" w:themeColor="text1"/>
          <w:sz w:val="28"/>
          <w:szCs w:val="28"/>
          <w:lang w:val="ko-KR" w:bidi="ko-KR"/>
        </w:rPr>
        <w:t>cale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= 1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로 할당한다</w:t>
      </w:r>
      <w:r w:rsidR="0044432B">
        <w:rPr>
          <w:rFonts w:hint="eastAsia"/>
          <w:color w:val="0F0D29" w:themeColor="text1"/>
          <w:sz w:val="28"/>
          <w:szCs w:val="28"/>
          <w:lang w:val="ko-KR" w:bidi="ko-KR"/>
        </w:rPr>
        <w:t>.</w:t>
      </w:r>
    </w:p>
    <w:p w14:paraId="2AD5B09E" w14:textId="62E579EF" w:rsidR="00DD400F" w:rsidRDefault="00DD400F" w:rsidP="00B7664B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1883AC2E" w14:textId="77777777" w:rsidR="00DD400F" w:rsidRPr="00F174AF" w:rsidRDefault="00DD400F" w:rsidP="00B7664B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</w:p>
    <w:p w14:paraId="7239F306" w14:textId="74EEA5DC" w:rsidR="00B7664B" w:rsidRDefault="00B7664B" w:rsidP="007A6590">
      <w:pPr>
        <w:pStyle w:val="1"/>
        <w:spacing w:line="240" w:lineRule="auto"/>
        <w:rPr>
          <w:color w:val="0F0D29" w:themeColor="text1"/>
          <w:sz w:val="32"/>
          <w:lang w:val="ko-KR" w:bidi="ko-KR"/>
        </w:rPr>
      </w:pPr>
      <w:r>
        <w:rPr>
          <w:noProof/>
        </w:rPr>
        <w:drawing>
          <wp:inline distT="0" distB="0" distL="0" distR="0" wp14:anchorId="669989DB" wp14:editId="7DAA67D2">
            <wp:extent cx="2301240" cy="1801216"/>
            <wp:effectExtent l="0" t="0" r="3810" b="8890"/>
            <wp:docPr id="13" name="그림 13" descr="Yaw, Pitch, Roll 바로알기-스테이지 기초이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aw, Pitch, Roll 바로알기-스테이지 기초이론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09" cy="180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EA0B" w14:textId="0F8DB47A" w:rsidR="00B7664B" w:rsidRDefault="00B7664B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 w:rsidRPr="00DD400F">
        <w:rPr>
          <w:color w:val="0F0D29" w:themeColor="text1"/>
          <w:sz w:val="28"/>
          <w:szCs w:val="28"/>
          <w:lang w:val="ko-KR" w:bidi="ko-KR"/>
        </w:rPr>
        <w:t>Yaw</w:t>
      </w:r>
      <w:proofErr w:type="spellEnd"/>
      <w:r w:rsidRPr="00DD400F">
        <w:rPr>
          <w:color w:val="0F0D29" w:themeColor="text1"/>
          <w:sz w:val="28"/>
          <w:szCs w:val="28"/>
          <w:lang w:val="ko-KR" w:bidi="ko-KR"/>
        </w:rPr>
        <w:t xml:space="preserve"> : </w:t>
      </w:r>
    </w:p>
    <w:p w14:paraId="4A517048" w14:textId="314D4A55" w:rsidR="00DD400F" w:rsidRDefault="00DD400F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7D295FFD" w14:textId="37546732" w:rsidR="00DD400F" w:rsidRDefault="00DD400F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3C07AD6D" w14:textId="0D94F449" w:rsidR="00DD400F" w:rsidRDefault="00DD400F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266C4526" w14:textId="22A5983A" w:rsidR="00DD400F" w:rsidRDefault="00DD400F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45CD9F3E" w14:textId="7C62F3DF" w:rsidR="00DD400F" w:rsidRDefault="00DD400F" w:rsidP="007A6590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7B32B6DB" w14:textId="414BDB99" w:rsidR="00DD400F" w:rsidRDefault="00A2528F" w:rsidP="00DD400F">
      <w:pPr>
        <w:pStyle w:val="1"/>
        <w:spacing w:line="240" w:lineRule="auto"/>
        <w:jc w:val="center"/>
        <w:rPr>
          <w:color w:val="0F0D29" w:themeColor="text1"/>
          <w:sz w:val="32"/>
          <w:lang w:val="ko-KR" w:bidi="ko-KR"/>
        </w:rPr>
      </w:pPr>
      <w:proofErr w:type="spellStart"/>
      <w:r>
        <w:rPr>
          <w:rFonts w:hint="eastAsia"/>
          <w:color w:val="0F0D29" w:themeColor="text1"/>
          <w:sz w:val="32"/>
          <w:lang w:val="ko-KR" w:bidi="ko-KR"/>
        </w:rPr>
        <w:t>N</w:t>
      </w:r>
      <w:r>
        <w:rPr>
          <w:color w:val="0F0D29" w:themeColor="text1"/>
          <w:sz w:val="32"/>
          <w:lang w:val="ko-KR" w:bidi="ko-KR"/>
        </w:rPr>
        <w:t>etworking</w:t>
      </w:r>
      <w:proofErr w:type="spellEnd"/>
      <w:r>
        <w:rPr>
          <w:color w:val="0F0D29" w:themeColor="text1"/>
          <w:sz w:val="32"/>
          <w:lang w:val="ko-KR" w:bidi="ko-KR"/>
        </w:rPr>
        <w:t xml:space="preserve"> and </w:t>
      </w:r>
      <w:proofErr w:type="spellStart"/>
      <w:r>
        <w:rPr>
          <w:color w:val="0F0D29" w:themeColor="text1"/>
          <w:sz w:val="32"/>
          <w:lang w:val="ko-KR" w:bidi="ko-KR"/>
        </w:rPr>
        <w:t>Multiplayer</w:t>
      </w:r>
      <w:proofErr w:type="spellEnd"/>
    </w:p>
    <w:p w14:paraId="722AFC84" w14:textId="4763D9C6" w:rsidR="00EE07E8" w:rsidRDefault="00EE07E8" w:rsidP="00EE07E8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U</w:t>
      </w:r>
      <w:r>
        <w:rPr>
          <w:color w:val="0F0D29" w:themeColor="text1"/>
          <w:sz w:val="28"/>
          <w:szCs w:val="28"/>
          <w:lang w:val="ko-KR" w:bidi="ko-KR"/>
        </w:rPr>
        <w:t>E4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멀티플레이는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C</w:t>
      </w:r>
      <w:r>
        <w:rPr>
          <w:color w:val="0F0D29" w:themeColor="text1"/>
          <w:sz w:val="28"/>
          <w:szCs w:val="28"/>
          <w:lang w:val="ko-KR" w:bidi="ko-KR"/>
        </w:rPr>
        <w:t>lient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– Server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모델을 기반으로 한다.</w:t>
      </w:r>
    </w:p>
    <w:p w14:paraId="5CA65D17" w14:textId="36BA8F53" w:rsidR="00EE07E8" w:rsidRDefault="00EE07E8" w:rsidP="00EE07E8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즉 중앙에 서버가 있고,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클라이언트들이 주변에서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접근을 하는 방식이다.</w:t>
      </w:r>
    </w:p>
    <w:p w14:paraId="2E193D84" w14:textId="0652B8B6" w:rsidR="00A517E7" w:rsidRDefault="00A517E7" w:rsidP="00EE07E8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b w:val="0"/>
          <w:noProof/>
          <w:color w:val="0F0D29" w:themeColor="text1"/>
          <w:sz w:val="28"/>
          <w:szCs w:val="28"/>
          <w:lang w:val="ko-KR" w:bidi="ko-KR"/>
        </w:rPr>
        <w:drawing>
          <wp:inline distT="0" distB="0" distL="0" distR="0" wp14:anchorId="26424AB5" wp14:editId="3DD54717">
            <wp:extent cx="1657350" cy="1100487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69" cy="110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F0D29" w:themeColor="text1"/>
          <w:sz w:val="28"/>
          <w:szCs w:val="28"/>
          <w:lang w:val="ko-KR" w:bidi="ko-KR"/>
        </w:rPr>
        <w:t xml:space="preserve">(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c</w:t>
      </w:r>
      <w:r>
        <w:rPr>
          <w:color w:val="0F0D29" w:themeColor="text1"/>
          <w:sz w:val="28"/>
          <w:szCs w:val="28"/>
          <w:lang w:val="ko-KR" w:bidi="ko-KR"/>
        </w:rPr>
        <w:t>lient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to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server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>)</w:t>
      </w:r>
    </w:p>
    <w:p w14:paraId="2E84C1EF" w14:textId="5EC8827F" w:rsidR="00AD19FF" w:rsidRDefault="00AD19FF" w:rsidP="00EE07E8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15E6D9B8" w14:textId="75FA5071" w:rsidR="00AD19FF" w:rsidRDefault="00AD19FF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lastRenderedPageBreak/>
        <w:t xml:space="preserve">서버의 구조는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2가지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존재한다.</w:t>
      </w:r>
    </w:p>
    <w:p w14:paraId="1EECEDF2" w14:textId="6DAD93EB" w:rsidR="00AD19FF" w:rsidRDefault="00AD19FF" w:rsidP="00AD19FF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L</w:t>
      </w:r>
      <w:r>
        <w:rPr>
          <w:color w:val="0F0D29" w:themeColor="text1"/>
          <w:sz w:val="28"/>
          <w:szCs w:val="28"/>
          <w:lang w:val="ko-KR" w:bidi="ko-KR"/>
        </w:rPr>
        <w:t>isten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Server :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클라이자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서버.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→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서버</w:t>
      </w:r>
      <w:r w:rsidR="00B63EF4">
        <w:rPr>
          <w:rFonts w:hint="eastAsia"/>
          <w:color w:val="0F0D29" w:themeColor="text1"/>
          <w:sz w:val="28"/>
          <w:szCs w:val="28"/>
          <w:lang w:val="ko-KR" w:bidi="ko-KR"/>
        </w:rPr>
        <w:t>의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역할도 하고 클라</w:t>
      </w:r>
      <w:r w:rsidR="007A3521">
        <w:rPr>
          <w:rFonts w:hint="eastAsia"/>
          <w:color w:val="0F0D29" w:themeColor="text1"/>
          <w:sz w:val="28"/>
          <w:szCs w:val="28"/>
          <w:lang w:val="ko-KR" w:bidi="ko-KR"/>
        </w:rPr>
        <w:t xml:space="preserve">이언트의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역할도 하는 서버이다</w:t>
      </w:r>
      <w:r w:rsidR="00B24ABF">
        <w:rPr>
          <w:rFonts w:hint="eastAsia"/>
          <w:color w:val="0F0D29" w:themeColor="text1"/>
          <w:sz w:val="28"/>
          <w:szCs w:val="28"/>
          <w:lang w:val="ko-KR" w:bidi="ko-KR"/>
        </w:rPr>
        <w:t>.</w:t>
      </w:r>
      <w:r w:rsidR="00286AC6">
        <w:rPr>
          <w:color w:val="0F0D29" w:themeColor="text1"/>
          <w:sz w:val="28"/>
          <w:szCs w:val="28"/>
          <w:lang w:val="ko-KR" w:bidi="ko-KR"/>
        </w:rPr>
        <w:t>(</w:t>
      </w:r>
      <w:r w:rsidR="00286AC6">
        <w:rPr>
          <w:rFonts w:hint="eastAsia"/>
          <w:color w:val="0F0D29" w:themeColor="text1"/>
          <w:sz w:val="28"/>
          <w:szCs w:val="28"/>
          <w:lang w:val="ko-KR" w:bidi="ko-KR"/>
        </w:rPr>
        <w:t>서버 상태로 플레이 가능)</w:t>
      </w:r>
    </w:p>
    <w:p w14:paraId="67606A22" w14:textId="29DB927C" w:rsidR="00AD19FF" w:rsidRDefault="00AD19FF" w:rsidP="00AD19FF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D</w:t>
      </w:r>
      <w:r>
        <w:rPr>
          <w:color w:val="0F0D29" w:themeColor="text1"/>
          <w:sz w:val="28"/>
          <w:szCs w:val="28"/>
          <w:lang w:val="ko-KR" w:bidi="ko-KR"/>
        </w:rPr>
        <w:t>edicated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Server  :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서버의 역할만 하는 독립적인 서버.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→ 렌더링 관련 처리를 아예 하지 않는다.</w:t>
      </w:r>
      <w:r w:rsidR="000E1924">
        <w:rPr>
          <w:color w:val="0F0D29" w:themeColor="text1"/>
          <w:sz w:val="28"/>
          <w:szCs w:val="28"/>
          <w:lang w:val="ko-KR" w:bidi="ko-KR"/>
        </w:rPr>
        <w:t xml:space="preserve"> </w:t>
      </w:r>
      <w:r w:rsidR="000E1924">
        <w:rPr>
          <w:rFonts w:hint="eastAsia"/>
          <w:color w:val="0F0D29" w:themeColor="text1"/>
          <w:sz w:val="28"/>
          <w:szCs w:val="28"/>
          <w:lang w:val="ko-KR" w:bidi="ko-KR"/>
        </w:rPr>
        <w:t>별도 프로세스에서 서버 로직이 돈다.</w:t>
      </w:r>
    </w:p>
    <w:p w14:paraId="0BFA5340" w14:textId="568E0121" w:rsidR="00A11CA6" w:rsidRDefault="00A11CA6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0DAA1909" w14:textId="5D1F9223" w:rsidR="003F60B2" w:rsidRPr="003F60B2" w:rsidRDefault="003F60B2" w:rsidP="003F60B2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r w:rsidRPr="003F60B2">
        <w:rPr>
          <w:rFonts w:hint="eastAsia"/>
          <w:color w:val="0F0D29" w:themeColor="text1"/>
          <w:sz w:val="28"/>
          <w:szCs w:val="28"/>
          <w:lang w:val="ko-KR" w:bidi="ko-KR"/>
        </w:rPr>
        <w:t xml:space="preserve">소유권과 </w:t>
      </w:r>
      <w:proofErr w:type="spellStart"/>
      <w:r w:rsidRPr="003F60B2">
        <w:rPr>
          <w:color w:val="0F0D29" w:themeColor="text1"/>
          <w:sz w:val="28"/>
          <w:szCs w:val="28"/>
          <w:lang w:val="ko-KR" w:bidi="ko-KR"/>
        </w:rPr>
        <w:t>NetRole</w:t>
      </w:r>
      <w:proofErr w:type="spellEnd"/>
      <w:r w:rsidRPr="003F60B2"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○</w:t>
      </w:r>
    </w:p>
    <w:p w14:paraId="616D4ECB" w14:textId="6626C097" w:rsidR="000E1924" w:rsidRDefault="000E1924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네트워크 환경에서 </w:t>
      </w:r>
      <w:r w:rsidR="00BC6953">
        <w:rPr>
          <w:color w:val="0F0D29" w:themeColor="text1"/>
          <w:sz w:val="28"/>
          <w:szCs w:val="28"/>
          <w:lang w:val="ko-KR" w:bidi="ko-KR"/>
        </w:rPr>
        <w:t xml:space="preserve"> </w:t>
      </w:r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 xml:space="preserve">로컬에 </w:t>
      </w:r>
      <w:proofErr w:type="spellStart"/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>스폰되어</w:t>
      </w:r>
      <w:proofErr w:type="spellEnd"/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 xml:space="preserve"> 있는 모든 </w:t>
      </w:r>
      <w:proofErr w:type="spellStart"/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>엑터들은</w:t>
      </w:r>
      <w:proofErr w:type="spellEnd"/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="00BC6953">
        <w:rPr>
          <w:color w:val="0F0D29" w:themeColor="text1"/>
          <w:sz w:val="28"/>
          <w:szCs w:val="28"/>
          <w:lang w:val="ko-KR" w:bidi="ko-KR"/>
        </w:rPr>
        <w:t>NetRole</w:t>
      </w:r>
      <w:proofErr w:type="spellEnd"/>
      <w:r w:rsidR="00BC6953">
        <w:rPr>
          <w:color w:val="0F0D29" w:themeColor="text1"/>
          <w:sz w:val="28"/>
          <w:szCs w:val="28"/>
          <w:lang w:val="ko-KR" w:bidi="ko-KR"/>
        </w:rPr>
        <w:t xml:space="preserve"> </w:t>
      </w:r>
      <w:r w:rsidR="00BC6953">
        <w:rPr>
          <w:rFonts w:hint="eastAsia"/>
          <w:color w:val="0F0D29" w:themeColor="text1"/>
          <w:sz w:val="28"/>
          <w:szCs w:val="28"/>
          <w:lang w:val="ko-KR" w:bidi="ko-KR"/>
        </w:rPr>
        <w:t>을 가지고 있다.</w:t>
      </w:r>
    </w:p>
    <w:p w14:paraId="77B747BB" w14:textId="34FEC0B4" w:rsidR="00BC6953" w:rsidRDefault="00BC6953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※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Netrole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에는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4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>가지의 종류가 있다.</w:t>
      </w:r>
    </w:p>
    <w:p w14:paraId="2C337A0E" w14:textId="2C258F8F" w:rsidR="00BC6953" w:rsidRDefault="00BC6953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color w:val="0F0D29" w:themeColor="text1"/>
          <w:sz w:val="28"/>
          <w:szCs w:val="28"/>
          <w:lang w:val="ko-KR" w:bidi="ko-KR"/>
        </w:rPr>
        <w:t xml:space="preserve">1.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Authority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: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해당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엑터에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권한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O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</w:p>
    <w:p w14:paraId="7ADE2400" w14:textId="19041475" w:rsidR="00BC6953" w:rsidRDefault="00BC6953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2</w:t>
      </w:r>
      <w:r>
        <w:rPr>
          <w:color w:val="0F0D29" w:themeColor="text1"/>
          <w:sz w:val="28"/>
          <w:szCs w:val="28"/>
          <w:lang w:val="ko-KR" w:bidi="ko-KR"/>
        </w:rPr>
        <w:t xml:space="preserve">.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Aturonomous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Proxy :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권한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X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,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소유권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O</w:t>
      </w:r>
      <w:proofErr w:type="spellEnd"/>
    </w:p>
    <w:p w14:paraId="4C919782" w14:textId="5C7C09D1" w:rsidR="00BC6953" w:rsidRDefault="00BC6953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3</w:t>
      </w:r>
      <w:r>
        <w:rPr>
          <w:color w:val="0F0D29" w:themeColor="text1"/>
          <w:sz w:val="28"/>
          <w:szCs w:val="28"/>
          <w:lang w:val="ko-KR" w:bidi="ko-KR"/>
        </w:rPr>
        <w:t xml:space="preserve">.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Simulated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Proxy :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권한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X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,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소유권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X</w:t>
      </w:r>
      <w:proofErr w:type="spellEnd"/>
    </w:p>
    <w:p w14:paraId="1D91702B" w14:textId="7C3C9609" w:rsidR="00BC6953" w:rsidRDefault="00BC6953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4</w:t>
      </w:r>
      <w:r>
        <w:rPr>
          <w:color w:val="0F0D29" w:themeColor="text1"/>
          <w:sz w:val="28"/>
          <w:szCs w:val="28"/>
          <w:lang w:val="ko-KR" w:bidi="ko-KR"/>
        </w:rPr>
        <w:t xml:space="preserve">.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None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: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지정</w:t>
      </w:r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Role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이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없다.</w:t>
      </w:r>
    </w:p>
    <w:p w14:paraId="3B54E329" w14:textId="555D2EA2" w:rsidR="00D31064" w:rsidRDefault="00D31064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72D2D231" w14:textId="0AD1C402" w:rsidR="008F1670" w:rsidRDefault="008F1670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서버에서 생성된 액터들은 기본으로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Authority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r>
        <w:rPr>
          <w:rFonts w:hint="eastAsia"/>
          <w:color w:val="0F0D29" w:themeColor="text1"/>
          <w:sz w:val="28"/>
          <w:szCs w:val="28"/>
          <w:lang w:val="ko-KR" w:bidi="ko-KR"/>
        </w:rPr>
        <w:t>속성을 가지게 된다.</w:t>
      </w:r>
    </w:p>
    <w:p w14:paraId="2C5944D7" w14:textId="20440223" w:rsidR="008F1670" w:rsidRDefault="008F1670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각 클라이언트들은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빙의한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폰에 대해 소유권을 가지게 된다.</w:t>
      </w:r>
    </w:p>
    <w:p w14:paraId="6C12C19E" w14:textId="269AC07D" w:rsidR="006B7509" w:rsidRDefault="006B7509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</w:p>
    <w:p w14:paraId="19D73914" w14:textId="77777777" w:rsidR="006B7509" w:rsidRDefault="006B7509" w:rsidP="00AD19FF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</w:p>
    <w:p w14:paraId="61B876B1" w14:textId="4A3316CA" w:rsidR="00D31064" w:rsidRDefault="00D31064" w:rsidP="00AD19FF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  <w:r>
        <w:rPr>
          <w:rFonts w:hint="eastAsia"/>
          <w:color w:val="0F0D29" w:themeColor="text1"/>
          <w:sz w:val="28"/>
          <w:szCs w:val="28"/>
          <w:lang w:val="ko-KR" w:bidi="ko-KR"/>
        </w:rPr>
        <w:t>서버에서 생성된 액터들</w:t>
      </w:r>
      <w:r w:rsidR="00E14954">
        <w:rPr>
          <w:rFonts w:hint="eastAsia"/>
          <w:color w:val="0F0D29" w:themeColor="text1"/>
          <w:sz w:val="28"/>
          <w:szCs w:val="28"/>
          <w:lang w:val="ko-KR" w:bidi="ko-KR"/>
        </w:rPr>
        <w:t xml:space="preserve">은 </w:t>
      </w:r>
      <w:proofErr w:type="spellStart"/>
      <w:r w:rsidR="00E14954">
        <w:rPr>
          <w:rFonts w:hint="eastAsia"/>
          <w:color w:val="0F0D29" w:themeColor="text1"/>
          <w:sz w:val="28"/>
          <w:szCs w:val="28"/>
          <w:lang w:val="ko-KR" w:bidi="ko-KR"/>
        </w:rPr>
        <w:t>냐옹이가</w:t>
      </w:r>
      <w:proofErr w:type="spellEnd"/>
      <w:r w:rsidR="00E14954">
        <w:rPr>
          <w:rFonts w:hint="eastAsia"/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 w:rsidR="00E14954">
        <w:rPr>
          <w:rFonts w:hint="eastAsia"/>
          <w:color w:val="0F0D29" w:themeColor="text1"/>
          <w:sz w:val="28"/>
          <w:szCs w:val="28"/>
          <w:lang w:val="ko-KR" w:bidi="ko-KR"/>
        </w:rPr>
        <w:t>냐옹냐옹</w:t>
      </w:r>
      <w:proofErr w:type="spellEnd"/>
    </w:p>
    <w:p w14:paraId="0C598516" w14:textId="7130A0E5" w:rsidR="00A11CA6" w:rsidRDefault="00A11CA6" w:rsidP="00AD19FF">
      <w:pPr>
        <w:pStyle w:val="1"/>
        <w:spacing w:line="240" w:lineRule="auto"/>
        <w:rPr>
          <w:color w:val="0F0D29" w:themeColor="text1"/>
          <w:sz w:val="28"/>
          <w:szCs w:val="28"/>
          <w:lang w:val="ko-KR" w:bidi="ko-KR"/>
        </w:rPr>
      </w:pP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lastRenderedPageBreak/>
        <w:t>H</w:t>
      </w:r>
      <w:r>
        <w:rPr>
          <w:color w:val="0F0D29" w:themeColor="text1"/>
          <w:sz w:val="28"/>
          <w:szCs w:val="28"/>
          <w:lang w:val="ko-KR" w:bidi="ko-KR"/>
        </w:rPr>
        <w:t>as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color w:val="0F0D29" w:themeColor="text1"/>
          <w:sz w:val="28"/>
          <w:szCs w:val="28"/>
          <w:lang w:val="ko-KR" w:bidi="ko-KR"/>
        </w:rPr>
        <w:t>Authority</w:t>
      </w:r>
      <w:proofErr w:type="spellEnd"/>
      <w:r>
        <w:rPr>
          <w:color w:val="0F0D29" w:themeColor="text1"/>
          <w:sz w:val="28"/>
          <w:szCs w:val="28"/>
          <w:lang w:val="ko-KR" w:bidi="ko-KR"/>
        </w:rPr>
        <w:t xml:space="preserve">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를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이용해서 </w:t>
      </w:r>
      <w:proofErr w:type="spellStart"/>
      <w:r>
        <w:rPr>
          <w:rFonts w:hint="eastAsia"/>
          <w:color w:val="0F0D29" w:themeColor="text1"/>
          <w:sz w:val="28"/>
          <w:szCs w:val="28"/>
          <w:lang w:val="ko-KR" w:bidi="ko-KR"/>
        </w:rPr>
        <w:t>엑터에</w:t>
      </w:r>
      <w:proofErr w:type="spellEnd"/>
      <w:r>
        <w:rPr>
          <w:rFonts w:hint="eastAsia"/>
          <w:color w:val="0F0D29" w:themeColor="text1"/>
          <w:sz w:val="28"/>
          <w:szCs w:val="28"/>
          <w:lang w:val="ko-KR" w:bidi="ko-KR"/>
        </w:rPr>
        <w:t xml:space="preserve"> 대한 권한을 가지고 있는지 알 수 있다.</w:t>
      </w:r>
    </w:p>
    <w:p w14:paraId="71995EBC" w14:textId="77777777" w:rsidR="00BC6953" w:rsidRPr="00EE07E8" w:rsidRDefault="00BC6953" w:rsidP="00AD19FF">
      <w:pPr>
        <w:pStyle w:val="1"/>
        <w:spacing w:line="240" w:lineRule="auto"/>
        <w:rPr>
          <w:rFonts w:hint="eastAsia"/>
          <w:color w:val="0F0D29" w:themeColor="text1"/>
          <w:sz w:val="28"/>
          <w:szCs w:val="28"/>
          <w:lang w:val="ko-KR" w:bidi="ko-KR"/>
        </w:rPr>
      </w:pPr>
    </w:p>
    <w:sectPr w:rsidR="00BC6953" w:rsidRPr="00EE07E8" w:rsidSect="00AB02A7">
      <w:headerReference w:type="default" r:id="rId14"/>
      <w:footerReference w:type="default" r:id="rId15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D1C9" w14:textId="77777777" w:rsidR="000F3355" w:rsidRDefault="000F3355">
      <w:r>
        <w:separator/>
      </w:r>
    </w:p>
    <w:p w14:paraId="6A3A0062" w14:textId="77777777" w:rsidR="000F3355" w:rsidRDefault="000F3355"/>
  </w:endnote>
  <w:endnote w:type="continuationSeparator" w:id="0">
    <w:p w14:paraId="4637AC1E" w14:textId="77777777" w:rsidR="000F3355" w:rsidRDefault="000F3355">
      <w:r>
        <w:continuationSeparator/>
      </w:r>
    </w:p>
    <w:p w14:paraId="60D2C9F2" w14:textId="77777777" w:rsidR="000F3355" w:rsidRDefault="000F33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588F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27763FCA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B573" w14:textId="77777777" w:rsidR="000F3355" w:rsidRDefault="000F3355">
      <w:r>
        <w:separator/>
      </w:r>
    </w:p>
    <w:p w14:paraId="5979A95C" w14:textId="77777777" w:rsidR="000F3355" w:rsidRDefault="000F3355"/>
  </w:footnote>
  <w:footnote w:type="continuationSeparator" w:id="0">
    <w:p w14:paraId="11B0DEF9" w14:textId="77777777" w:rsidR="000F3355" w:rsidRDefault="000F3355">
      <w:r>
        <w:continuationSeparator/>
      </w:r>
    </w:p>
    <w:p w14:paraId="4966A237" w14:textId="77777777" w:rsidR="000F3355" w:rsidRDefault="000F33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B32EA7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B231F2" w14:textId="77777777" w:rsidR="00D077E9" w:rsidRPr="00240586" w:rsidRDefault="00D077E9">
          <w:pPr>
            <w:pStyle w:val="a9"/>
          </w:pPr>
        </w:p>
      </w:tc>
    </w:tr>
  </w:tbl>
  <w:p w14:paraId="2B59404E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80D69"/>
    <w:multiLevelType w:val="hybridMultilevel"/>
    <w:tmpl w:val="B476A79E"/>
    <w:lvl w:ilvl="0" w:tplc="E9C48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63972EC"/>
    <w:multiLevelType w:val="hybridMultilevel"/>
    <w:tmpl w:val="27F8BA28"/>
    <w:lvl w:ilvl="0" w:tplc="F6D26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9BF67F6"/>
    <w:multiLevelType w:val="hybridMultilevel"/>
    <w:tmpl w:val="B420CC4A"/>
    <w:lvl w:ilvl="0" w:tplc="D1D22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1"/>
    <w:rsid w:val="0002482E"/>
    <w:rsid w:val="000443A7"/>
    <w:rsid w:val="000463BE"/>
    <w:rsid w:val="00050324"/>
    <w:rsid w:val="00056347"/>
    <w:rsid w:val="0005758F"/>
    <w:rsid w:val="000665B0"/>
    <w:rsid w:val="000A0150"/>
    <w:rsid w:val="000B151E"/>
    <w:rsid w:val="000D2022"/>
    <w:rsid w:val="000D5F31"/>
    <w:rsid w:val="000E1924"/>
    <w:rsid w:val="000E63C9"/>
    <w:rsid w:val="000F3355"/>
    <w:rsid w:val="0011487B"/>
    <w:rsid w:val="001215C6"/>
    <w:rsid w:val="00130E9D"/>
    <w:rsid w:val="00141139"/>
    <w:rsid w:val="00150A6D"/>
    <w:rsid w:val="0015654B"/>
    <w:rsid w:val="001572D1"/>
    <w:rsid w:val="00185B35"/>
    <w:rsid w:val="001B4E26"/>
    <w:rsid w:val="001D6485"/>
    <w:rsid w:val="001F2BC8"/>
    <w:rsid w:val="001F5F6B"/>
    <w:rsid w:val="00206C20"/>
    <w:rsid w:val="00240586"/>
    <w:rsid w:val="00240D5F"/>
    <w:rsid w:val="00243EBC"/>
    <w:rsid w:val="00246A35"/>
    <w:rsid w:val="00277E60"/>
    <w:rsid w:val="00284348"/>
    <w:rsid w:val="00286AC6"/>
    <w:rsid w:val="00294471"/>
    <w:rsid w:val="0029543C"/>
    <w:rsid w:val="002D1FE1"/>
    <w:rsid w:val="002F1B2F"/>
    <w:rsid w:val="002F51F5"/>
    <w:rsid w:val="00312137"/>
    <w:rsid w:val="00330359"/>
    <w:rsid w:val="00330909"/>
    <w:rsid w:val="0033762F"/>
    <w:rsid w:val="003556B5"/>
    <w:rsid w:val="00360494"/>
    <w:rsid w:val="00366C7E"/>
    <w:rsid w:val="00367168"/>
    <w:rsid w:val="0038233B"/>
    <w:rsid w:val="00384724"/>
    <w:rsid w:val="00384EA3"/>
    <w:rsid w:val="00395B3C"/>
    <w:rsid w:val="003A1255"/>
    <w:rsid w:val="003A39A1"/>
    <w:rsid w:val="003A7EDC"/>
    <w:rsid w:val="003C2191"/>
    <w:rsid w:val="003D3863"/>
    <w:rsid w:val="003F60B2"/>
    <w:rsid w:val="004110DE"/>
    <w:rsid w:val="00417AE5"/>
    <w:rsid w:val="00432D4B"/>
    <w:rsid w:val="0044085A"/>
    <w:rsid w:val="0044432B"/>
    <w:rsid w:val="0049755F"/>
    <w:rsid w:val="00497A7F"/>
    <w:rsid w:val="004B1568"/>
    <w:rsid w:val="004B21A5"/>
    <w:rsid w:val="004E7E18"/>
    <w:rsid w:val="005037F0"/>
    <w:rsid w:val="00516A86"/>
    <w:rsid w:val="005275F6"/>
    <w:rsid w:val="00555CC6"/>
    <w:rsid w:val="005644FE"/>
    <w:rsid w:val="00572102"/>
    <w:rsid w:val="005D277B"/>
    <w:rsid w:val="005E7F8B"/>
    <w:rsid w:val="005F1BB0"/>
    <w:rsid w:val="005F2177"/>
    <w:rsid w:val="00600E65"/>
    <w:rsid w:val="006205E4"/>
    <w:rsid w:val="0064633D"/>
    <w:rsid w:val="00656C4D"/>
    <w:rsid w:val="00657983"/>
    <w:rsid w:val="006637F1"/>
    <w:rsid w:val="006966B8"/>
    <w:rsid w:val="006B7509"/>
    <w:rsid w:val="006D486A"/>
    <w:rsid w:val="006E5716"/>
    <w:rsid w:val="006E7A80"/>
    <w:rsid w:val="00700B84"/>
    <w:rsid w:val="007302B3"/>
    <w:rsid w:val="00730733"/>
    <w:rsid w:val="00730E3A"/>
    <w:rsid w:val="00736AAF"/>
    <w:rsid w:val="00765B2A"/>
    <w:rsid w:val="00770B05"/>
    <w:rsid w:val="00783A34"/>
    <w:rsid w:val="007A3521"/>
    <w:rsid w:val="007A6590"/>
    <w:rsid w:val="007C6B52"/>
    <w:rsid w:val="007D16C5"/>
    <w:rsid w:val="00806562"/>
    <w:rsid w:val="00820811"/>
    <w:rsid w:val="00823BF2"/>
    <w:rsid w:val="00857494"/>
    <w:rsid w:val="00861527"/>
    <w:rsid w:val="00862FE4"/>
    <w:rsid w:val="0086389A"/>
    <w:rsid w:val="008741ED"/>
    <w:rsid w:val="00875F24"/>
    <w:rsid w:val="0087605E"/>
    <w:rsid w:val="008A1AA7"/>
    <w:rsid w:val="008B046E"/>
    <w:rsid w:val="008B1FEE"/>
    <w:rsid w:val="008F1670"/>
    <w:rsid w:val="00903665"/>
    <w:rsid w:val="00903C32"/>
    <w:rsid w:val="00916B16"/>
    <w:rsid w:val="009173B9"/>
    <w:rsid w:val="00923A96"/>
    <w:rsid w:val="0093335D"/>
    <w:rsid w:val="0093613E"/>
    <w:rsid w:val="00943026"/>
    <w:rsid w:val="00966B81"/>
    <w:rsid w:val="009C169C"/>
    <w:rsid w:val="009C44B2"/>
    <w:rsid w:val="009C7720"/>
    <w:rsid w:val="009D594E"/>
    <w:rsid w:val="00A04524"/>
    <w:rsid w:val="00A06DA3"/>
    <w:rsid w:val="00A11CA6"/>
    <w:rsid w:val="00A20AB0"/>
    <w:rsid w:val="00A23AFA"/>
    <w:rsid w:val="00A2528F"/>
    <w:rsid w:val="00A31B3E"/>
    <w:rsid w:val="00A517E7"/>
    <w:rsid w:val="00A532F3"/>
    <w:rsid w:val="00A664FA"/>
    <w:rsid w:val="00A70032"/>
    <w:rsid w:val="00A8489E"/>
    <w:rsid w:val="00AB02A7"/>
    <w:rsid w:val="00AC29F3"/>
    <w:rsid w:val="00AC317B"/>
    <w:rsid w:val="00AD19FF"/>
    <w:rsid w:val="00AE08D0"/>
    <w:rsid w:val="00AE34A6"/>
    <w:rsid w:val="00AF37EE"/>
    <w:rsid w:val="00B02F30"/>
    <w:rsid w:val="00B231E5"/>
    <w:rsid w:val="00B24ABF"/>
    <w:rsid w:val="00B3439B"/>
    <w:rsid w:val="00B54741"/>
    <w:rsid w:val="00B547D5"/>
    <w:rsid w:val="00B561BB"/>
    <w:rsid w:val="00B63EF4"/>
    <w:rsid w:val="00B7636B"/>
    <w:rsid w:val="00B7664B"/>
    <w:rsid w:val="00BC6953"/>
    <w:rsid w:val="00BE56EF"/>
    <w:rsid w:val="00C02B87"/>
    <w:rsid w:val="00C27885"/>
    <w:rsid w:val="00C4086D"/>
    <w:rsid w:val="00C9360B"/>
    <w:rsid w:val="00CA1896"/>
    <w:rsid w:val="00CA4F07"/>
    <w:rsid w:val="00CB2692"/>
    <w:rsid w:val="00CB5B28"/>
    <w:rsid w:val="00CB68B4"/>
    <w:rsid w:val="00CB72D6"/>
    <w:rsid w:val="00CF1B16"/>
    <w:rsid w:val="00CF5371"/>
    <w:rsid w:val="00D0323A"/>
    <w:rsid w:val="00D0559F"/>
    <w:rsid w:val="00D077E9"/>
    <w:rsid w:val="00D11531"/>
    <w:rsid w:val="00D2331E"/>
    <w:rsid w:val="00D2557E"/>
    <w:rsid w:val="00D31064"/>
    <w:rsid w:val="00D3738C"/>
    <w:rsid w:val="00D40F7F"/>
    <w:rsid w:val="00D42CB7"/>
    <w:rsid w:val="00D43761"/>
    <w:rsid w:val="00D44CBB"/>
    <w:rsid w:val="00D53ADD"/>
    <w:rsid w:val="00D5413D"/>
    <w:rsid w:val="00D570A9"/>
    <w:rsid w:val="00D70D02"/>
    <w:rsid w:val="00D73D5D"/>
    <w:rsid w:val="00D770C7"/>
    <w:rsid w:val="00D86945"/>
    <w:rsid w:val="00D90290"/>
    <w:rsid w:val="00DB6FA2"/>
    <w:rsid w:val="00DC21BC"/>
    <w:rsid w:val="00DD152F"/>
    <w:rsid w:val="00DD400F"/>
    <w:rsid w:val="00DE213F"/>
    <w:rsid w:val="00DF027C"/>
    <w:rsid w:val="00E00A32"/>
    <w:rsid w:val="00E14954"/>
    <w:rsid w:val="00E22ACD"/>
    <w:rsid w:val="00E4446D"/>
    <w:rsid w:val="00E5030A"/>
    <w:rsid w:val="00E620B0"/>
    <w:rsid w:val="00E661F2"/>
    <w:rsid w:val="00E81B40"/>
    <w:rsid w:val="00E83694"/>
    <w:rsid w:val="00E9718F"/>
    <w:rsid w:val="00ED71E7"/>
    <w:rsid w:val="00EE07E8"/>
    <w:rsid w:val="00EF555B"/>
    <w:rsid w:val="00F027BB"/>
    <w:rsid w:val="00F11DCF"/>
    <w:rsid w:val="00F11DDC"/>
    <w:rsid w:val="00F162EA"/>
    <w:rsid w:val="00F174AF"/>
    <w:rsid w:val="00F27380"/>
    <w:rsid w:val="00F3533A"/>
    <w:rsid w:val="00F46240"/>
    <w:rsid w:val="00F52D27"/>
    <w:rsid w:val="00F64ACC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2ECA"/>
  <w15:docId w15:val="{4A4458D0-B6AC-4817-9809-098AEBD4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dgh\AppData\Local\Microsoft\Office\16.0\DTS\ko-KR%7b958EFA36-B7EC-4DFC-97B7-70C242AA79B9%7d\%7b9BC5F229-E92F-4014-A890-B4114F6B4D2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CD706A8F84D80BDDAFEDA967AE4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212CF3-F835-4A97-AD23-988E05EAB7DD}"/>
      </w:docPartPr>
      <w:docPartBody>
        <w:p w:rsidR="00D6644E" w:rsidRDefault="00817953" w:rsidP="00817953">
          <w:pPr/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  <w:docPart>
      <w:docPartPr>
        <w:name w:val="DFC227288E894A1990778EB970D4ED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00DDA2-B0DD-40A8-BE6B-4D67CBBE35BF}"/>
      </w:docPartPr>
      <w:docPartBody>
        <w:p w:rsidR="00D6644E" w:rsidRDefault="00817953" w:rsidP="00817953">
          <w:pPr/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F8"/>
    <w:rsid w:val="005911F8"/>
    <w:rsid w:val="00817953"/>
    <w:rsid w:val="00B40394"/>
    <w:rsid w:val="00D34958"/>
    <w:rsid w:val="00D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3AACD706A8F84D80BDDAFEDA967AE4A3">
    <w:name w:val="3AACD706A8F84D80BDDAFEDA967AE4A3"/>
    <w:rsid w:val="00817953"/>
    <w:pPr>
      <w:widowControl w:val="0"/>
      <w:wordWrap w:val="0"/>
      <w:autoSpaceDE w:val="0"/>
      <w:autoSpaceDN w:val="0"/>
    </w:pPr>
  </w:style>
  <w:style w:type="paragraph" w:customStyle="1" w:styleId="DFC227288E894A1990778EB970D4ED4E">
    <w:name w:val="DFC227288E894A1990778EB970D4ED4E"/>
    <w:rsid w:val="0081795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함승호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{9BC5F229-E92F-4014-A890-B4114F6B4D22}tf16392850_win32.dotx</Template>
  <TotalTime>563</TotalTime>
  <Pages>9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함승호</dc:creator>
  <cp:keywords/>
  <cp:lastModifiedBy>함승호</cp:lastModifiedBy>
  <cp:revision>114</cp:revision>
  <cp:lastPrinted>2006-08-01T17:47:00Z</cp:lastPrinted>
  <dcterms:created xsi:type="dcterms:W3CDTF">2021-09-23T11:03:00Z</dcterms:created>
  <dcterms:modified xsi:type="dcterms:W3CDTF">2021-09-24T06:49:00Z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